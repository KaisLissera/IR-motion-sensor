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BB240" w14:textId="12280309" w:rsidR="0079052A" w:rsidRPr="000930B7" w:rsidRDefault="0079052A" w:rsidP="0079052A">
      <w:pPr>
        <w:pStyle w:val="11"/>
      </w:pPr>
      <w:r w:rsidRPr="0079052A">
        <w:t>5</w:t>
      </w:r>
      <w:r>
        <w:rPr>
          <w:lang w:val="en-US"/>
        </w:rPr>
        <w:t> </w:t>
      </w:r>
      <w:r w:rsidR="000930B7">
        <w:t>Организационно-экономическая часть</w:t>
      </w:r>
    </w:p>
    <w:p w14:paraId="3C0A8174" w14:textId="77EC1386" w:rsidR="0079052A" w:rsidRDefault="002D19F0" w:rsidP="002D19F0">
      <w:pPr>
        <w:pStyle w:val="aff1"/>
      </w:pPr>
      <w:r>
        <w:t>5.1 </w:t>
      </w:r>
      <w:r w:rsidR="000930B7">
        <w:t>Расчёт сметных затрат</w:t>
      </w:r>
    </w:p>
    <w:p w14:paraId="4150CDA0" w14:textId="53ED50C9" w:rsidR="00FC541E" w:rsidRDefault="00E1515F" w:rsidP="006D0E50">
      <w:pPr>
        <w:pStyle w:val="a4"/>
      </w:pPr>
      <w:r>
        <w:t>Разработка системы электронного хронометража состоит из научно-исследовательской (НИР) и опытно-конструкторской частей (ОКР).</w:t>
      </w:r>
    </w:p>
    <w:p w14:paraId="09B9AEC5" w14:textId="77777777" w:rsidR="00FC541E" w:rsidRDefault="00E1515F" w:rsidP="006D0E50">
      <w:pPr>
        <w:pStyle w:val="a4"/>
      </w:pPr>
      <w:r>
        <w:t>В ходе НИР был</w:t>
      </w:r>
      <w:r w:rsidR="007B2BAB">
        <w:t xml:space="preserve"> проведен анализ технических требований. На их основе с учётом имеющихся производственных возможностей сформировано техническое задание.</w:t>
      </w:r>
    </w:p>
    <w:p w14:paraId="36B5F344" w14:textId="355DEB16" w:rsidR="000930B7" w:rsidRDefault="00F032AB" w:rsidP="006D0E50">
      <w:pPr>
        <w:pStyle w:val="a4"/>
      </w:pPr>
      <w:r>
        <w:t>ОКР по разработке системы электронного хронометража включал в себя три основных этапа – техническое проектирование, изготовление опытного образца и его испытания.</w:t>
      </w:r>
      <w:r w:rsidR="0040218B">
        <w:t xml:space="preserve"> В ходе технического проектирования</w:t>
      </w:r>
      <w:r w:rsidR="00F65AE9">
        <w:t xml:space="preserve"> подготовлена конструкторская документация для изготовления опытного образца</w:t>
      </w:r>
      <w:r w:rsidR="0040218B">
        <w:t xml:space="preserve"> и разработано необходимое для его работы программное обеспечение. </w:t>
      </w:r>
      <w:r w:rsidR="00395F55">
        <w:t>На этапе изготовления опытного образца выполнено физическое производство</w:t>
      </w:r>
      <w:r w:rsidR="00822B19">
        <w:t xml:space="preserve"> и</w:t>
      </w:r>
      <w:r w:rsidR="00395F55">
        <w:t xml:space="preserve"> настройка</w:t>
      </w:r>
      <w:r w:rsidR="00512869">
        <w:t xml:space="preserve"> изделия</w:t>
      </w:r>
      <w:r w:rsidR="00395F55">
        <w:t>. Было интегрировано и отлажено программного обеспечение необходимое для его работы.</w:t>
      </w:r>
      <w:r w:rsidR="00D6094B">
        <w:t xml:space="preserve"> В ходе испытаний опытного образца проверено его соответствие требуемым техническим требованиям.</w:t>
      </w:r>
    </w:p>
    <w:p w14:paraId="5FDC2125" w14:textId="11545B52" w:rsidR="006D0E50" w:rsidRPr="006D0E50" w:rsidRDefault="00822B19" w:rsidP="006D0E50">
      <w:pPr>
        <w:pStyle w:val="a4"/>
      </w:pPr>
      <w:r>
        <w:t>После завершения всех этапов НИОКР,</w:t>
      </w:r>
      <w:r w:rsidR="006D0E50" w:rsidRPr="006D0E50">
        <w:t xml:space="preserve"> </w:t>
      </w:r>
      <w:r w:rsidR="009F304B">
        <w:t>расчёт сметных затрат производится по формуле:</w:t>
      </w:r>
    </w:p>
    <w:tbl>
      <w:tblPr>
        <w:tblStyle w:val="ae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4"/>
        <w:gridCol w:w="8221"/>
        <w:gridCol w:w="851"/>
      </w:tblGrid>
      <w:tr w:rsidR="006D0E50" w:rsidRPr="006D0E50" w14:paraId="6C85249C" w14:textId="77777777" w:rsidTr="006305AF"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1AF06D39" w14:textId="77777777" w:rsidR="006D0E50" w:rsidRPr="006D0E50" w:rsidRDefault="006D0E50" w:rsidP="006D0E50">
            <w:pPr>
              <w:pStyle w:val="a4"/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AE2F3" w14:textId="434D2AC0" w:rsidR="006D0E50" w:rsidRPr="006D0E50" w:rsidRDefault="00A25E28" w:rsidP="006305AF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НИОКР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пр.мат.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о.т.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с.в.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ар.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накл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исп.об.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14372" w14:textId="77777777" w:rsidR="006D0E50" w:rsidRPr="006D0E50" w:rsidRDefault="006D0E50" w:rsidP="006305AF">
            <w:pPr>
              <w:pStyle w:val="ab"/>
              <w:ind w:firstLine="0"/>
            </w:pPr>
            <w:r w:rsidRPr="006D0E50">
              <w:t>(5.1)</w:t>
            </w:r>
          </w:p>
        </w:tc>
      </w:tr>
    </w:tbl>
    <w:p w14:paraId="4ADA575A" w14:textId="424663EE" w:rsidR="006D0E50" w:rsidRPr="006D0E50" w:rsidRDefault="006D0E50" w:rsidP="006D0E50">
      <w:pPr>
        <w:pStyle w:val="a4"/>
      </w:pPr>
      <w:r w:rsidRPr="006D0E50">
        <w:t>где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пр.мат.</m:t>
            </m:r>
          </m:sub>
        </m:sSub>
      </m:oMath>
      <w:r w:rsidRPr="006D0E50">
        <w:t xml:space="preserve"> – прямые материальные расходы,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о.т.</m:t>
            </m:r>
          </m:sub>
        </m:sSub>
      </m:oMath>
      <w:r w:rsidRPr="006D0E50">
        <w:t xml:space="preserve"> – расходы на оплату труда,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с.в.</m:t>
            </m:r>
          </m:sub>
        </m:sSub>
      </m:oMath>
      <w:r w:rsidRPr="006D0E50">
        <w:t>– расходы на страховые взносы,</w:t>
      </w:r>
      <w: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о. х.р.</m:t>
            </m:r>
          </m:sub>
        </m:sSub>
      </m:oMath>
      <w:r w:rsidRPr="006D0E50">
        <w:t xml:space="preserve"> – общехозяйственные расходы,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исп.об.</m:t>
            </m:r>
          </m:sub>
        </m:sSub>
      </m:oMath>
      <w:r w:rsidRPr="006D0E50">
        <w:t xml:space="preserve"> – расходы на </w:t>
      </w:r>
      <w:r>
        <w:t>амортизацию оборудования</w:t>
      </w:r>
      <w:r w:rsidRPr="006D0E50">
        <w:t>.</w:t>
      </w:r>
    </w:p>
    <w:p w14:paraId="73A999E4" w14:textId="33BECA71" w:rsidR="000930B7" w:rsidRDefault="00B07A55" w:rsidP="00B07A55">
      <w:pPr>
        <w:pStyle w:val="aff1"/>
      </w:pPr>
      <w:r>
        <w:t>5.2 Прямые материальные расходы</w:t>
      </w:r>
    </w:p>
    <w:p w14:paraId="50AE0A16" w14:textId="4FFE7599" w:rsidR="00713231" w:rsidRDefault="00713231" w:rsidP="005239F8">
      <w:pPr>
        <w:pStyle w:val="a4"/>
      </w:pPr>
      <w:r w:rsidRPr="00713231">
        <w:t>Прямые материальные расходы на проведение НИОКР складываются из стоимости сырья, материалов, радиоэлектронных компонентов</w:t>
      </w:r>
      <w:r>
        <w:t> (РЭК)</w:t>
      </w:r>
      <w:r w:rsidRPr="00713231">
        <w:t>, используемых для разработки и производства опытных образцов, а также транспортных издержек, связанных с доставкой этих ресурсов.</w:t>
      </w:r>
    </w:p>
    <w:p w14:paraId="54D2B3B4" w14:textId="602A6D1A" w:rsidR="005C0EBD" w:rsidRPr="008405A7" w:rsidRDefault="005C0EBD" w:rsidP="005239F8">
      <w:pPr>
        <w:pStyle w:val="a4"/>
      </w:pPr>
      <w:r w:rsidRPr="008405A7">
        <w:lastRenderedPageBreak/>
        <w:t xml:space="preserve">Расчёт затрат на основные и вспомогательные материалы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мат.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8405A7">
        <w:t>производится по формуле</w:t>
      </w:r>
      <w:r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76"/>
        <w:gridCol w:w="8321"/>
        <w:gridCol w:w="753"/>
      </w:tblGrid>
      <w:tr w:rsidR="005C0EBD" w:rsidRPr="00571DA8" w14:paraId="6AF051DE" w14:textId="77777777" w:rsidTr="006305AF">
        <w:tc>
          <w:tcPr>
            <w:tcW w:w="278" w:type="dxa"/>
            <w:tcBorders>
              <w:right w:val="single" w:sz="4" w:space="0" w:color="auto"/>
            </w:tcBorders>
            <w:vAlign w:val="center"/>
          </w:tcPr>
          <w:p w14:paraId="3244D283" w14:textId="77777777" w:rsidR="005C0EBD" w:rsidRPr="00571DA8" w:rsidRDefault="005C0EBD" w:rsidP="00214CC2"/>
        </w:tc>
        <w:tc>
          <w:tcPr>
            <w:tcW w:w="8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CC86E" w14:textId="77777777" w:rsidR="005C0EBD" w:rsidRPr="00571DA8" w:rsidRDefault="00A25E28" w:rsidP="006305AF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мат.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1D976" w14:textId="77777777" w:rsidR="005C0EBD" w:rsidRPr="00571DA8" w:rsidRDefault="005C0EBD" w:rsidP="006305AF">
            <w:pPr>
              <w:pStyle w:val="ab"/>
              <w:ind w:firstLine="0"/>
            </w:pPr>
            <w:r w:rsidRPr="00571DA8">
              <w:t>(5.2)</w:t>
            </w:r>
          </w:p>
        </w:tc>
      </w:tr>
    </w:tbl>
    <w:p w14:paraId="20818EDD" w14:textId="77777777" w:rsidR="005C0EBD" w:rsidRPr="008405A7" w:rsidRDefault="005C0EBD" w:rsidP="005239F8">
      <w:pPr>
        <w:pStyle w:val="a4"/>
      </w:pPr>
      <w:r w:rsidRPr="003F1119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F1119">
        <w:t xml:space="preserve"> – </w:t>
      </w:r>
      <w:r w:rsidRPr="008405A7">
        <w:t>цена</w:t>
      </w:r>
      <w:r w:rsidRPr="003F1119">
        <w:t xml:space="preserve"> покупки единицы </w:t>
      </w:r>
      <w:r w:rsidRPr="00103384">
        <w:rPr>
          <w:i/>
          <w:iCs/>
        </w:rPr>
        <w:t>i</w:t>
      </w:r>
      <w:r w:rsidRPr="003F1119">
        <w:t xml:space="preserve">–го вида материальных ресурсов, </w:t>
      </w:r>
      <w: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405A7">
        <w:t xml:space="preserve"> </w:t>
      </w:r>
      <w:r w:rsidRPr="003F1119">
        <w:t xml:space="preserve">– число материальных ресурсов </w:t>
      </w:r>
      <w:r w:rsidRPr="00103384">
        <w:rPr>
          <w:i/>
          <w:iCs/>
        </w:rPr>
        <w:t>i</w:t>
      </w:r>
      <w:r w:rsidRPr="003F1119">
        <w:t xml:space="preserve">–го вида, </w:t>
      </w:r>
      <w:r w:rsidRPr="008405A7">
        <w:t>m</w:t>
      </w:r>
      <w:r w:rsidRPr="003F1119">
        <w:t xml:space="preserve"> – число различных </w:t>
      </w:r>
      <w:r w:rsidRPr="008405A7">
        <w:t>материальных ресурсов.</w:t>
      </w:r>
    </w:p>
    <w:p w14:paraId="25526644" w14:textId="66AF9F17" w:rsidR="005C0EBD" w:rsidRPr="008405A7" w:rsidRDefault="005C0EBD" w:rsidP="005239F8">
      <w:pPr>
        <w:pStyle w:val="a4"/>
      </w:pPr>
      <w:r w:rsidRPr="008405A7">
        <w:t xml:space="preserve">Транспортные затраты </w:t>
      </w:r>
      <w:r>
        <w:t>рассчитываются с учетом</w:t>
      </w:r>
      <w:r w:rsidRPr="008405A7">
        <w:t xml:space="preserve"> коэффициента транспортных расходов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тр</m:t>
            </m:r>
          </m:sub>
        </m:sSub>
        <m:r>
          <m:rPr>
            <m:sty m:val="p"/>
          </m:rPr>
          <w:rPr>
            <w:rFonts w:ascii="Cambria Math" w:hAnsi="Cambria Math"/>
          </w:rPr>
          <m:t>=1,1</m:t>
        </m:r>
      </m:oMath>
      <w:r w:rsidRPr="008405A7">
        <w:t>. Таким образом прямые материальные расходы рассчитываются по формуле: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0"/>
        <w:gridCol w:w="8317"/>
        <w:gridCol w:w="753"/>
      </w:tblGrid>
      <w:tr w:rsidR="005C0EBD" w:rsidRPr="00571DA8" w14:paraId="5DA9A684" w14:textId="77777777" w:rsidTr="006305AF">
        <w:tc>
          <w:tcPr>
            <w:tcW w:w="281" w:type="dxa"/>
            <w:tcBorders>
              <w:right w:val="single" w:sz="4" w:space="0" w:color="auto"/>
            </w:tcBorders>
            <w:vAlign w:val="center"/>
          </w:tcPr>
          <w:p w14:paraId="6529F819" w14:textId="77777777" w:rsidR="005C0EBD" w:rsidRPr="00571DA8" w:rsidRDefault="005C0EBD" w:rsidP="00214CC2">
            <w:pPr>
              <w:spacing w:before="120"/>
            </w:pPr>
          </w:p>
        </w:tc>
        <w:tc>
          <w:tcPr>
            <w:tcW w:w="8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FB62B" w14:textId="77777777" w:rsidR="005C0EBD" w:rsidRPr="00571DA8" w:rsidRDefault="00A25E28" w:rsidP="006305AF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пр.мат.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тр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мат.</m:t>
                    </m:r>
                  </m:sub>
                </m:sSub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C565A" w14:textId="77777777" w:rsidR="005C0EBD" w:rsidRPr="00571DA8" w:rsidRDefault="005C0EBD" w:rsidP="006305AF">
            <w:pPr>
              <w:pStyle w:val="ab"/>
              <w:ind w:firstLine="0"/>
            </w:pPr>
            <w:r w:rsidRPr="00571DA8">
              <w:t>(5.3)</w:t>
            </w:r>
          </w:p>
        </w:tc>
      </w:tr>
    </w:tbl>
    <w:p w14:paraId="6B528DAA" w14:textId="2962FB34" w:rsidR="009663AD" w:rsidRPr="00AD0882" w:rsidRDefault="009663AD" w:rsidP="005239F8">
      <w:pPr>
        <w:pStyle w:val="a4"/>
      </w:pPr>
      <w:r w:rsidRPr="009663AD">
        <w:t xml:space="preserve">Прямые материальные затраты на этапе технического проектирования НИОКР включают в себя расходы, связанные с </w:t>
      </w:r>
      <w:r w:rsidR="00662EF7">
        <w:t>разработкой</w:t>
      </w:r>
      <w:r w:rsidRPr="009663AD">
        <w:t xml:space="preserve"> конструкторской документации, </w:t>
      </w:r>
      <w:r>
        <w:t>в соответствии с</w:t>
      </w:r>
      <w:r w:rsidRPr="009663AD">
        <w:t xml:space="preserve"> требованиям</w:t>
      </w:r>
      <w:r>
        <w:t>и</w:t>
      </w:r>
      <w:r w:rsidRPr="009663AD">
        <w:t xml:space="preserve"> к ее комплектности.</w:t>
      </w:r>
      <w:r w:rsidR="00AD0882" w:rsidRPr="00AD0882">
        <w:t xml:space="preserve"> </w:t>
      </w:r>
      <w:r w:rsidR="00AD0882">
        <w:t>Затраты</w:t>
      </w:r>
      <w:r w:rsidR="00AD0882" w:rsidRPr="00AD0882">
        <w:t xml:space="preserve"> на этапе изготовления опытного образца </w:t>
      </w:r>
      <w:r w:rsidR="00AD0882">
        <w:t>состоят из</w:t>
      </w:r>
      <w:r w:rsidR="00AD0882" w:rsidRPr="00AD0882">
        <w:t xml:space="preserve"> затрат на радиоэлектронные компоненты, производство печатных плат, изготовление корпуса</w:t>
      </w:r>
      <w:r w:rsidR="00AD0882">
        <w:t xml:space="preserve">, </w:t>
      </w:r>
      <w:r w:rsidR="00AD0882" w:rsidRPr="00AD0882">
        <w:t>крепеж</w:t>
      </w:r>
      <w:r w:rsidR="00AD0882">
        <w:t>ные изделия</w:t>
      </w:r>
      <w:r w:rsidR="00AD0882" w:rsidRPr="00AD0882">
        <w:t>, а также расходные материалы, необходимые для проведения монтажных работ.</w:t>
      </w:r>
    </w:p>
    <w:p w14:paraId="5065FE67" w14:textId="5BC125FE" w:rsidR="005C0EBD" w:rsidRPr="00AD0882" w:rsidRDefault="001E7C59" w:rsidP="005239F8">
      <w:pPr>
        <w:pStyle w:val="a4"/>
      </w:pPr>
      <w:r>
        <w:t>М</w:t>
      </w:r>
      <w:r w:rsidR="005C0EBD" w:rsidRPr="003F1119">
        <w:t>атериальны</w:t>
      </w:r>
      <w:r>
        <w:t>е</w:t>
      </w:r>
      <w:r w:rsidR="005C0EBD" w:rsidRPr="003F1119">
        <w:t xml:space="preserve"> ресурс</w:t>
      </w:r>
      <w:r>
        <w:t>ы</w:t>
      </w:r>
      <w:r w:rsidR="005C0EBD" w:rsidRPr="003F1119">
        <w:t>, их цена</w:t>
      </w:r>
      <w:r w:rsidR="005C0EBD">
        <w:t xml:space="preserve"> (с учётом НДС)</w:t>
      </w:r>
      <w:r w:rsidR="005C0EBD" w:rsidRPr="003F1119">
        <w:t xml:space="preserve"> и </w:t>
      </w:r>
      <w:r w:rsidR="005C0EBD">
        <w:t>требуемое количество для этапов</w:t>
      </w:r>
      <w:r w:rsidR="005C0EBD" w:rsidRPr="003F1119">
        <w:t xml:space="preserve"> </w:t>
      </w:r>
      <w:r>
        <w:t xml:space="preserve">технического </w:t>
      </w:r>
      <w:r w:rsidR="005C0EBD" w:rsidRPr="003F1119">
        <w:t xml:space="preserve">проектирования </w:t>
      </w:r>
      <w:r w:rsidR="005C0EBD">
        <w:t xml:space="preserve">и </w:t>
      </w:r>
      <w:r>
        <w:t xml:space="preserve">изготовления опытного образца </w:t>
      </w:r>
      <w:r w:rsidR="005C0EBD">
        <w:t>представлены в таблицах 5.1 и 5.2 соответственно.</w:t>
      </w:r>
    </w:p>
    <w:p w14:paraId="10718E9A" w14:textId="217C91F5" w:rsidR="000B2E09" w:rsidRDefault="000B2E09" w:rsidP="000120BC">
      <w:pPr>
        <w:pStyle w:val="af"/>
      </w:pPr>
      <w:r w:rsidRPr="0005268D">
        <w:rPr>
          <w:iCs/>
        </w:rPr>
        <w:t>Таблица</w:t>
      </w:r>
      <w:r w:rsidRPr="003F1119">
        <w:rPr>
          <w:rFonts w:eastAsia="Calibri"/>
        </w:rPr>
        <w:t xml:space="preserve"> 5.</w:t>
      </w:r>
      <w:r>
        <w:rPr>
          <w:rFonts w:eastAsia="Calibri"/>
        </w:rPr>
        <w:t>1</w:t>
      </w:r>
      <w:r w:rsidRPr="003F1119">
        <w:rPr>
          <w:rFonts w:eastAsia="Calibri"/>
        </w:rPr>
        <w:t xml:space="preserve"> </w:t>
      </w:r>
      <w:r w:rsidRPr="003F1119">
        <w:t>– Материальные ресурсы</w:t>
      </w:r>
      <w:r>
        <w:t xml:space="preserve"> </w:t>
      </w:r>
      <w:r w:rsidRPr="003F1119">
        <w:t xml:space="preserve">этапа </w:t>
      </w:r>
      <w:r w:rsidR="00512869">
        <w:t>технического проектирования</w:t>
      </w:r>
    </w:p>
    <w:tbl>
      <w:tblPr>
        <w:tblStyle w:val="ae"/>
        <w:tblW w:w="9351" w:type="dxa"/>
        <w:tblLook w:val="04A0" w:firstRow="1" w:lastRow="0" w:firstColumn="1" w:lastColumn="0" w:noHBand="0" w:noVBand="1"/>
      </w:tblPr>
      <w:tblGrid>
        <w:gridCol w:w="561"/>
        <w:gridCol w:w="4391"/>
        <w:gridCol w:w="1841"/>
        <w:gridCol w:w="1282"/>
        <w:gridCol w:w="1276"/>
      </w:tblGrid>
      <w:tr w:rsidR="000B2E09" w14:paraId="1AFACBD2" w14:textId="77777777" w:rsidTr="00214CC2">
        <w:tc>
          <w:tcPr>
            <w:tcW w:w="561" w:type="dxa"/>
            <w:vAlign w:val="center"/>
          </w:tcPr>
          <w:p w14:paraId="6F786A9B" w14:textId="77777777" w:rsidR="000B2E09" w:rsidRPr="0005268D" w:rsidRDefault="000B2E09" w:rsidP="00B50770">
            <w:pPr>
              <w:pStyle w:val="af5"/>
              <w:rPr>
                <w:rFonts w:eastAsia="Calibri"/>
              </w:rPr>
            </w:pPr>
            <w:r>
              <w:rPr>
                <w:rFonts w:eastAsia="Calibri"/>
              </w:rPr>
              <w:t>№ п</w:t>
            </w:r>
            <w:r w:rsidRPr="001912CE">
              <w:rPr>
                <w:rFonts w:eastAsia="Calibri"/>
              </w:rPr>
              <w:t>/</w:t>
            </w:r>
            <w:r>
              <w:rPr>
                <w:rFonts w:eastAsia="Calibri"/>
              </w:rPr>
              <w:t>п</w:t>
            </w:r>
          </w:p>
        </w:tc>
        <w:tc>
          <w:tcPr>
            <w:tcW w:w="4391" w:type="dxa"/>
            <w:vAlign w:val="center"/>
          </w:tcPr>
          <w:p w14:paraId="799EB324" w14:textId="77777777" w:rsidR="000B2E09" w:rsidRPr="0005268D" w:rsidRDefault="000B2E09" w:rsidP="00B50770">
            <w:pPr>
              <w:pStyle w:val="af5"/>
              <w:rPr>
                <w:rFonts w:eastAsia="Calibri"/>
              </w:rPr>
            </w:pPr>
            <w:r>
              <w:rPr>
                <w:rFonts w:eastAsia="Calibri"/>
              </w:rPr>
              <w:t>Наименование</w:t>
            </w:r>
          </w:p>
        </w:tc>
        <w:tc>
          <w:tcPr>
            <w:tcW w:w="1841" w:type="dxa"/>
            <w:vAlign w:val="center"/>
          </w:tcPr>
          <w:p w14:paraId="584B6F93" w14:textId="77777777" w:rsidR="000B2E09" w:rsidRPr="0005268D" w:rsidRDefault="000B2E09" w:rsidP="00B50770">
            <w:pPr>
              <w:pStyle w:val="af5"/>
              <w:rPr>
                <w:rFonts w:eastAsia="Calibri"/>
              </w:rPr>
            </w:pPr>
            <w:r>
              <w:rPr>
                <w:rFonts w:eastAsia="Calibri"/>
              </w:rPr>
              <w:t>Средняя цена за шт., руб.</w:t>
            </w:r>
          </w:p>
        </w:tc>
        <w:tc>
          <w:tcPr>
            <w:tcW w:w="1282" w:type="dxa"/>
            <w:vAlign w:val="center"/>
          </w:tcPr>
          <w:p w14:paraId="61045236" w14:textId="77777777" w:rsidR="000B2E09" w:rsidRPr="0005268D" w:rsidRDefault="000B2E09" w:rsidP="00B50770">
            <w:pPr>
              <w:pStyle w:val="af5"/>
              <w:rPr>
                <w:rFonts w:eastAsia="Calibri"/>
              </w:rPr>
            </w:pPr>
            <w:r>
              <w:rPr>
                <w:rFonts w:eastAsia="Calibri"/>
              </w:rPr>
              <w:t>Кол-во, шт.</w:t>
            </w:r>
          </w:p>
        </w:tc>
        <w:tc>
          <w:tcPr>
            <w:tcW w:w="1276" w:type="dxa"/>
            <w:vAlign w:val="center"/>
          </w:tcPr>
          <w:p w14:paraId="7DD2CC76" w14:textId="77777777" w:rsidR="000B2E09" w:rsidRPr="0005268D" w:rsidRDefault="000B2E09" w:rsidP="00B50770">
            <w:pPr>
              <w:pStyle w:val="af5"/>
              <w:rPr>
                <w:rFonts w:eastAsia="Calibri"/>
              </w:rPr>
            </w:pPr>
            <w:r>
              <w:rPr>
                <w:rFonts w:eastAsia="Calibri"/>
              </w:rPr>
              <w:t>Сумма, руб.</w:t>
            </w:r>
          </w:p>
        </w:tc>
      </w:tr>
      <w:tr w:rsidR="000B2E09" w14:paraId="02DF4189" w14:textId="77777777" w:rsidTr="00214CC2">
        <w:tc>
          <w:tcPr>
            <w:tcW w:w="561" w:type="dxa"/>
          </w:tcPr>
          <w:p w14:paraId="226A01FF" w14:textId="77777777" w:rsidR="000B2E09" w:rsidRPr="0005268D" w:rsidRDefault="000B2E09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4391" w:type="dxa"/>
          </w:tcPr>
          <w:p w14:paraId="57DB4AC8" w14:textId="77777777" w:rsidR="000B2E09" w:rsidRPr="0005268D" w:rsidRDefault="000B2E09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Лист формата А4</w:t>
            </w:r>
          </w:p>
        </w:tc>
        <w:tc>
          <w:tcPr>
            <w:tcW w:w="1841" w:type="dxa"/>
          </w:tcPr>
          <w:p w14:paraId="12D0CEE0" w14:textId="5F9DA0F8" w:rsidR="000B2E09" w:rsidRPr="0005268D" w:rsidRDefault="007024DD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0,8</w:t>
            </w:r>
          </w:p>
        </w:tc>
        <w:tc>
          <w:tcPr>
            <w:tcW w:w="1282" w:type="dxa"/>
          </w:tcPr>
          <w:p w14:paraId="6F9D1049" w14:textId="03D311CF" w:rsidR="000B2E09" w:rsidRPr="0005268D" w:rsidRDefault="00804351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19</w:t>
            </w:r>
          </w:p>
        </w:tc>
        <w:tc>
          <w:tcPr>
            <w:tcW w:w="1276" w:type="dxa"/>
            <w:vAlign w:val="bottom"/>
          </w:tcPr>
          <w:p w14:paraId="7786A119" w14:textId="35473C5B" w:rsidR="000B2E09" w:rsidRPr="0005268D" w:rsidRDefault="007024DD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15,2</w:t>
            </w:r>
          </w:p>
        </w:tc>
      </w:tr>
      <w:tr w:rsidR="000B2E09" w14:paraId="13AC0B20" w14:textId="77777777" w:rsidTr="00214CC2">
        <w:tc>
          <w:tcPr>
            <w:tcW w:w="561" w:type="dxa"/>
          </w:tcPr>
          <w:p w14:paraId="49E1C537" w14:textId="77777777" w:rsidR="000B2E09" w:rsidRPr="0005268D" w:rsidRDefault="000B2E09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4391" w:type="dxa"/>
          </w:tcPr>
          <w:p w14:paraId="75579B68" w14:textId="77777777" w:rsidR="000B2E09" w:rsidRPr="0005268D" w:rsidRDefault="000B2E09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Лист формата А3</w:t>
            </w:r>
          </w:p>
        </w:tc>
        <w:tc>
          <w:tcPr>
            <w:tcW w:w="1841" w:type="dxa"/>
          </w:tcPr>
          <w:p w14:paraId="3CF1E01D" w14:textId="3FB9D9F9" w:rsidR="000B2E09" w:rsidRPr="0005268D" w:rsidRDefault="007024DD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18</w:t>
            </w:r>
          </w:p>
        </w:tc>
        <w:tc>
          <w:tcPr>
            <w:tcW w:w="1282" w:type="dxa"/>
          </w:tcPr>
          <w:p w14:paraId="262F91C7" w14:textId="075948D5" w:rsidR="000B2E09" w:rsidRPr="0005268D" w:rsidRDefault="00804351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11</w:t>
            </w:r>
          </w:p>
        </w:tc>
        <w:tc>
          <w:tcPr>
            <w:tcW w:w="1276" w:type="dxa"/>
            <w:vAlign w:val="bottom"/>
          </w:tcPr>
          <w:p w14:paraId="09F83F96" w14:textId="72CECAA5" w:rsidR="000B2E09" w:rsidRPr="0005268D" w:rsidRDefault="007024DD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198</w:t>
            </w:r>
          </w:p>
        </w:tc>
      </w:tr>
      <w:tr w:rsidR="000B2E09" w14:paraId="55EFA46A" w14:textId="77777777" w:rsidTr="00214CC2">
        <w:tc>
          <w:tcPr>
            <w:tcW w:w="561" w:type="dxa"/>
          </w:tcPr>
          <w:p w14:paraId="4A3395DA" w14:textId="77777777" w:rsidR="000B2E09" w:rsidRPr="0005268D" w:rsidRDefault="000B2E09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4391" w:type="dxa"/>
          </w:tcPr>
          <w:p w14:paraId="3808B41F" w14:textId="77777777" w:rsidR="000B2E09" w:rsidRPr="0005268D" w:rsidRDefault="000B2E09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Лист формата А2</w:t>
            </w:r>
          </w:p>
        </w:tc>
        <w:tc>
          <w:tcPr>
            <w:tcW w:w="1841" w:type="dxa"/>
          </w:tcPr>
          <w:p w14:paraId="40F2E0A1" w14:textId="133D6151" w:rsidR="000B2E09" w:rsidRPr="0005268D" w:rsidRDefault="007024DD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30</w:t>
            </w:r>
          </w:p>
        </w:tc>
        <w:tc>
          <w:tcPr>
            <w:tcW w:w="1282" w:type="dxa"/>
          </w:tcPr>
          <w:p w14:paraId="40A05263" w14:textId="728FB425" w:rsidR="000B2E09" w:rsidRPr="0005268D" w:rsidRDefault="00804351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1276" w:type="dxa"/>
            <w:vAlign w:val="bottom"/>
          </w:tcPr>
          <w:p w14:paraId="618567E5" w14:textId="179C60B6" w:rsidR="000B2E09" w:rsidRPr="0005268D" w:rsidRDefault="007024DD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60</w:t>
            </w:r>
          </w:p>
        </w:tc>
      </w:tr>
      <w:tr w:rsidR="000B2E09" w14:paraId="05FC39F9" w14:textId="77777777" w:rsidTr="00214CC2">
        <w:tc>
          <w:tcPr>
            <w:tcW w:w="561" w:type="dxa"/>
          </w:tcPr>
          <w:p w14:paraId="6DA5A54C" w14:textId="77777777" w:rsidR="000B2E09" w:rsidRPr="0005268D" w:rsidRDefault="000B2E09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5</w:t>
            </w:r>
          </w:p>
        </w:tc>
        <w:tc>
          <w:tcPr>
            <w:tcW w:w="4391" w:type="dxa"/>
          </w:tcPr>
          <w:p w14:paraId="06C338A4" w14:textId="77777777" w:rsidR="000B2E09" w:rsidRPr="0005268D" w:rsidRDefault="000B2E09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Ручка гелиевая черная 0.5 мм</w:t>
            </w:r>
          </w:p>
        </w:tc>
        <w:tc>
          <w:tcPr>
            <w:tcW w:w="1841" w:type="dxa"/>
          </w:tcPr>
          <w:p w14:paraId="0A60B1F0" w14:textId="01B7F19B" w:rsidR="000B2E09" w:rsidRPr="0005268D" w:rsidRDefault="007024DD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50</w:t>
            </w:r>
          </w:p>
        </w:tc>
        <w:tc>
          <w:tcPr>
            <w:tcW w:w="1282" w:type="dxa"/>
          </w:tcPr>
          <w:p w14:paraId="3A970D2B" w14:textId="12368E28" w:rsidR="000B2E09" w:rsidRPr="0005268D" w:rsidRDefault="00804351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1276" w:type="dxa"/>
            <w:vAlign w:val="bottom"/>
          </w:tcPr>
          <w:p w14:paraId="4FE10150" w14:textId="044F2482" w:rsidR="000B2E09" w:rsidRPr="0005268D" w:rsidRDefault="007024DD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50</w:t>
            </w:r>
          </w:p>
        </w:tc>
      </w:tr>
      <w:tr w:rsidR="000B2E09" w14:paraId="550852CC" w14:textId="77777777" w:rsidTr="00214CC2">
        <w:tc>
          <w:tcPr>
            <w:tcW w:w="561" w:type="dxa"/>
          </w:tcPr>
          <w:p w14:paraId="72DCD707" w14:textId="77777777" w:rsidR="000B2E09" w:rsidRPr="0005268D" w:rsidRDefault="000B2E09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9</w:t>
            </w:r>
          </w:p>
        </w:tc>
        <w:tc>
          <w:tcPr>
            <w:tcW w:w="4391" w:type="dxa"/>
          </w:tcPr>
          <w:p w14:paraId="1D321A7C" w14:textId="77777777" w:rsidR="000B2E09" w:rsidRDefault="000B2E09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Штрих-корректор</w:t>
            </w:r>
          </w:p>
        </w:tc>
        <w:tc>
          <w:tcPr>
            <w:tcW w:w="1841" w:type="dxa"/>
          </w:tcPr>
          <w:p w14:paraId="262ED31A" w14:textId="4E81435E" w:rsidR="000B2E09" w:rsidRPr="0005268D" w:rsidRDefault="007024DD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50</w:t>
            </w:r>
          </w:p>
        </w:tc>
        <w:tc>
          <w:tcPr>
            <w:tcW w:w="1282" w:type="dxa"/>
          </w:tcPr>
          <w:p w14:paraId="6D654DEE" w14:textId="3AACCCB8" w:rsidR="000B2E09" w:rsidRPr="0005268D" w:rsidRDefault="00804351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1276" w:type="dxa"/>
            <w:vAlign w:val="bottom"/>
          </w:tcPr>
          <w:p w14:paraId="626B9A38" w14:textId="6ADC289C" w:rsidR="000B2E09" w:rsidRPr="0005268D" w:rsidRDefault="007024DD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50</w:t>
            </w:r>
          </w:p>
        </w:tc>
      </w:tr>
      <w:tr w:rsidR="007024DD" w14:paraId="465DA446" w14:textId="77777777" w:rsidTr="00214CC2">
        <w:tc>
          <w:tcPr>
            <w:tcW w:w="561" w:type="dxa"/>
          </w:tcPr>
          <w:p w14:paraId="106B871B" w14:textId="77777777" w:rsidR="007024DD" w:rsidRDefault="007024DD" w:rsidP="004B29AA">
            <w:pPr>
              <w:pStyle w:val="afa"/>
              <w:rPr>
                <w:rFonts w:eastAsiaTheme="minorHAnsi"/>
              </w:rPr>
            </w:pPr>
          </w:p>
        </w:tc>
        <w:tc>
          <w:tcPr>
            <w:tcW w:w="4391" w:type="dxa"/>
          </w:tcPr>
          <w:p w14:paraId="082AE2DD" w14:textId="266F2406" w:rsidR="007024DD" w:rsidRDefault="007024DD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Картридж лазерный для принтера А3</w:t>
            </w:r>
          </w:p>
        </w:tc>
        <w:tc>
          <w:tcPr>
            <w:tcW w:w="1841" w:type="dxa"/>
          </w:tcPr>
          <w:p w14:paraId="704DF9C5" w14:textId="18D4CD82" w:rsidR="007024DD" w:rsidRPr="0005268D" w:rsidRDefault="007024DD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1569</w:t>
            </w:r>
          </w:p>
        </w:tc>
        <w:tc>
          <w:tcPr>
            <w:tcW w:w="1282" w:type="dxa"/>
          </w:tcPr>
          <w:p w14:paraId="7A73F153" w14:textId="10C5B06E" w:rsidR="007024DD" w:rsidRDefault="007024DD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1276" w:type="dxa"/>
            <w:vAlign w:val="bottom"/>
          </w:tcPr>
          <w:p w14:paraId="4CFDF99C" w14:textId="28866F5C" w:rsidR="007024DD" w:rsidRPr="0005268D" w:rsidRDefault="007024DD" w:rsidP="004B29AA">
            <w:pPr>
              <w:pStyle w:val="afa"/>
              <w:rPr>
                <w:rFonts w:eastAsiaTheme="minorHAnsi"/>
              </w:rPr>
            </w:pPr>
            <w:r>
              <w:rPr>
                <w:rFonts w:eastAsiaTheme="minorHAnsi"/>
              </w:rPr>
              <w:t>1596</w:t>
            </w:r>
          </w:p>
        </w:tc>
      </w:tr>
      <w:tr w:rsidR="000B2E09" w14:paraId="530B3A8B" w14:textId="77777777" w:rsidTr="00214CC2">
        <w:tc>
          <w:tcPr>
            <w:tcW w:w="6793" w:type="dxa"/>
            <w:gridSpan w:val="3"/>
            <w:vAlign w:val="center"/>
          </w:tcPr>
          <w:p w14:paraId="3B5D5100" w14:textId="08E79216" w:rsidR="000B2E09" w:rsidRDefault="000B2E09" w:rsidP="004B29AA">
            <w:pPr>
              <w:pStyle w:val="afa"/>
              <w:rPr>
                <w:rFonts w:eastAsiaTheme="minorHAnsi"/>
              </w:rPr>
            </w:pPr>
          </w:p>
        </w:tc>
        <w:tc>
          <w:tcPr>
            <w:tcW w:w="1282" w:type="dxa"/>
          </w:tcPr>
          <w:p w14:paraId="05F92E44" w14:textId="77777777" w:rsidR="000B2E09" w:rsidRPr="00643222" w:rsidRDefault="000B2E09" w:rsidP="00643222">
            <w:pPr>
              <w:pStyle w:val="afa"/>
              <w:rPr>
                <w:rFonts w:eastAsiaTheme="minorHAnsi"/>
              </w:rPr>
            </w:pPr>
            <w:r w:rsidRPr="00643222">
              <w:rPr>
                <w:rFonts w:eastAsiaTheme="minorHAnsi"/>
              </w:rPr>
              <w:t>Итого:</w:t>
            </w:r>
          </w:p>
        </w:tc>
        <w:tc>
          <w:tcPr>
            <w:tcW w:w="1276" w:type="dxa"/>
            <w:vAlign w:val="bottom"/>
          </w:tcPr>
          <w:p w14:paraId="4370A232" w14:textId="7C3F7DA0" w:rsidR="000B2E09" w:rsidRPr="00643222" w:rsidRDefault="007024DD" w:rsidP="00643222">
            <w:pPr>
              <w:pStyle w:val="afa"/>
              <w:rPr>
                <w:rFonts w:eastAsiaTheme="minorHAnsi"/>
              </w:rPr>
            </w:pPr>
            <w:r w:rsidRPr="00643222">
              <w:rPr>
                <w:rFonts w:eastAsiaTheme="minorHAnsi"/>
              </w:rPr>
              <w:t>1</w:t>
            </w:r>
            <w:r w:rsidR="00EC5F37" w:rsidRPr="00643222">
              <w:rPr>
                <w:rFonts w:eastAsiaTheme="minorHAnsi"/>
              </w:rPr>
              <w:t xml:space="preserve"> </w:t>
            </w:r>
            <w:r w:rsidRPr="00643222">
              <w:rPr>
                <w:rFonts w:eastAsiaTheme="minorHAnsi"/>
              </w:rPr>
              <w:t>969,2</w:t>
            </w:r>
          </w:p>
        </w:tc>
      </w:tr>
    </w:tbl>
    <w:p w14:paraId="7B8809F2" w14:textId="77777777" w:rsidR="00581FF6" w:rsidRDefault="00581FF6">
      <w:pPr>
        <w:spacing w:line="240" w:lineRule="auto"/>
        <w:rPr>
          <w:szCs w:val="28"/>
        </w:rPr>
      </w:pPr>
      <w:r>
        <w:br w:type="page"/>
      </w:r>
    </w:p>
    <w:p w14:paraId="10620060" w14:textId="67C29026" w:rsidR="004B29AA" w:rsidRDefault="004B29AA" w:rsidP="005239F8">
      <w:pPr>
        <w:pStyle w:val="af"/>
      </w:pPr>
      <w:r w:rsidRPr="003460DE">
        <w:rPr>
          <w:rFonts w:eastAsia="Calibri"/>
        </w:rPr>
        <w:lastRenderedPageBreak/>
        <w:t>Таблица</w:t>
      </w:r>
      <w:r w:rsidRPr="003F1119">
        <w:rPr>
          <w:rFonts w:eastAsia="Calibri"/>
        </w:rPr>
        <w:t xml:space="preserve"> 5.</w:t>
      </w:r>
      <w:r>
        <w:rPr>
          <w:rFonts w:eastAsia="Calibri"/>
        </w:rPr>
        <w:t>2</w:t>
      </w:r>
      <w:r w:rsidRPr="003F1119">
        <w:rPr>
          <w:rFonts w:eastAsia="Calibri"/>
        </w:rPr>
        <w:t xml:space="preserve"> </w:t>
      </w:r>
      <w:r w:rsidRPr="003F1119">
        <w:t>– Материальные ресурсы</w:t>
      </w:r>
      <w:r>
        <w:t xml:space="preserve"> </w:t>
      </w:r>
      <w:r w:rsidRPr="003F1119">
        <w:t xml:space="preserve">этапа </w:t>
      </w:r>
      <w:r w:rsidR="0087741C">
        <w:t>изготовления опытного образца</w:t>
      </w:r>
    </w:p>
    <w:tbl>
      <w:tblPr>
        <w:tblStyle w:val="ae"/>
        <w:tblW w:w="9351" w:type="dxa"/>
        <w:tblLook w:val="04A0" w:firstRow="1" w:lastRow="0" w:firstColumn="1" w:lastColumn="0" w:noHBand="0" w:noVBand="1"/>
      </w:tblPr>
      <w:tblGrid>
        <w:gridCol w:w="3823"/>
        <w:gridCol w:w="1559"/>
        <w:gridCol w:w="1701"/>
        <w:gridCol w:w="992"/>
        <w:gridCol w:w="1276"/>
      </w:tblGrid>
      <w:tr w:rsidR="000F10E0" w:rsidRPr="003460DE" w14:paraId="0E005490" w14:textId="77777777" w:rsidTr="009C2533">
        <w:tc>
          <w:tcPr>
            <w:tcW w:w="3823" w:type="dxa"/>
            <w:vAlign w:val="center"/>
          </w:tcPr>
          <w:p w14:paraId="2378F68C" w14:textId="77777777" w:rsidR="0014174D" w:rsidRPr="003460DE" w:rsidRDefault="0014174D" w:rsidP="004B29AA">
            <w:pPr>
              <w:pStyle w:val="af5"/>
              <w:rPr>
                <w:rFonts w:eastAsia="Calibri"/>
              </w:rPr>
            </w:pPr>
            <w:bookmarkStart w:id="0" w:name="_Hlk167215515"/>
            <w:r w:rsidRPr="003460DE">
              <w:rPr>
                <w:rFonts w:eastAsia="Calibri"/>
              </w:rPr>
              <w:t>Наименование</w:t>
            </w:r>
          </w:p>
        </w:tc>
        <w:tc>
          <w:tcPr>
            <w:tcW w:w="1559" w:type="dxa"/>
            <w:vAlign w:val="center"/>
          </w:tcPr>
          <w:p w14:paraId="72972249" w14:textId="77777777" w:rsidR="0014174D" w:rsidRPr="003460DE" w:rsidRDefault="0014174D" w:rsidP="004B29AA">
            <w:pPr>
              <w:pStyle w:val="af5"/>
              <w:rPr>
                <w:rFonts w:eastAsia="Calibri"/>
              </w:rPr>
            </w:pPr>
            <w:r>
              <w:rPr>
                <w:rFonts w:eastAsia="Calibri"/>
              </w:rPr>
              <w:t>Ц</w:t>
            </w:r>
            <w:r w:rsidRPr="003460DE">
              <w:rPr>
                <w:rFonts w:eastAsia="Calibri"/>
              </w:rPr>
              <w:t>ена за шт., руб.</w:t>
            </w:r>
          </w:p>
        </w:tc>
        <w:tc>
          <w:tcPr>
            <w:tcW w:w="1701" w:type="dxa"/>
            <w:vAlign w:val="center"/>
          </w:tcPr>
          <w:p w14:paraId="2B0B4B06" w14:textId="77777777" w:rsidR="0014174D" w:rsidRPr="003460DE" w:rsidRDefault="0014174D" w:rsidP="004B29AA">
            <w:pPr>
              <w:pStyle w:val="af5"/>
              <w:rPr>
                <w:rFonts w:eastAsia="Calibri"/>
              </w:rPr>
            </w:pPr>
            <w:r>
              <w:rPr>
                <w:rFonts w:eastAsia="Calibri"/>
              </w:rPr>
              <w:t>Кол-во, шт.</w:t>
            </w:r>
          </w:p>
        </w:tc>
        <w:tc>
          <w:tcPr>
            <w:tcW w:w="2268" w:type="dxa"/>
            <w:gridSpan w:val="2"/>
            <w:vAlign w:val="center"/>
          </w:tcPr>
          <w:p w14:paraId="6B49EC6F" w14:textId="77777777" w:rsidR="0014174D" w:rsidRPr="003460DE" w:rsidRDefault="0014174D" w:rsidP="004B29AA">
            <w:pPr>
              <w:pStyle w:val="af5"/>
              <w:rPr>
                <w:rFonts w:eastAsia="Calibri"/>
              </w:rPr>
            </w:pPr>
            <w:r>
              <w:rPr>
                <w:rFonts w:eastAsia="Calibri"/>
              </w:rPr>
              <w:t>Сумма, руб.</w:t>
            </w:r>
          </w:p>
        </w:tc>
      </w:tr>
      <w:bookmarkEnd w:id="0"/>
      <w:tr w:rsidR="007B34F6" w:rsidRPr="003460DE" w14:paraId="79F49137" w14:textId="77777777" w:rsidTr="00A85477">
        <w:tc>
          <w:tcPr>
            <w:tcW w:w="9351" w:type="dxa"/>
            <w:gridSpan w:val="5"/>
            <w:vAlign w:val="center"/>
          </w:tcPr>
          <w:p w14:paraId="14180E98" w14:textId="3465379E" w:rsidR="007B34F6" w:rsidRPr="00E531A9" w:rsidRDefault="007B34F6" w:rsidP="00581FF6">
            <w:pPr>
              <w:pStyle w:val="afa"/>
              <w:rPr>
                <w:szCs w:val="22"/>
              </w:rPr>
            </w:pPr>
            <w:r>
              <w:t>Конденсаторы</w:t>
            </w:r>
          </w:p>
        </w:tc>
      </w:tr>
      <w:tr w:rsidR="009C2533" w:rsidRPr="003460DE" w14:paraId="72C16143" w14:textId="77777777" w:rsidTr="009C2533">
        <w:tc>
          <w:tcPr>
            <w:tcW w:w="3823" w:type="dxa"/>
            <w:vAlign w:val="center"/>
          </w:tcPr>
          <w:p w14:paraId="7ACE305D" w14:textId="44FF383A" w:rsidR="0014174D" w:rsidRPr="003460DE" w:rsidRDefault="003039B9" w:rsidP="004B29AA">
            <w:pPr>
              <w:pStyle w:val="afa"/>
            </w:pPr>
            <w:r>
              <w:t>1 пФ</w:t>
            </w:r>
          </w:p>
        </w:tc>
        <w:tc>
          <w:tcPr>
            <w:tcW w:w="1559" w:type="dxa"/>
          </w:tcPr>
          <w:p w14:paraId="53225B7E" w14:textId="16C482FC" w:rsidR="0014174D" w:rsidRPr="003460DE" w:rsidRDefault="005C4209" w:rsidP="004B29AA">
            <w:pPr>
              <w:pStyle w:val="afa"/>
            </w:pPr>
            <w:r>
              <w:t>10</w:t>
            </w:r>
          </w:p>
        </w:tc>
        <w:tc>
          <w:tcPr>
            <w:tcW w:w="1701" w:type="dxa"/>
          </w:tcPr>
          <w:p w14:paraId="681CC66A" w14:textId="49CDF8CE" w:rsidR="0014174D" w:rsidRPr="003460DE" w:rsidRDefault="00A53A74" w:rsidP="004B29AA">
            <w:pPr>
              <w:pStyle w:val="afa"/>
            </w:pPr>
            <w:r>
              <w:t>1</w:t>
            </w:r>
          </w:p>
        </w:tc>
        <w:tc>
          <w:tcPr>
            <w:tcW w:w="2268" w:type="dxa"/>
            <w:gridSpan w:val="2"/>
          </w:tcPr>
          <w:p w14:paraId="32F4C1F3" w14:textId="40F23270" w:rsidR="0014174D" w:rsidRPr="006619FB" w:rsidRDefault="006619FB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10</w:t>
            </w:r>
          </w:p>
        </w:tc>
      </w:tr>
      <w:tr w:rsidR="009C2533" w:rsidRPr="003460DE" w14:paraId="6A859814" w14:textId="77777777" w:rsidTr="009C2533">
        <w:tc>
          <w:tcPr>
            <w:tcW w:w="3823" w:type="dxa"/>
            <w:vAlign w:val="center"/>
          </w:tcPr>
          <w:p w14:paraId="222631AB" w14:textId="4E95802F" w:rsidR="0014174D" w:rsidRPr="003460DE" w:rsidRDefault="003039B9" w:rsidP="004B29AA">
            <w:pPr>
              <w:pStyle w:val="afa"/>
            </w:pPr>
            <w:r>
              <w:t>5,6 пФ</w:t>
            </w:r>
          </w:p>
        </w:tc>
        <w:tc>
          <w:tcPr>
            <w:tcW w:w="1559" w:type="dxa"/>
          </w:tcPr>
          <w:p w14:paraId="2E4C38CD" w14:textId="6D81B724" w:rsidR="0014174D" w:rsidRPr="003460DE" w:rsidRDefault="005C4209" w:rsidP="004B29AA">
            <w:pPr>
              <w:pStyle w:val="afa"/>
            </w:pPr>
            <w:r>
              <w:t>10</w:t>
            </w:r>
          </w:p>
        </w:tc>
        <w:tc>
          <w:tcPr>
            <w:tcW w:w="1701" w:type="dxa"/>
          </w:tcPr>
          <w:p w14:paraId="3D2BD57B" w14:textId="0CCF31B9" w:rsidR="0014174D" w:rsidRPr="003460DE" w:rsidRDefault="00A53A74" w:rsidP="004B29AA">
            <w:pPr>
              <w:pStyle w:val="afa"/>
            </w:pPr>
            <w:r>
              <w:t>3</w:t>
            </w:r>
          </w:p>
        </w:tc>
        <w:tc>
          <w:tcPr>
            <w:tcW w:w="2268" w:type="dxa"/>
            <w:gridSpan w:val="2"/>
          </w:tcPr>
          <w:p w14:paraId="55A9B4B0" w14:textId="776898AD" w:rsidR="0014174D" w:rsidRPr="006619FB" w:rsidRDefault="006619FB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30</w:t>
            </w:r>
          </w:p>
        </w:tc>
      </w:tr>
      <w:tr w:rsidR="009C2533" w:rsidRPr="003460DE" w14:paraId="4C6F3193" w14:textId="77777777" w:rsidTr="009C2533">
        <w:tc>
          <w:tcPr>
            <w:tcW w:w="3823" w:type="dxa"/>
            <w:vAlign w:val="center"/>
          </w:tcPr>
          <w:p w14:paraId="3269F914" w14:textId="4E585663" w:rsidR="0014174D" w:rsidRPr="003460DE" w:rsidRDefault="003039B9" w:rsidP="004B29AA">
            <w:pPr>
              <w:pStyle w:val="afa"/>
            </w:pPr>
            <w:r>
              <w:t>18 пФ</w:t>
            </w:r>
          </w:p>
        </w:tc>
        <w:tc>
          <w:tcPr>
            <w:tcW w:w="1559" w:type="dxa"/>
          </w:tcPr>
          <w:p w14:paraId="26853F1F" w14:textId="712E78EF" w:rsidR="0014174D" w:rsidRPr="003460DE" w:rsidRDefault="005C4209" w:rsidP="004B29AA">
            <w:pPr>
              <w:pStyle w:val="afa"/>
            </w:pPr>
            <w:r>
              <w:t>0,4</w:t>
            </w:r>
          </w:p>
        </w:tc>
        <w:tc>
          <w:tcPr>
            <w:tcW w:w="1701" w:type="dxa"/>
          </w:tcPr>
          <w:p w14:paraId="60D34D58" w14:textId="78DB36B8" w:rsidR="0014174D" w:rsidRPr="003460DE" w:rsidRDefault="00A53A74" w:rsidP="004B29AA">
            <w:pPr>
              <w:pStyle w:val="afa"/>
            </w:pPr>
            <w:r>
              <w:t>12</w:t>
            </w:r>
          </w:p>
        </w:tc>
        <w:tc>
          <w:tcPr>
            <w:tcW w:w="2268" w:type="dxa"/>
            <w:gridSpan w:val="2"/>
          </w:tcPr>
          <w:p w14:paraId="254B14F1" w14:textId="0A9B0D6B" w:rsidR="0014174D" w:rsidRPr="006619FB" w:rsidRDefault="006619FB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4,8</w:t>
            </w:r>
          </w:p>
        </w:tc>
      </w:tr>
      <w:tr w:rsidR="009C2533" w:rsidRPr="003460DE" w14:paraId="3F5E6BAF" w14:textId="77777777" w:rsidTr="009C2533">
        <w:tc>
          <w:tcPr>
            <w:tcW w:w="3823" w:type="dxa"/>
            <w:vAlign w:val="center"/>
          </w:tcPr>
          <w:p w14:paraId="2E1E79FE" w14:textId="521D021C" w:rsidR="0014174D" w:rsidRPr="003460DE" w:rsidRDefault="003039B9" w:rsidP="004B29AA">
            <w:pPr>
              <w:pStyle w:val="afa"/>
            </w:pPr>
            <w:r>
              <w:t>100 пФ</w:t>
            </w:r>
          </w:p>
        </w:tc>
        <w:tc>
          <w:tcPr>
            <w:tcW w:w="1559" w:type="dxa"/>
          </w:tcPr>
          <w:p w14:paraId="623AD200" w14:textId="245BD0FF" w:rsidR="0014174D" w:rsidRPr="003460DE" w:rsidRDefault="005C4209" w:rsidP="004B29AA">
            <w:pPr>
              <w:pStyle w:val="afa"/>
            </w:pPr>
            <w:r>
              <w:t>7</w:t>
            </w:r>
          </w:p>
        </w:tc>
        <w:tc>
          <w:tcPr>
            <w:tcW w:w="1701" w:type="dxa"/>
          </w:tcPr>
          <w:p w14:paraId="059723D8" w14:textId="02284E86" w:rsidR="0014174D" w:rsidRPr="003460DE" w:rsidRDefault="00A53A74" w:rsidP="004B29AA">
            <w:pPr>
              <w:pStyle w:val="afa"/>
            </w:pPr>
            <w:r>
              <w:t>3</w:t>
            </w:r>
          </w:p>
        </w:tc>
        <w:tc>
          <w:tcPr>
            <w:tcW w:w="2268" w:type="dxa"/>
            <w:gridSpan w:val="2"/>
          </w:tcPr>
          <w:p w14:paraId="1246C0C8" w14:textId="3661592C" w:rsidR="0014174D" w:rsidRPr="006619FB" w:rsidRDefault="006619FB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21</w:t>
            </w:r>
          </w:p>
        </w:tc>
      </w:tr>
      <w:tr w:rsidR="009C2533" w:rsidRPr="003460DE" w14:paraId="5EF8C66B" w14:textId="77777777" w:rsidTr="009C2533">
        <w:tc>
          <w:tcPr>
            <w:tcW w:w="3823" w:type="dxa"/>
            <w:vAlign w:val="center"/>
          </w:tcPr>
          <w:p w14:paraId="7BBC070B" w14:textId="2356CBA1" w:rsidR="0014174D" w:rsidRPr="003460DE" w:rsidRDefault="003039B9" w:rsidP="004B29AA">
            <w:pPr>
              <w:pStyle w:val="afa"/>
            </w:pPr>
            <w:r>
              <w:t>680 пФ</w:t>
            </w:r>
          </w:p>
        </w:tc>
        <w:tc>
          <w:tcPr>
            <w:tcW w:w="1559" w:type="dxa"/>
          </w:tcPr>
          <w:p w14:paraId="7767383D" w14:textId="7D737F9C" w:rsidR="0014174D" w:rsidRPr="003460DE" w:rsidRDefault="005C4209" w:rsidP="004B29AA">
            <w:pPr>
              <w:pStyle w:val="afa"/>
            </w:pPr>
            <w:r>
              <w:t>0,4</w:t>
            </w:r>
          </w:p>
        </w:tc>
        <w:tc>
          <w:tcPr>
            <w:tcW w:w="1701" w:type="dxa"/>
          </w:tcPr>
          <w:p w14:paraId="4DE5771E" w14:textId="752C9145" w:rsidR="0014174D" w:rsidRPr="003460DE" w:rsidRDefault="00A53A74" w:rsidP="004B29AA">
            <w:pPr>
              <w:pStyle w:val="afa"/>
            </w:pPr>
            <w:r>
              <w:t>1</w:t>
            </w:r>
          </w:p>
        </w:tc>
        <w:tc>
          <w:tcPr>
            <w:tcW w:w="2268" w:type="dxa"/>
            <w:gridSpan w:val="2"/>
          </w:tcPr>
          <w:p w14:paraId="77179695" w14:textId="19062C20" w:rsidR="0014174D" w:rsidRPr="006619FB" w:rsidRDefault="006619FB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0,4</w:t>
            </w:r>
          </w:p>
        </w:tc>
      </w:tr>
      <w:tr w:rsidR="009C2533" w:rsidRPr="003460DE" w14:paraId="1605429C" w14:textId="77777777" w:rsidTr="009C2533">
        <w:tc>
          <w:tcPr>
            <w:tcW w:w="3823" w:type="dxa"/>
            <w:vAlign w:val="center"/>
          </w:tcPr>
          <w:p w14:paraId="6104EF05" w14:textId="774BB7B3" w:rsidR="0014174D" w:rsidRPr="003460DE" w:rsidRDefault="00002E0A" w:rsidP="004B29AA">
            <w:pPr>
              <w:pStyle w:val="afa"/>
            </w:pPr>
            <w:r>
              <w:t>100 </w:t>
            </w:r>
            <w:proofErr w:type="spellStart"/>
            <w:r>
              <w:t>нФ</w:t>
            </w:r>
            <w:proofErr w:type="spellEnd"/>
          </w:p>
        </w:tc>
        <w:tc>
          <w:tcPr>
            <w:tcW w:w="1559" w:type="dxa"/>
          </w:tcPr>
          <w:p w14:paraId="1552756D" w14:textId="7191672A" w:rsidR="0014174D" w:rsidRPr="003460DE" w:rsidRDefault="005C4209" w:rsidP="004B29AA">
            <w:pPr>
              <w:pStyle w:val="afa"/>
            </w:pPr>
            <w:r>
              <w:t>0,4</w:t>
            </w:r>
          </w:p>
        </w:tc>
        <w:tc>
          <w:tcPr>
            <w:tcW w:w="1701" w:type="dxa"/>
          </w:tcPr>
          <w:p w14:paraId="176F8B93" w14:textId="11FC7E57" w:rsidR="0014174D" w:rsidRPr="003460DE" w:rsidRDefault="00A53A74" w:rsidP="004B29AA">
            <w:pPr>
              <w:pStyle w:val="afa"/>
            </w:pPr>
            <w:r>
              <w:t>42</w:t>
            </w:r>
          </w:p>
        </w:tc>
        <w:tc>
          <w:tcPr>
            <w:tcW w:w="2268" w:type="dxa"/>
            <w:gridSpan w:val="2"/>
          </w:tcPr>
          <w:p w14:paraId="2D4A49FD" w14:textId="1E1F34D3" w:rsidR="0014174D" w:rsidRPr="006619FB" w:rsidRDefault="006619FB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16,8</w:t>
            </w:r>
          </w:p>
        </w:tc>
      </w:tr>
      <w:tr w:rsidR="009C2533" w:rsidRPr="003460DE" w14:paraId="5ECD0176" w14:textId="77777777" w:rsidTr="009C2533">
        <w:tc>
          <w:tcPr>
            <w:tcW w:w="3823" w:type="dxa"/>
            <w:vAlign w:val="center"/>
          </w:tcPr>
          <w:p w14:paraId="4CEBF6B9" w14:textId="408C6F8A" w:rsidR="0014174D" w:rsidRPr="003460DE" w:rsidRDefault="00002E0A" w:rsidP="004B29AA">
            <w:pPr>
              <w:pStyle w:val="afa"/>
            </w:pPr>
            <w:r>
              <w:t>10 мкФ</w:t>
            </w:r>
          </w:p>
        </w:tc>
        <w:tc>
          <w:tcPr>
            <w:tcW w:w="1559" w:type="dxa"/>
          </w:tcPr>
          <w:p w14:paraId="1364F731" w14:textId="197E56CF" w:rsidR="0014174D" w:rsidRPr="003460DE" w:rsidRDefault="005C4209" w:rsidP="004B29AA">
            <w:pPr>
              <w:pStyle w:val="afa"/>
            </w:pPr>
            <w:r>
              <w:t>0,4</w:t>
            </w:r>
          </w:p>
        </w:tc>
        <w:tc>
          <w:tcPr>
            <w:tcW w:w="1701" w:type="dxa"/>
          </w:tcPr>
          <w:p w14:paraId="236BE06E" w14:textId="7DCED0AC" w:rsidR="0014174D" w:rsidRPr="003460DE" w:rsidRDefault="00A53A74" w:rsidP="004B29AA">
            <w:pPr>
              <w:pStyle w:val="afa"/>
            </w:pPr>
            <w:r>
              <w:t>9</w:t>
            </w:r>
          </w:p>
        </w:tc>
        <w:tc>
          <w:tcPr>
            <w:tcW w:w="2268" w:type="dxa"/>
            <w:gridSpan w:val="2"/>
          </w:tcPr>
          <w:p w14:paraId="7C8D9654" w14:textId="7F0FAC07" w:rsidR="0014174D" w:rsidRPr="006619FB" w:rsidRDefault="006619FB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3,6</w:t>
            </w:r>
          </w:p>
        </w:tc>
      </w:tr>
      <w:tr w:rsidR="007B34F6" w:rsidRPr="003460DE" w14:paraId="66D63E4F" w14:textId="77777777" w:rsidTr="007A5E23">
        <w:tc>
          <w:tcPr>
            <w:tcW w:w="9351" w:type="dxa"/>
            <w:gridSpan w:val="5"/>
            <w:vAlign w:val="center"/>
          </w:tcPr>
          <w:p w14:paraId="79D7CCBC" w14:textId="62CF3331" w:rsidR="007B34F6" w:rsidRPr="00E531A9" w:rsidRDefault="007B34F6" w:rsidP="002C0629">
            <w:pPr>
              <w:pStyle w:val="af5"/>
              <w:rPr>
                <w:szCs w:val="22"/>
              </w:rPr>
            </w:pPr>
            <w:r>
              <w:t>Микросхемы</w:t>
            </w:r>
          </w:p>
        </w:tc>
      </w:tr>
      <w:tr w:rsidR="009C2533" w:rsidRPr="003460DE" w14:paraId="44A48285" w14:textId="77777777" w:rsidTr="009C2533">
        <w:trPr>
          <w:trHeight w:val="58"/>
        </w:trPr>
        <w:tc>
          <w:tcPr>
            <w:tcW w:w="3823" w:type="dxa"/>
            <w:vAlign w:val="center"/>
          </w:tcPr>
          <w:p w14:paraId="303C746A" w14:textId="6F061053" w:rsidR="0014174D" w:rsidRPr="003460DE" w:rsidRDefault="007B34F6" w:rsidP="004B29AA">
            <w:pPr>
              <w:pStyle w:val="afa"/>
            </w:pPr>
            <w:r w:rsidRPr="007B34F6">
              <w:t>MCP1700</w:t>
            </w:r>
            <w:r>
              <w:t>-3300</w:t>
            </w:r>
          </w:p>
        </w:tc>
        <w:tc>
          <w:tcPr>
            <w:tcW w:w="1559" w:type="dxa"/>
          </w:tcPr>
          <w:p w14:paraId="1A4AE538" w14:textId="0547570D" w:rsidR="0014174D" w:rsidRPr="0083595F" w:rsidRDefault="0083595F" w:rsidP="004B29AA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01" w:type="dxa"/>
          </w:tcPr>
          <w:p w14:paraId="46485F99" w14:textId="33FF180F" w:rsidR="0014174D" w:rsidRPr="003460DE" w:rsidRDefault="001372F7" w:rsidP="004B29AA">
            <w:pPr>
              <w:pStyle w:val="afa"/>
            </w:pPr>
            <w:r>
              <w:t>3</w:t>
            </w:r>
          </w:p>
        </w:tc>
        <w:tc>
          <w:tcPr>
            <w:tcW w:w="2268" w:type="dxa"/>
            <w:gridSpan w:val="2"/>
          </w:tcPr>
          <w:p w14:paraId="61884AA5" w14:textId="2DB4E061" w:rsidR="0014174D" w:rsidRPr="006619FB" w:rsidRDefault="006619FB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27</w:t>
            </w:r>
          </w:p>
        </w:tc>
      </w:tr>
      <w:tr w:rsidR="009C2533" w:rsidRPr="003460DE" w14:paraId="06D03B1D" w14:textId="77777777" w:rsidTr="009C2533">
        <w:tc>
          <w:tcPr>
            <w:tcW w:w="3823" w:type="dxa"/>
            <w:vAlign w:val="center"/>
          </w:tcPr>
          <w:p w14:paraId="4DED0B0D" w14:textId="2C64064A" w:rsidR="0014174D" w:rsidRPr="003460DE" w:rsidRDefault="007B34F6" w:rsidP="004B29AA">
            <w:pPr>
              <w:pStyle w:val="afa"/>
            </w:pPr>
            <w:r w:rsidRPr="007B34F6">
              <w:t>MCP6001</w:t>
            </w:r>
          </w:p>
        </w:tc>
        <w:tc>
          <w:tcPr>
            <w:tcW w:w="1559" w:type="dxa"/>
          </w:tcPr>
          <w:p w14:paraId="19CDD395" w14:textId="012A8235" w:rsidR="0014174D" w:rsidRPr="003460DE" w:rsidRDefault="005C4209" w:rsidP="004B29AA">
            <w:pPr>
              <w:pStyle w:val="afa"/>
            </w:pPr>
            <w:r>
              <w:t>33</w:t>
            </w:r>
          </w:p>
        </w:tc>
        <w:tc>
          <w:tcPr>
            <w:tcW w:w="1701" w:type="dxa"/>
          </w:tcPr>
          <w:p w14:paraId="083AB726" w14:textId="5C4AC3CD" w:rsidR="0014174D" w:rsidRPr="003460DE" w:rsidRDefault="001372F7" w:rsidP="004B29AA">
            <w:pPr>
              <w:pStyle w:val="afa"/>
            </w:pPr>
            <w:r>
              <w:t>1</w:t>
            </w:r>
          </w:p>
        </w:tc>
        <w:tc>
          <w:tcPr>
            <w:tcW w:w="2268" w:type="dxa"/>
            <w:gridSpan w:val="2"/>
          </w:tcPr>
          <w:p w14:paraId="4F90F33D" w14:textId="3EB13D07" w:rsidR="0014174D" w:rsidRPr="0073561A" w:rsidRDefault="0073561A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33</w:t>
            </w:r>
          </w:p>
        </w:tc>
      </w:tr>
      <w:tr w:rsidR="009C2533" w:rsidRPr="003460DE" w14:paraId="00DC83EE" w14:textId="77777777" w:rsidTr="009C2533">
        <w:tc>
          <w:tcPr>
            <w:tcW w:w="3823" w:type="dxa"/>
            <w:vAlign w:val="center"/>
          </w:tcPr>
          <w:p w14:paraId="59CD39E9" w14:textId="7D497058" w:rsidR="0014174D" w:rsidRPr="003460DE" w:rsidRDefault="007B34F6" w:rsidP="004B29AA">
            <w:pPr>
              <w:pStyle w:val="afa"/>
            </w:pPr>
            <w:r w:rsidRPr="007B34F6">
              <w:t>STM32F072RBT6</w:t>
            </w:r>
          </w:p>
        </w:tc>
        <w:tc>
          <w:tcPr>
            <w:tcW w:w="1559" w:type="dxa"/>
          </w:tcPr>
          <w:p w14:paraId="313376DD" w14:textId="434142AF" w:rsidR="0014174D" w:rsidRPr="0083595F" w:rsidRDefault="0083595F" w:rsidP="004B29AA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127</w:t>
            </w:r>
          </w:p>
        </w:tc>
        <w:tc>
          <w:tcPr>
            <w:tcW w:w="1701" w:type="dxa"/>
          </w:tcPr>
          <w:p w14:paraId="1E63C03F" w14:textId="3D7ABD8C" w:rsidR="0014174D" w:rsidRPr="005C4209" w:rsidRDefault="001372F7" w:rsidP="004B29AA">
            <w:pPr>
              <w:pStyle w:val="afa"/>
              <w:rPr>
                <w:lang w:val="en-US"/>
              </w:rPr>
            </w:pPr>
            <w:r>
              <w:t>3</w:t>
            </w:r>
          </w:p>
        </w:tc>
        <w:tc>
          <w:tcPr>
            <w:tcW w:w="2268" w:type="dxa"/>
            <w:gridSpan w:val="2"/>
          </w:tcPr>
          <w:p w14:paraId="73D3010F" w14:textId="385326F2" w:rsidR="0014174D" w:rsidRPr="0073561A" w:rsidRDefault="0073561A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381</w:t>
            </w:r>
          </w:p>
        </w:tc>
      </w:tr>
      <w:tr w:rsidR="00B17A04" w:rsidRPr="003460DE" w14:paraId="72858008" w14:textId="77777777" w:rsidTr="009C2533">
        <w:tc>
          <w:tcPr>
            <w:tcW w:w="3823" w:type="dxa"/>
            <w:vAlign w:val="center"/>
          </w:tcPr>
          <w:p w14:paraId="29DBB8EA" w14:textId="4BA37362" w:rsidR="00B17A04" w:rsidRPr="007B34F6" w:rsidRDefault="00B17A04" w:rsidP="004B29AA">
            <w:pPr>
              <w:pStyle w:val="afa"/>
            </w:pPr>
            <w:r w:rsidRPr="00B17A04">
              <w:t>TSOP4836</w:t>
            </w:r>
          </w:p>
        </w:tc>
        <w:tc>
          <w:tcPr>
            <w:tcW w:w="1559" w:type="dxa"/>
          </w:tcPr>
          <w:p w14:paraId="6D51B069" w14:textId="4FD44199" w:rsidR="00B17A04" w:rsidRPr="0083595F" w:rsidRDefault="0083595F" w:rsidP="004B29AA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701" w:type="dxa"/>
          </w:tcPr>
          <w:p w14:paraId="71E9B051" w14:textId="28C683B2" w:rsidR="00B17A04" w:rsidRPr="003460DE" w:rsidRDefault="001372F7" w:rsidP="004B29AA">
            <w:pPr>
              <w:pStyle w:val="afa"/>
            </w:pPr>
            <w:r>
              <w:t>1</w:t>
            </w:r>
          </w:p>
        </w:tc>
        <w:tc>
          <w:tcPr>
            <w:tcW w:w="2268" w:type="dxa"/>
            <w:gridSpan w:val="2"/>
          </w:tcPr>
          <w:p w14:paraId="2D1DFD27" w14:textId="13B4E8D7" w:rsidR="00B17A04" w:rsidRPr="0073561A" w:rsidRDefault="0073561A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37</w:t>
            </w:r>
          </w:p>
        </w:tc>
      </w:tr>
      <w:tr w:rsidR="0083595F" w:rsidRPr="003460DE" w14:paraId="14F812E1" w14:textId="77777777" w:rsidTr="00C53F41">
        <w:tc>
          <w:tcPr>
            <w:tcW w:w="9351" w:type="dxa"/>
            <w:gridSpan w:val="5"/>
            <w:vAlign w:val="center"/>
          </w:tcPr>
          <w:p w14:paraId="18B93A23" w14:textId="76F9CBC5" w:rsidR="0083595F" w:rsidRPr="00E531A9" w:rsidRDefault="0083595F" w:rsidP="002C0629">
            <w:pPr>
              <w:pStyle w:val="af5"/>
            </w:pPr>
            <w:r>
              <w:t>Индуктивности</w:t>
            </w:r>
          </w:p>
        </w:tc>
      </w:tr>
      <w:tr w:rsidR="0083595F" w:rsidRPr="003460DE" w14:paraId="5DD905C8" w14:textId="77777777" w:rsidTr="009C2533">
        <w:tc>
          <w:tcPr>
            <w:tcW w:w="3823" w:type="dxa"/>
            <w:vAlign w:val="center"/>
          </w:tcPr>
          <w:p w14:paraId="22A50C08" w14:textId="645587F0" w:rsidR="0083595F" w:rsidRPr="00B17A04" w:rsidRDefault="0083595F" w:rsidP="004B29AA">
            <w:pPr>
              <w:pStyle w:val="afa"/>
            </w:pPr>
            <w:r>
              <w:t>1,2 </w:t>
            </w:r>
            <w:proofErr w:type="spellStart"/>
            <w:r>
              <w:t>нГн</w:t>
            </w:r>
            <w:proofErr w:type="spellEnd"/>
          </w:p>
        </w:tc>
        <w:tc>
          <w:tcPr>
            <w:tcW w:w="1559" w:type="dxa"/>
          </w:tcPr>
          <w:p w14:paraId="30CB5F4E" w14:textId="26E530AF" w:rsidR="0083595F" w:rsidRPr="005C4209" w:rsidRDefault="005C4209" w:rsidP="004B29AA">
            <w:pPr>
              <w:pStyle w:val="afa"/>
            </w:pPr>
            <w:r>
              <w:t>12</w:t>
            </w:r>
          </w:p>
        </w:tc>
        <w:tc>
          <w:tcPr>
            <w:tcW w:w="1701" w:type="dxa"/>
          </w:tcPr>
          <w:p w14:paraId="0514095C" w14:textId="069A880A" w:rsidR="0083595F" w:rsidRPr="0073561A" w:rsidRDefault="0073561A" w:rsidP="004B29AA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  <w:gridSpan w:val="2"/>
          </w:tcPr>
          <w:p w14:paraId="6CB7AF9D" w14:textId="53A3C811" w:rsidR="0083595F" w:rsidRPr="0073561A" w:rsidRDefault="0073561A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12</w:t>
            </w:r>
          </w:p>
        </w:tc>
      </w:tr>
      <w:tr w:rsidR="0083595F" w:rsidRPr="003460DE" w14:paraId="07CE5D2E" w14:textId="77777777" w:rsidTr="009C2533">
        <w:tc>
          <w:tcPr>
            <w:tcW w:w="3823" w:type="dxa"/>
            <w:vAlign w:val="center"/>
          </w:tcPr>
          <w:p w14:paraId="594B40A0" w14:textId="2EF93587" w:rsidR="0083595F" w:rsidRPr="00B17A04" w:rsidRDefault="0083595F" w:rsidP="004B29AA">
            <w:pPr>
              <w:pStyle w:val="afa"/>
            </w:pPr>
            <w:r w:rsidRPr="0083595F">
              <w:t>BLM18AG102SN1D</w:t>
            </w:r>
          </w:p>
        </w:tc>
        <w:tc>
          <w:tcPr>
            <w:tcW w:w="1559" w:type="dxa"/>
          </w:tcPr>
          <w:p w14:paraId="36FB2DBD" w14:textId="613AF980" w:rsidR="0083595F" w:rsidRPr="005C4209" w:rsidRDefault="005C4209" w:rsidP="004B29AA">
            <w:pPr>
              <w:pStyle w:val="afa"/>
            </w:pPr>
            <w:r>
              <w:t>3</w:t>
            </w:r>
          </w:p>
        </w:tc>
        <w:tc>
          <w:tcPr>
            <w:tcW w:w="1701" w:type="dxa"/>
          </w:tcPr>
          <w:p w14:paraId="5D168FEA" w14:textId="71619C9B" w:rsidR="0083595F" w:rsidRPr="0073561A" w:rsidRDefault="0073561A" w:rsidP="004B29AA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68" w:type="dxa"/>
            <w:gridSpan w:val="2"/>
          </w:tcPr>
          <w:p w14:paraId="459BDF32" w14:textId="0928C8B0" w:rsidR="0083595F" w:rsidRPr="0073561A" w:rsidRDefault="0073561A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18</w:t>
            </w:r>
          </w:p>
        </w:tc>
      </w:tr>
      <w:tr w:rsidR="00581FF6" w:rsidRPr="003460DE" w14:paraId="06D7B2E2" w14:textId="77777777" w:rsidTr="00A82DBC">
        <w:tc>
          <w:tcPr>
            <w:tcW w:w="9351" w:type="dxa"/>
            <w:gridSpan w:val="5"/>
            <w:vAlign w:val="center"/>
          </w:tcPr>
          <w:p w14:paraId="0874E090" w14:textId="3375173A" w:rsidR="00581FF6" w:rsidRPr="00E531A9" w:rsidRDefault="00581FF6" w:rsidP="002C0629">
            <w:pPr>
              <w:pStyle w:val="af5"/>
            </w:pPr>
            <w:r>
              <w:t>Резисторы</w:t>
            </w:r>
          </w:p>
        </w:tc>
      </w:tr>
      <w:tr w:rsidR="009C2533" w:rsidRPr="003460DE" w14:paraId="1A783F99" w14:textId="77777777" w:rsidTr="009C2533">
        <w:tc>
          <w:tcPr>
            <w:tcW w:w="3823" w:type="dxa"/>
            <w:vAlign w:val="center"/>
          </w:tcPr>
          <w:p w14:paraId="1F15B08F" w14:textId="511D1E9C" w:rsidR="0014174D" w:rsidRPr="003460DE" w:rsidRDefault="00581FF6" w:rsidP="004B29AA">
            <w:pPr>
              <w:pStyle w:val="afa"/>
            </w:pPr>
            <w:r>
              <w:t>0 Ом</w:t>
            </w:r>
          </w:p>
        </w:tc>
        <w:tc>
          <w:tcPr>
            <w:tcW w:w="1559" w:type="dxa"/>
          </w:tcPr>
          <w:p w14:paraId="1E23133A" w14:textId="112D415B" w:rsidR="0014174D" w:rsidRPr="003460DE" w:rsidRDefault="005C4209" w:rsidP="004B29AA">
            <w:pPr>
              <w:pStyle w:val="afa"/>
            </w:pPr>
            <w:r>
              <w:t>0,4</w:t>
            </w:r>
          </w:p>
        </w:tc>
        <w:tc>
          <w:tcPr>
            <w:tcW w:w="1701" w:type="dxa"/>
          </w:tcPr>
          <w:p w14:paraId="42A5512A" w14:textId="62B7035A" w:rsidR="0014174D" w:rsidRPr="003460DE" w:rsidRDefault="001372F7" w:rsidP="004B29AA">
            <w:pPr>
              <w:pStyle w:val="afa"/>
            </w:pPr>
            <w:r>
              <w:t>1</w:t>
            </w:r>
          </w:p>
        </w:tc>
        <w:tc>
          <w:tcPr>
            <w:tcW w:w="2268" w:type="dxa"/>
            <w:gridSpan w:val="2"/>
          </w:tcPr>
          <w:p w14:paraId="5B27A1D5" w14:textId="16B15CC8" w:rsidR="0014174D" w:rsidRPr="0073561A" w:rsidRDefault="0073561A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0,4</w:t>
            </w:r>
          </w:p>
        </w:tc>
      </w:tr>
      <w:tr w:rsidR="009C2533" w:rsidRPr="003460DE" w14:paraId="73183FB0" w14:textId="77777777" w:rsidTr="009C2533">
        <w:tc>
          <w:tcPr>
            <w:tcW w:w="3823" w:type="dxa"/>
            <w:vAlign w:val="center"/>
          </w:tcPr>
          <w:p w14:paraId="0EFB4F9A" w14:textId="0E73B25A" w:rsidR="0014174D" w:rsidRPr="003460DE" w:rsidRDefault="00581FF6" w:rsidP="004B29AA">
            <w:pPr>
              <w:pStyle w:val="afa"/>
            </w:pPr>
            <w:r>
              <w:t>10 Ом</w:t>
            </w:r>
          </w:p>
        </w:tc>
        <w:tc>
          <w:tcPr>
            <w:tcW w:w="1559" w:type="dxa"/>
          </w:tcPr>
          <w:p w14:paraId="5A297480" w14:textId="0C983D6C" w:rsidR="0014174D" w:rsidRPr="003460DE" w:rsidRDefault="005C4209" w:rsidP="004B29AA">
            <w:pPr>
              <w:pStyle w:val="afa"/>
            </w:pPr>
            <w:r>
              <w:t>0,4</w:t>
            </w:r>
          </w:p>
        </w:tc>
        <w:tc>
          <w:tcPr>
            <w:tcW w:w="1701" w:type="dxa"/>
          </w:tcPr>
          <w:p w14:paraId="03673D21" w14:textId="22087CAC" w:rsidR="0014174D" w:rsidRPr="003460DE" w:rsidRDefault="001372F7" w:rsidP="004B29AA">
            <w:pPr>
              <w:pStyle w:val="afa"/>
            </w:pPr>
            <w:r>
              <w:t>1</w:t>
            </w:r>
          </w:p>
        </w:tc>
        <w:tc>
          <w:tcPr>
            <w:tcW w:w="2268" w:type="dxa"/>
            <w:gridSpan w:val="2"/>
          </w:tcPr>
          <w:p w14:paraId="2AA0BA4F" w14:textId="394E8A67" w:rsidR="0014174D" w:rsidRPr="0073561A" w:rsidRDefault="0073561A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0,4</w:t>
            </w:r>
          </w:p>
        </w:tc>
      </w:tr>
      <w:tr w:rsidR="009C2533" w:rsidRPr="003460DE" w14:paraId="02228DA7" w14:textId="77777777" w:rsidTr="009C2533">
        <w:tc>
          <w:tcPr>
            <w:tcW w:w="3823" w:type="dxa"/>
            <w:vAlign w:val="center"/>
          </w:tcPr>
          <w:p w14:paraId="5C0C7097" w14:textId="390EDDC3" w:rsidR="0014174D" w:rsidRPr="003460DE" w:rsidRDefault="00581FF6" w:rsidP="004B29AA">
            <w:pPr>
              <w:pStyle w:val="afa"/>
            </w:pPr>
            <w:r>
              <w:t>100 Ом</w:t>
            </w:r>
          </w:p>
        </w:tc>
        <w:tc>
          <w:tcPr>
            <w:tcW w:w="1559" w:type="dxa"/>
          </w:tcPr>
          <w:p w14:paraId="64482F57" w14:textId="5EEA38A7" w:rsidR="0014174D" w:rsidRPr="003460DE" w:rsidRDefault="005C4209" w:rsidP="004B29AA">
            <w:pPr>
              <w:pStyle w:val="afa"/>
            </w:pPr>
            <w:r>
              <w:t>0,4</w:t>
            </w:r>
          </w:p>
        </w:tc>
        <w:tc>
          <w:tcPr>
            <w:tcW w:w="1701" w:type="dxa"/>
          </w:tcPr>
          <w:p w14:paraId="404CF851" w14:textId="3AA39851" w:rsidR="0014174D" w:rsidRPr="003460DE" w:rsidRDefault="001372F7" w:rsidP="004B29AA">
            <w:pPr>
              <w:pStyle w:val="afa"/>
            </w:pPr>
            <w:r>
              <w:t>1</w:t>
            </w:r>
          </w:p>
        </w:tc>
        <w:tc>
          <w:tcPr>
            <w:tcW w:w="2268" w:type="dxa"/>
            <w:gridSpan w:val="2"/>
          </w:tcPr>
          <w:p w14:paraId="63DF21DA" w14:textId="002B4CCC" w:rsidR="0014174D" w:rsidRPr="0073561A" w:rsidRDefault="0073561A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0,4</w:t>
            </w:r>
          </w:p>
        </w:tc>
      </w:tr>
      <w:tr w:rsidR="009C2533" w:rsidRPr="003460DE" w14:paraId="139C464F" w14:textId="77777777" w:rsidTr="009C2533">
        <w:tc>
          <w:tcPr>
            <w:tcW w:w="3823" w:type="dxa"/>
            <w:vAlign w:val="center"/>
          </w:tcPr>
          <w:p w14:paraId="6F107433" w14:textId="59660D69" w:rsidR="0014174D" w:rsidRPr="003460DE" w:rsidRDefault="00581FF6" w:rsidP="004B29AA">
            <w:pPr>
              <w:pStyle w:val="afa"/>
            </w:pPr>
            <w:r>
              <w:t>1 кОм</w:t>
            </w:r>
          </w:p>
        </w:tc>
        <w:tc>
          <w:tcPr>
            <w:tcW w:w="1559" w:type="dxa"/>
          </w:tcPr>
          <w:p w14:paraId="6546C7AE" w14:textId="22398B49" w:rsidR="0014174D" w:rsidRPr="003460DE" w:rsidRDefault="005C4209" w:rsidP="004B29AA">
            <w:pPr>
              <w:pStyle w:val="afa"/>
            </w:pPr>
            <w:r>
              <w:t>0,4</w:t>
            </w:r>
          </w:p>
        </w:tc>
        <w:tc>
          <w:tcPr>
            <w:tcW w:w="1701" w:type="dxa"/>
          </w:tcPr>
          <w:p w14:paraId="6767417D" w14:textId="143F90E7" w:rsidR="0014174D" w:rsidRPr="003460DE" w:rsidRDefault="001372F7" w:rsidP="004B29AA">
            <w:pPr>
              <w:pStyle w:val="afa"/>
            </w:pPr>
            <w:r>
              <w:t>19</w:t>
            </w:r>
          </w:p>
        </w:tc>
        <w:tc>
          <w:tcPr>
            <w:tcW w:w="2268" w:type="dxa"/>
            <w:gridSpan w:val="2"/>
          </w:tcPr>
          <w:p w14:paraId="7F484C19" w14:textId="43229E6F" w:rsidR="0014174D" w:rsidRPr="0073561A" w:rsidRDefault="0073561A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7,6</w:t>
            </w:r>
          </w:p>
        </w:tc>
      </w:tr>
      <w:tr w:rsidR="009C2533" w:rsidRPr="003460DE" w14:paraId="7AA07DD0" w14:textId="77777777" w:rsidTr="009C2533">
        <w:tc>
          <w:tcPr>
            <w:tcW w:w="3823" w:type="dxa"/>
            <w:vAlign w:val="center"/>
          </w:tcPr>
          <w:p w14:paraId="5B85BD4A" w14:textId="024BC3B9" w:rsidR="0014174D" w:rsidRPr="003460DE" w:rsidRDefault="00581FF6" w:rsidP="004B29AA">
            <w:pPr>
              <w:pStyle w:val="afa"/>
            </w:pPr>
            <w:r>
              <w:t>5,1 кОм</w:t>
            </w:r>
          </w:p>
        </w:tc>
        <w:tc>
          <w:tcPr>
            <w:tcW w:w="1559" w:type="dxa"/>
          </w:tcPr>
          <w:p w14:paraId="34BBB4EC" w14:textId="2217DCB0" w:rsidR="0014174D" w:rsidRPr="003460DE" w:rsidRDefault="005C4209" w:rsidP="004B29AA">
            <w:pPr>
              <w:pStyle w:val="afa"/>
            </w:pPr>
            <w:r>
              <w:t>0,4</w:t>
            </w:r>
          </w:p>
        </w:tc>
        <w:tc>
          <w:tcPr>
            <w:tcW w:w="1701" w:type="dxa"/>
          </w:tcPr>
          <w:p w14:paraId="201890F0" w14:textId="3117405B" w:rsidR="0014174D" w:rsidRPr="003460DE" w:rsidRDefault="001372F7" w:rsidP="004B29AA">
            <w:pPr>
              <w:pStyle w:val="afa"/>
            </w:pPr>
            <w:r>
              <w:t>6</w:t>
            </w:r>
          </w:p>
        </w:tc>
        <w:tc>
          <w:tcPr>
            <w:tcW w:w="2268" w:type="dxa"/>
            <w:gridSpan w:val="2"/>
          </w:tcPr>
          <w:p w14:paraId="697CFA70" w14:textId="08AC826F" w:rsidR="0014174D" w:rsidRPr="0073561A" w:rsidRDefault="0073561A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2,4</w:t>
            </w:r>
          </w:p>
        </w:tc>
      </w:tr>
      <w:tr w:rsidR="009C2533" w:rsidRPr="003460DE" w14:paraId="42948520" w14:textId="77777777" w:rsidTr="009C2533">
        <w:tc>
          <w:tcPr>
            <w:tcW w:w="3823" w:type="dxa"/>
            <w:vAlign w:val="center"/>
          </w:tcPr>
          <w:p w14:paraId="0E9A9333" w14:textId="762E277F" w:rsidR="0014174D" w:rsidRPr="003460DE" w:rsidRDefault="00581FF6" w:rsidP="004B29AA">
            <w:pPr>
              <w:pStyle w:val="afa"/>
            </w:pPr>
            <w:r>
              <w:t>10 кОм</w:t>
            </w:r>
          </w:p>
        </w:tc>
        <w:tc>
          <w:tcPr>
            <w:tcW w:w="1559" w:type="dxa"/>
          </w:tcPr>
          <w:p w14:paraId="5B0DC752" w14:textId="26E91909" w:rsidR="0014174D" w:rsidRPr="003460DE" w:rsidRDefault="005C4209" w:rsidP="004B29AA">
            <w:pPr>
              <w:pStyle w:val="afa"/>
            </w:pPr>
            <w:r>
              <w:t>0,4</w:t>
            </w:r>
          </w:p>
        </w:tc>
        <w:tc>
          <w:tcPr>
            <w:tcW w:w="1701" w:type="dxa"/>
          </w:tcPr>
          <w:p w14:paraId="3AA46CAE" w14:textId="639DEA7E" w:rsidR="0014174D" w:rsidRPr="003460DE" w:rsidRDefault="001372F7" w:rsidP="004B29AA">
            <w:pPr>
              <w:pStyle w:val="afa"/>
            </w:pPr>
            <w:r>
              <w:t>3</w:t>
            </w:r>
          </w:p>
        </w:tc>
        <w:tc>
          <w:tcPr>
            <w:tcW w:w="2268" w:type="dxa"/>
            <w:gridSpan w:val="2"/>
          </w:tcPr>
          <w:p w14:paraId="50EA2B86" w14:textId="7BE26773" w:rsidR="0014174D" w:rsidRPr="0073561A" w:rsidRDefault="0073561A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1,2</w:t>
            </w:r>
          </w:p>
        </w:tc>
      </w:tr>
      <w:tr w:rsidR="009C2533" w:rsidRPr="003460DE" w14:paraId="60702CED" w14:textId="77777777" w:rsidTr="009C2533">
        <w:tc>
          <w:tcPr>
            <w:tcW w:w="3823" w:type="dxa"/>
            <w:vAlign w:val="center"/>
          </w:tcPr>
          <w:p w14:paraId="20DFD07D" w14:textId="26CB8B64" w:rsidR="0014174D" w:rsidRPr="003460DE" w:rsidRDefault="00581FF6" w:rsidP="004B29AA">
            <w:pPr>
              <w:pStyle w:val="afa"/>
            </w:pPr>
            <w:r>
              <w:t>100 кОм</w:t>
            </w:r>
          </w:p>
        </w:tc>
        <w:tc>
          <w:tcPr>
            <w:tcW w:w="1559" w:type="dxa"/>
          </w:tcPr>
          <w:p w14:paraId="454E21F4" w14:textId="17C52169" w:rsidR="0014174D" w:rsidRPr="003460DE" w:rsidRDefault="005C4209" w:rsidP="004B29AA">
            <w:pPr>
              <w:pStyle w:val="afa"/>
            </w:pPr>
            <w:r>
              <w:t>0,4</w:t>
            </w:r>
          </w:p>
        </w:tc>
        <w:tc>
          <w:tcPr>
            <w:tcW w:w="1701" w:type="dxa"/>
          </w:tcPr>
          <w:p w14:paraId="61795F9C" w14:textId="10B2C49D" w:rsidR="0014174D" w:rsidRPr="003460DE" w:rsidRDefault="001372F7" w:rsidP="004B29AA">
            <w:pPr>
              <w:pStyle w:val="afa"/>
            </w:pPr>
            <w:r>
              <w:t>8</w:t>
            </w:r>
          </w:p>
        </w:tc>
        <w:tc>
          <w:tcPr>
            <w:tcW w:w="2268" w:type="dxa"/>
            <w:gridSpan w:val="2"/>
          </w:tcPr>
          <w:p w14:paraId="0855D8F0" w14:textId="7877EBC8" w:rsidR="0014174D" w:rsidRPr="0073561A" w:rsidRDefault="0073561A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3,2</w:t>
            </w:r>
          </w:p>
        </w:tc>
      </w:tr>
      <w:tr w:rsidR="00CA090C" w:rsidRPr="003460DE" w14:paraId="2398BAC4" w14:textId="77777777" w:rsidTr="00E2391C">
        <w:tc>
          <w:tcPr>
            <w:tcW w:w="9351" w:type="dxa"/>
            <w:gridSpan w:val="5"/>
            <w:vAlign w:val="center"/>
          </w:tcPr>
          <w:p w14:paraId="1C668212" w14:textId="02C88012" w:rsidR="00CA090C" w:rsidRPr="00E531A9" w:rsidRDefault="00CA090C" w:rsidP="002C0629">
            <w:pPr>
              <w:pStyle w:val="af5"/>
            </w:pPr>
            <w:r>
              <w:t>Переключатели кнопочные</w:t>
            </w:r>
          </w:p>
        </w:tc>
      </w:tr>
      <w:tr w:rsidR="00CA090C" w:rsidRPr="003460DE" w14:paraId="7AEFEF95" w14:textId="77777777" w:rsidTr="009C2533">
        <w:tc>
          <w:tcPr>
            <w:tcW w:w="3823" w:type="dxa"/>
            <w:vAlign w:val="center"/>
          </w:tcPr>
          <w:p w14:paraId="11811C81" w14:textId="5B156F16" w:rsidR="00CA090C" w:rsidRDefault="00CA090C" w:rsidP="004B29AA">
            <w:pPr>
              <w:pStyle w:val="afa"/>
            </w:pPr>
            <w:r w:rsidRPr="00B17A04">
              <w:t>KLS7-TS6601-5.0-180</w:t>
            </w:r>
          </w:p>
        </w:tc>
        <w:tc>
          <w:tcPr>
            <w:tcW w:w="1559" w:type="dxa"/>
          </w:tcPr>
          <w:p w14:paraId="212F36AA" w14:textId="7FEAB07D" w:rsidR="00CA090C" w:rsidRPr="003460DE" w:rsidRDefault="005C4209" w:rsidP="004B29AA">
            <w:pPr>
              <w:pStyle w:val="afa"/>
            </w:pPr>
            <w:r>
              <w:t>9</w:t>
            </w:r>
          </w:p>
        </w:tc>
        <w:tc>
          <w:tcPr>
            <w:tcW w:w="1701" w:type="dxa"/>
          </w:tcPr>
          <w:p w14:paraId="2B50DB45" w14:textId="23A7519D" w:rsidR="00CA090C" w:rsidRPr="003460DE" w:rsidRDefault="001372F7" w:rsidP="004B29AA">
            <w:pPr>
              <w:pStyle w:val="afa"/>
            </w:pPr>
            <w:r>
              <w:t>3</w:t>
            </w:r>
          </w:p>
        </w:tc>
        <w:tc>
          <w:tcPr>
            <w:tcW w:w="2268" w:type="dxa"/>
            <w:gridSpan w:val="2"/>
          </w:tcPr>
          <w:p w14:paraId="57F8B2CB" w14:textId="4D09F2A3" w:rsidR="00CA090C" w:rsidRPr="0073561A" w:rsidRDefault="0073561A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27</w:t>
            </w:r>
          </w:p>
        </w:tc>
      </w:tr>
      <w:tr w:rsidR="00CA090C" w:rsidRPr="003460DE" w14:paraId="0C035189" w14:textId="77777777" w:rsidTr="009C2533">
        <w:tc>
          <w:tcPr>
            <w:tcW w:w="3823" w:type="dxa"/>
            <w:vAlign w:val="center"/>
          </w:tcPr>
          <w:p w14:paraId="74723BC1" w14:textId="55E6EC87" w:rsidR="00CA090C" w:rsidRDefault="00CA090C" w:rsidP="004B29AA">
            <w:pPr>
              <w:pStyle w:val="afa"/>
            </w:pPr>
            <w:r w:rsidRPr="00B17A04">
              <w:t>KLS7-P8.5x8.5-1</w:t>
            </w:r>
          </w:p>
        </w:tc>
        <w:tc>
          <w:tcPr>
            <w:tcW w:w="1559" w:type="dxa"/>
          </w:tcPr>
          <w:p w14:paraId="5D6B5BD7" w14:textId="2EF06D30" w:rsidR="00CA090C" w:rsidRPr="003460DE" w:rsidRDefault="005C4209" w:rsidP="004B29AA">
            <w:pPr>
              <w:pStyle w:val="afa"/>
            </w:pPr>
            <w:r>
              <w:t>21</w:t>
            </w:r>
          </w:p>
        </w:tc>
        <w:tc>
          <w:tcPr>
            <w:tcW w:w="1701" w:type="dxa"/>
          </w:tcPr>
          <w:p w14:paraId="7AAF2357" w14:textId="5E9274AC" w:rsidR="00CA090C" w:rsidRPr="003460DE" w:rsidRDefault="001372F7" w:rsidP="004B29AA">
            <w:pPr>
              <w:pStyle w:val="afa"/>
            </w:pPr>
            <w:r>
              <w:t>2</w:t>
            </w:r>
          </w:p>
        </w:tc>
        <w:tc>
          <w:tcPr>
            <w:tcW w:w="2268" w:type="dxa"/>
            <w:gridSpan w:val="2"/>
          </w:tcPr>
          <w:p w14:paraId="2BEBB173" w14:textId="614C66E3" w:rsidR="00CA090C" w:rsidRPr="0073561A" w:rsidRDefault="0073561A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32</w:t>
            </w:r>
          </w:p>
        </w:tc>
      </w:tr>
      <w:tr w:rsidR="00581FF6" w:rsidRPr="003460DE" w14:paraId="183905F8" w14:textId="77777777" w:rsidTr="00B57F68">
        <w:tc>
          <w:tcPr>
            <w:tcW w:w="9351" w:type="dxa"/>
            <w:gridSpan w:val="5"/>
            <w:vAlign w:val="center"/>
          </w:tcPr>
          <w:p w14:paraId="0B5D6003" w14:textId="7D552B3F" w:rsidR="00581FF6" w:rsidRPr="00E531A9" w:rsidRDefault="00581FF6" w:rsidP="002C0629">
            <w:pPr>
              <w:pStyle w:val="af5"/>
            </w:pPr>
            <w:r>
              <w:t>Диоды</w:t>
            </w:r>
          </w:p>
        </w:tc>
      </w:tr>
      <w:tr w:rsidR="009C2533" w:rsidRPr="003460DE" w14:paraId="06ED78CF" w14:textId="77777777" w:rsidTr="009C2533">
        <w:tc>
          <w:tcPr>
            <w:tcW w:w="3823" w:type="dxa"/>
            <w:vAlign w:val="center"/>
          </w:tcPr>
          <w:p w14:paraId="778C22CF" w14:textId="1C2473FB" w:rsidR="0014174D" w:rsidRPr="003460DE" w:rsidRDefault="00581FF6" w:rsidP="004B29AA">
            <w:pPr>
              <w:pStyle w:val="afa"/>
            </w:pPr>
            <w:r w:rsidRPr="00581FF6">
              <w:t>USBLC6-2SC6</w:t>
            </w:r>
          </w:p>
        </w:tc>
        <w:tc>
          <w:tcPr>
            <w:tcW w:w="1559" w:type="dxa"/>
          </w:tcPr>
          <w:p w14:paraId="56204720" w14:textId="364E579A" w:rsidR="0014174D" w:rsidRPr="0083595F" w:rsidRDefault="0083595F" w:rsidP="004B29AA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01" w:type="dxa"/>
          </w:tcPr>
          <w:p w14:paraId="2F556E11" w14:textId="64F2CA6D" w:rsidR="0014174D" w:rsidRPr="003460DE" w:rsidRDefault="001372F7" w:rsidP="004B29AA">
            <w:pPr>
              <w:pStyle w:val="afa"/>
            </w:pPr>
            <w:r>
              <w:t>3</w:t>
            </w:r>
          </w:p>
        </w:tc>
        <w:tc>
          <w:tcPr>
            <w:tcW w:w="2268" w:type="dxa"/>
            <w:gridSpan w:val="2"/>
          </w:tcPr>
          <w:p w14:paraId="7B6C5B0A" w14:textId="59907926" w:rsidR="0014174D" w:rsidRPr="0073561A" w:rsidRDefault="0073561A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30</w:t>
            </w:r>
          </w:p>
        </w:tc>
      </w:tr>
      <w:tr w:rsidR="00B17A04" w:rsidRPr="003460DE" w14:paraId="435CF959" w14:textId="77777777" w:rsidTr="009C2533">
        <w:tc>
          <w:tcPr>
            <w:tcW w:w="3823" w:type="dxa"/>
            <w:vAlign w:val="center"/>
          </w:tcPr>
          <w:p w14:paraId="1324F98B" w14:textId="390E95EF" w:rsidR="00B17A04" w:rsidRPr="00581FF6" w:rsidRDefault="00B17A04" w:rsidP="004B29AA">
            <w:pPr>
              <w:pStyle w:val="afa"/>
            </w:pPr>
            <w:r w:rsidRPr="00B17A04">
              <w:t>ESDA5V3L</w:t>
            </w:r>
          </w:p>
        </w:tc>
        <w:tc>
          <w:tcPr>
            <w:tcW w:w="1559" w:type="dxa"/>
          </w:tcPr>
          <w:p w14:paraId="0C8604B1" w14:textId="6CC6B15F" w:rsidR="00B17A04" w:rsidRPr="003460DE" w:rsidRDefault="005C4209" w:rsidP="004B29AA">
            <w:pPr>
              <w:pStyle w:val="afa"/>
            </w:pPr>
            <w:r>
              <w:t>10</w:t>
            </w:r>
          </w:p>
        </w:tc>
        <w:tc>
          <w:tcPr>
            <w:tcW w:w="1701" w:type="dxa"/>
          </w:tcPr>
          <w:p w14:paraId="0C6EC0D0" w14:textId="17ABD7A7" w:rsidR="00B17A04" w:rsidRPr="003460DE" w:rsidRDefault="001372F7" w:rsidP="004B29AA">
            <w:pPr>
              <w:pStyle w:val="afa"/>
            </w:pPr>
            <w:r>
              <w:t>2</w:t>
            </w:r>
          </w:p>
        </w:tc>
        <w:tc>
          <w:tcPr>
            <w:tcW w:w="2268" w:type="dxa"/>
            <w:gridSpan w:val="2"/>
          </w:tcPr>
          <w:p w14:paraId="0FE79C1F" w14:textId="766D12E9" w:rsidR="00B17A04" w:rsidRPr="0073561A" w:rsidRDefault="0073561A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</w:t>
            </w:r>
          </w:p>
        </w:tc>
      </w:tr>
      <w:tr w:rsidR="009C2533" w:rsidRPr="003460DE" w14:paraId="0F21EB82" w14:textId="77777777" w:rsidTr="009C2533">
        <w:tc>
          <w:tcPr>
            <w:tcW w:w="3823" w:type="dxa"/>
            <w:vAlign w:val="center"/>
          </w:tcPr>
          <w:p w14:paraId="776C840E" w14:textId="4669C36E" w:rsidR="0014174D" w:rsidRPr="003460DE" w:rsidRDefault="00581FF6" w:rsidP="004B29AA">
            <w:pPr>
              <w:pStyle w:val="afa"/>
            </w:pPr>
            <w:r w:rsidRPr="00581FF6">
              <w:t>BAT760</w:t>
            </w:r>
          </w:p>
        </w:tc>
        <w:tc>
          <w:tcPr>
            <w:tcW w:w="1559" w:type="dxa"/>
          </w:tcPr>
          <w:p w14:paraId="1912FF21" w14:textId="58998BC6" w:rsidR="0014174D" w:rsidRPr="003460DE" w:rsidRDefault="005C4209" w:rsidP="004B29AA">
            <w:pPr>
              <w:pStyle w:val="afa"/>
            </w:pPr>
            <w:r>
              <w:t>9</w:t>
            </w:r>
          </w:p>
        </w:tc>
        <w:tc>
          <w:tcPr>
            <w:tcW w:w="1701" w:type="dxa"/>
          </w:tcPr>
          <w:p w14:paraId="08D25A27" w14:textId="367CCF9A" w:rsidR="0014174D" w:rsidRPr="003460DE" w:rsidRDefault="001372F7" w:rsidP="004B29AA">
            <w:pPr>
              <w:pStyle w:val="afa"/>
            </w:pPr>
            <w:r>
              <w:t>3</w:t>
            </w:r>
          </w:p>
        </w:tc>
        <w:tc>
          <w:tcPr>
            <w:tcW w:w="2268" w:type="dxa"/>
            <w:gridSpan w:val="2"/>
          </w:tcPr>
          <w:p w14:paraId="08D93063" w14:textId="05337D8E" w:rsidR="0014174D" w:rsidRPr="0073561A" w:rsidRDefault="0073561A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27</w:t>
            </w:r>
          </w:p>
        </w:tc>
      </w:tr>
      <w:tr w:rsidR="009C2533" w:rsidRPr="003460DE" w14:paraId="62687F75" w14:textId="77777777" w:rsidTr="009C2533">
        <w:tc>
          <w:tcPr>
            <w:tcW w:w="3823" w:type="dxa"/>
            <w:vAlign w:val="center"/>
          </w:tcPr>
          <w:p w14:paraId="2B681D18" w14:textId="6C85C91D" w:rsidR="0014174D" w:rsidRPr="003460DE" w:rsidRDefault="00581FF6" w:rsidP="004B29AA">
            <w:pPr>
              <w:pStyle w:val="afa"/>
            </w:pPr>
            <w:r w:rsidRPr="00581FF6">
              <w:t>SFH213FA</w:t>
            </w:r>
          </w:p>
        </w:tc>
        <w:tc>
          <w:tcPr>
            <w:tcW w:w="1559" w:type="dxa"/>
          </w:tcPr>
          <w:p w14:paraId="5430F078" w14:textId="6CE29832" w:rsidR="0014174D" w:rsidRPr="005C4209" w:rsidRDefault="005C4209" w:rsidP="004B29AA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701" w:type="dxa"/>
          </w:tcPr>
          <w:p w14:paraId="748601C2" w14:textId="6D3507AE" w:rsidR="0014174D" w:rsidRPr="003460DE" w:rsidRDefault="001372F7" w:rsidP="004B29AA">
            <w:pPr>
              <w:pStyle w:val="afa"/>
            </w:pPr>
            <w:r>
              <w:t>1</w:t>
            </w:r>
          </w:p>
        </w:tc>
        <w:tc>
          <w:tcPr>
            <w:tcW w:w="2268" w:type="dxa"/>
            <w:gridSpan w:val="2"/>
          </w:tcPr>
          <w:p w14:paraId="53FE6B55" w14:textId="1CCE9FCF" w:rsidR="0014174D" w:rsidRPr="0073561A" w:rsidRDefault="0073561A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110</w:t>
            </w:r>
          </w:p>
        </w:tc>
      </w:tr>
      <w:tr w:rsidR="009C2533" w:rsidRPr="003460DE" w14:paraId="1ACB6D81" w14:textId="77777777" w:rsidTr="009C2533">
        <w:tc>
          <w:tcPr>
            <w:tcW w:w="3823" w:type="dxa"/>
            <w:vAlign w:val="bottom"/>
          </w:tcPr>
          <w:p w14:paraId="3198028E" w14:textId="7CE36728" w:rsidR="0014174D" w:rsidRPr="003460DE" w:rsidRDefault="00581FF6" w:rsidP="004B29AA">
            <w:pPr>
              <w:pStyle w:val="afa"/>
            </w:pPr>
            <w:r w:rsidRPr="00581FF6">
              <w:t>SMD05050C6</w:t>
            </w:r>
          </w:p>
        </w:tc>
        <w:tc>
          <w:tcPr>
            <w:tcW w:w="1559" w:type="dxa"/>
          </w:tcPr>
          <w:p w14:paraId="2FA6CFE3" w14:textId="346B0947" w:rsidR="0014174D" w:rsidRPr="0083595F" w:rsidRDefault="0083595F" w:rsidP="004B29AA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1,1</w:t>
            </w:r>
          </w:p>
        </w:tc>
        <w:tc>
          <w:tcPr>
            <w:tcW w:w="1701" w:type="dxa"/>
          </w:tcPr>
          <w:p w14:paraId="2D820A30" w14:textId="26749C04" w:rsidR="0014174D" w:rsidRPr="003460DE" w:rsidRDefault="001372F7" w:rsidP="004B29AA">
            <w:pPr>
              <w:pStyle w:val="afa"/>
            </w:pPr>
            <w:r>
              <w:t>3</w:t>
            </w:r>
          </w:p>
        </w:tc>
        <w:tc>
          <w:tcPr>
            <w:tcW w:w="2268" w:type="dxa"/>
            <w:gridSpan w:val="2"/>
          </w:tcPr>
          <w:p w14:paraId="70CD9B4B" w14:textId="2D7E05DD" w:rsidR="0014174D" w:rsidRPr="0073561A" w:rsidRDefault="0073561A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3,3</w:t>
            </w:r>
          </w:p>
        </w:tc>
      </w:tr>
      <w:tr w:rsidR="00581FF6" w:rsidRPr="003460DE" w14:paraId="5F59B6E8" w14:textId="77777777" w:rsidTr="007472DE">
        <w:tc>
          <w:tcPr>
            <w:tcW w:w="9351" w:type="dxa"/>
            <w:gridSpan w:val="5"/>
            <w:vAlign w:val="bottom"/>
          </w:tcPr>
          <w:p w14:paraId="47E2B57F" w14:textId="39AA4B82" w:rsidR="00581FF6" w:rsidRPr="00E531A9" w:rsidRDefault="00581FF6" w:rsidP="002C0629">
            <w:pPr>
              <w:pStyle w:val="af5"/>
            </w:pPr>
            <w:r>
              <w:t>Разъёмы</w:t>
            </w:r>
          </w:p>
        </w:tc>
      </w:tr>
      <w:tr w:rsidR="009C2533" w:rsidRPr="003460DE" w14:paraId="6177FFF0" w14:textId="77777777" w:rsidTr="009C2533">
        <w:tc>
          <w:tcPr>
            <w:tcW w:w="3823" w:type="dxa"/>
            <w:vAlign w:val="bottom"/>
          </w:tcPr>
          <w:p w14:paraId="339A106B" w14:textId="7BA42F83" w:rsidR="0014174D" w:rsidRPr="003460DE" w:rsidRDefault="00581FF6" w:rsidP="004B29AA">
            <w:pPr>
              <w:pStyle w:val="afa"/>
            </w:pPr>
            <w:r w:rsidRPr="00581FF6">
              <w:t>PLS-2R тип D</w:t>
            </w:r>
          </w:p>
        </w:tc>
        <w:tc>
          <w:tcPr>
            <w:tcW w:w="1559" w:type="dxa"/>
          </w:tcPr>
          <w:p w14:paraId="3874BB1A" w14:textId="45FEB5B3" w:rsidR="0014174D" w:rsidRPr="003460DE" w:rsidRDefault="005C4209" w:rsidP="004B29AA">
            <w:pPr>
              <w:pStyle w:val="afa"/>
            </w:pPr>
            <w:r>
              <w:t>1,7</w:t>
            </w:r>
          </w:p>
        </w:tc>
        <w:tc>
          <w:tcPr>
            <w:tcW w:w="1701" w:type="dxa"/>
          </w:tcPr>
          <w:p w14:paraId="713AB34D" w14:textId="62921E64" w:rsidR="0014174D" w:rsidRPr="003460DE" w:rsidRDefault="001372F7" w:rsidP="004B29AA">
            <w:pPr>
              <w:pStyle w:val="afa"/>
            </w:pPr>
            <w:r>
              <w:t>3</w:t>
            </w:r>
          </w:p>
        </w:tc>
        <w:tc>
          <w:tcPr>
            <w:tcW w:w="2268" w:type="dxa"/>
            <w:gridSpan w:val="2"/>
          </w:tcPr>
          <w:p w14:paraId="73FD8F86" w14:textId="5A07AC0B" w:rsidR="0014174D" w:rsidRPr="0073561A" w:rsidRDefault="0073561A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5,1</w:t>
            </w:r>
          </w:p>
        </w:tc>
      </w:tr>
      <w:tr w:rsidR="009C2533" w:rsidRPr="003460DE" w14:paraId="6CCEB73F" w14:textId="77777777" w:rsidTr="009C2533">
        <w:tc>
          <w:tcPr>
            <w:tcW w:w="3823" w:type="dxa"/>
            <w:vAlign w:val="center"/>
          </w:tcPr>
          <w:p w14:paraId="2BA1276A" w14:textId="350ECAE8" w:rsidR="0014174D" w:rsidRPr="003460DE" w:rsidRDefault="00581FF6" w:rsidP="004B29AA">
            <w:pPr>
              <w:pStyle w:val="afa"/>
            </w:pPr>
            <w:r w:rsidRPr="00581FF6">
              <w:t>PLS-6R тип D</w:t>
            </w:r>
          </w:p>
        </w:tc>
        <w:tc>
          <w:tcPr>
            <w:tcW w:w="1559" w:type="dxa"/>
          </w:tcPr>
          <w:p w14:paraId="6071CF4B" w14:textId="7F873D1E" w:rsidR="0014174D" w:rsidRPr="003460DE" w:rsidRDefault="005C4209" w:rsidP="004B29AA">
            <w:pPr>
              <w:pStyle w:val="afa"/>
            </w:pPr>
            <w:r>
              <w:t>5,1</w:t>
            </w:r>
          </w:p>
        </w:tc>
        <w:tc>
          <w:tcPr>
            <w:tcW w:w="1701" w:type="dxa"/>
          </w:tcPr>
          <w:p w14:paraId="092A5C85" w14:textId="1AA4D379" w:rsidR="0014174D" w:rsidRPr="003460DE" w:rsidRDefault="001372F7" w:rsidP="004B29AA">
            <w:pPr>
              <w:pStyle w:val="afa"/>
            </w:pPr>
            <w:r>
              <w:t>3</w:t>
            </w:r>
          </w:p>
        </w:tc>
        <w:tc>
          <w:tcPr>
            <w:tcW w:w="2268" w:type="dxa"/>
            <w:gridSpan w:val="2"/>
          </w:tcPr>
          <w:p w14:paraId="392C1FDA" w14:textId="40BF7CCA" w:rsidR="0014174D" w:rsidRPr="0073561A" w:rsidRDefault="0073561A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15,3</w:t>
            </w:r>
          </w:p>
        </w:tc>
      </w:tr>
      <w:tr w:rsidR="009C2533" w:rsidRPr="003460DE" w14:paraId="5D7CFE12" w14:textId="77777777" w:rsidTr="009C2533">
        <w:tc>
          <w:tcPr>
            <w:tcW w:w="3823" w:type="dxa"/>
            <w:vAlign w:val="center"/>
          </w:tcPr>
          <w:p w14:paraId="6B28BE18" w14:textId="6BACBB69" w:rsidR="0014174D" w:rsidRPr="003460DE" w:rsidRDefault="00581FF6" w:rsidP="004B29AA">
            <w:pPr>
              <w:pStyle w:val="afa"/>
            </w:pPr>
            <w:r w:rsidRPr="00581FF6">
              <w:t>USB Type-C 213716-0001</w:t>
            </w:r>
          </w:p>
        </w:tc>
        <w:tc>
          <w:tcPr>
            <w:tcW w:w="1559" w:type="dxa"/>
          </w:tcPr>
          <w:p w14:paraId="15119E2D" w14:textId="018FD0BB" w:rsidR="0014174D" w:rsidRPr="0083595F" w:rsidRDefault="0083595F" w:rsidP="004B29AA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701" w:type="dxa"/>
          </w:tcPr>
          <w:p w14:paraId="5FEDD6C6" w14:textId="40518713" w:rsidR="0014174D" w:rsidRPr="003460DE" w:rsidRDefault="001372F7" w:rsidP="004B29AA">
            <w:pPr>
              <w:pStyle w:val="afa"/>
            </w:pPr>
            <w:r>
              <w:t>3</w:t>
            </w:r>
          </w:p>
        </w:tc>
        <w:tc>
          <w:tcPr>
            <w:tcW w:w="2268" w:type="dxa"/>
            <w:gridSpan w:val="2"/>
          </w:tcPr>
          <w:p w14:paraId="42554D23" w14:textId="17A5CDBF" w:rsidR="0014174D" w:rsidRPr="0073561A" w:rsidRDefault="0073561A" w:rsidP="004B29AA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51</w:t>
            </w:r>
          </w:p>
        </w:tc>
      </w:tr>
      <w:tr w:rsidR="00CA090C" w:rsidRPr="003460DE" w14:paraId="5E27D31C" w14:textId="77777777" w:rsidTr="00867924">
        <w:tc>
          <w:tcPr>
            <w:tcW w:w="9351" w:type="dxa"/>
            <w:gridSpan w:val="5"/>
            <w:vAlign w:val="center"/>
          </w:tcPr>
          <w:p w14:paraId="1C28A3FD" w14:textId="46DC91C0" w:rsidR="00CA090C" w:rsidRPr="00E531A9" w:rsidRDefault="00CA090C" w:rsidP="002C0629">
            <w:pPr>
              <w:pStyle w:val="af5"/>
            </w:pPr>
            <w:r>
              <w:t>Резонаторы кварцевые</w:t>
            </w:r>
          </w:p>
        </w:tc>
      </w:tr>
      <w:tr w:rsidR="00CA090C" w:rsidRPr="003460DE" w14:paraId="398A64B4" w14:textId="77777777" w:rsidTr="009C2533">
        <w:tc>
          <w:tcPr>
            <w:tcW w:w="3823" w:type="dxa"/>
            <w:vAlign w:val="center"/>
          </w:tcPr>
          <w:p w14:paraId="4F5A84FD" w14:textId="07F239DE" w:rsidR="00CA090C" w:rsidRPr="00581FF6" w:rsidRDefault="00CA090C" w:rsidP="00CA090C">
            <w:pPr>
              <w:pStyle w:val="afa"/>
            </w:pPr>
            <w:r w:rsidRPr="00B17A04">
              <w:t>12MHz SMD03225C4</w:t>
            </w:r>
          </w:p>
        </w:tc>
        <w:tc>
          <w:tcPr>
            <w:tcW w:w="1559" w:type="dxa"/>
          </w:tcPr>
          <w:p w14:paraId="5EACC5C3" w14:textId="169EE8DD" w:rsidR="00CA090C" w:rsidRPr="0083595F" w:rsidRDefault="0083595F" w:rsidP="00CA090C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9,5</w:t>
            </w:r>
          </w:p>
        </w:tc>
        <w:tc>
          <w:tcPr>
            <w:tcW w:w="1701" w:type="dxa"/>
          </w:tcPr>
          <w:p w14:paraId="252BB13E" w14:textId="12B7ADA3" w:rsidR="00CA090C" w:rsidRPr="003460DE" w:rsidRDefault="001372F7" w:rsidP="00CA090C">
            <w:pPr>
              <w:pStyle w:val="afa"/>
            </w:pPr>
            <w:r>
              <w:t>3</w:t>
            </w:r>
          </w:p>
        </w:tc>
        <w:tc>
          <w:tcPr>
            <w:tcW w:w="2268" w:type="dxa"/>
            <w:gridSpan w:val="2"/>
          </w:tcPr>
          <w:p w14:paraId="183B647A" w14:textId="62F76500" w:rsidR="00CA090C" w:rsidRPr="0073561A" w:rsidRDefault="0073561A" w:rsidP="00CA090C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28,5</w:t>
            </w:r>
          </w:p>
        </w:tc>
      </w:tr>
      <w:tr w:rsidR="00CA090C" w:rsidRPr="003460DE" w14:paraId="61943D15" w14:textId="77777777" w:rsidTr="009C2533">
        <w:tc>
          <w:tcPr>
            <w:tcW w:w="3823" w:type="dxa"/>
            <w:vAlign w:val="center"/>
          </w:tcPr>
          <w:p w14:paraId="77B3D73F" w14:textId="72A2BC42" w:rsidR="00CA090C" w:rsidRPr="00581FF6" w:rsidRDefault="00CA090C" w:rsidP="00CA090C">
            <w:pPr>
              <w:pStyle w:val="afa"/>
            </w:pPr>
            <w:r w:rsidRPr="00B17A04">
              <w:t>32.768kHz SMD03215C2</w:t>
            </w:r>
          </w:p>
        </w:tc>
        <w:tc>
          <w:tcPr>
            <w:tcW w:w="1559" w:type="dxa"/>
          </w:tcPr>
          <w:p w14:paraId="4955734A" w14:textId="03DADD8B" w:rsidR="00CA090C" w:rsidRPr="0083595F" w:rsidRDefault="0083595F" w:rsidP="00CA090C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18,6</w:t>
            </w:r>
          </w:p>
        </w:tc>
        <w:tc>
          <w:tcPr>
            <w:tcW w:w="1701" w:type="dxa"/>
          </w:tcPr>
          <w:p w14:paraId="6E34AAD5" w14:textId="2B8CEF80" w:rsidR="00CA090C" w:rsidRPr="003460DE" w:rsidRDefault="001372F7" w:rsidP="00CA090C">
            <w:pPr>
              <w:pStyle w:val="afa"/>
            </w:pPr>
            <w:r>
              <w:t>3</w:t>
            </w:r>
          </w:p>
        </w:tc>
        <w:tc>
          <w:tcPr>
            <w:tcW w:w="2268" w:type="dxa"/>
            <w:gridSpan w:val="2"/>
          </w:tcPr>
          <w:p w14:paraId="758A9C1F" w14:textId="1C5039A9" w:rsidR="00CA090C" w:rsidRPr="0073561A" w:rsidRDefault="0073561A" w:rsidP="00CA090C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55,8</w:t>
            </w:r>
          </w:p>
        </w:tc>
      </w:tr>
      <w:tr w:rsidR="00CA090C" w:rsidRPr="003460DE" w14:paraId="66B1D00C" w14:textId="77777777" w:rsidTr="0017090C">
        <w:tc>
          <w:tcPr>
            <w:tcW w:w="9351" w:type="dxa"/>
            <w:gridSpan w:val="5"/>
            <w:vAlign w:val="center"/>
          </w:tcPr>
          <w:p w14:paraId="30FFF6F5" w14:textId="5409F6A6" w:rsidR="00CA090C" w:rsidRPr="00E531A9" w:rsidRDefault="00CA090C" w:rsidP="002C0629">
            <w:pPr>
              <w:pStyle w:val="af5"/>
            </w:pPr>
            <w:r>
              <w:t>Прочие РЭК</w:t>
            </w:r>
          </w:p>
        </w:tc>
      </w:tr>
      <w:tr w:rsidR="009C2533" w:rsidRPr="003460DE" w14:paraId="3115AD9A" w14:textId="77777777" w:rsidTr="009C2533">
        <w:tc>
          <w:tcPr>
            <w:tcW w:w="3823" w:type="dxa"/>
            <w:vAlign w:val="center"/>
          </w:tcPr>
          <w:p w14:paraId="0AC2E27C" w14:textId="6D10EC52" w:rsidR="00CA090C" w:rsidRPr="003460DE" w:rsidRDefault="00CA090C" w:rsidP="00CA090C">
            <w:pPr>
              <w:pStyle w:val="afa"/>
            </w:pPr>
            <w:r w:rsidRPr="00225AC5">
              <w:t>MF-MSMF050 0,5А</w:t>
            </w:r>
          </w:p>
        </w:tc>
        <w:tc>
          <w:tcPr>
            <w:tcW w:w="1559" w:type="dxa"/>
          </w:tcPr>
          <w:p w14:paraId="71777062" w14:textId="768382A3" w:rsidR="00CA090C" w:rsidRPr="0083595F" w:rsidRDefault="0083595F" w:rsidP="00CA090C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1" w:type="dxa"/>
          </w:tcPr>
          <w:p w14:paraId="0E1F486E" w14:textId="58CCDE8F" w:rsidR="00CA090C" w:rsidRPr="003460DE" w:rsidRDefault="001372F7" w:rsidP="00CA090C">
            <w:pPr>
              <w:pStyle w:val="afa"/>
            </w:pPr>
            <w:r>
              <w:t>3</w:t>
            </w:r>
          </w:p>
        </w:tc>
        <w:tc>
          <w:tcPr>
            <w:tcW w:w="2268" w:type="dxa"/>
            <w:gridSpan w:val="2"/>
          </w:tcPr>
          <w:p w14:paraId="612A5BEE" w14:textId="1916AA22" w:rsidR="00CA090C" w:rsidRPr="0073561A" w:rsidRDefault="0073561A" w:rsidP="00CA090C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15</w:t>
            </w:r>
          </w:p>
        </w:tc>
      </w:tr>
      <w:tr w:rsidR="009C2533" w:rsidRPr="003460DE" w14:paraId="6F281DBB" w14:textId="77777777" w:rsidTr="009C2533">
        <w:tc>
          <w:tcPr>
            <w:tcW w:w="3823" w:type="dxa"/>
            <w:vAlign w:val="center"/>
          </w:tcPr>
          <w:p w14:paraId="30C63B47" w14:textId="26FA60A0" w:rsidR="00CA090C" w:rsidRPr="003460DE" w:rsidRDefault="00CA090C" w:rsidP="00CA090C">
            <w:pPr>
              <w:pStyle w:val="afa"/>
            </w:pPr>
            <w:r w:rsidRPr="00225AC5">
              <w:t>HC0905A</w:t>
            </w:r>
          </w:p>
        </w:tc>
        <w:tc>
          <w:tcPr>
            <w:tcW w:w="1559" w:type="dxa"/>
          </w:tcPr>
          <w:p w14:paraId="3FDCD614" w14:textId="142B4B95" w:rsidR="00CA090C" w:rsidRPr="005C4209" w:rsidRDefault="005C4209" w:rsidP="00CA090C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01" w:type="dxa"/>
          </w:tcPr>
          <w:p w14:paraId="160D9B74" w14:textId="468304B7" w:rsidR="00CA090C" w:rsidRPr="003460DE" w:rsidRDefault="001372F7" w:rsidP="00CA090C">
            <w:pPr>
              <w:pStyle w:val="afa"/>
            </w:pPr>
            <w:r>
              <w:t>3</w:t>
            </w:r>
          </w:p>
        </w:tc>
        <w:tc>
          <w:tcPr>
            <w:tcW w:w="2268" w:type="dxa"/>
            <w:gridSpan w:val="2"/>
          </w:tcPr>
          <w:p w14:paraId="231170FB" w14:textId="5D17E163" w:rsidR="00CA090C" w:rsidRPr="0073561A" w:rsidRDefault="0073561A" w:rsidP="00CA090C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30</w:t>
            </w:r>
          </w:p>
        </w:tc>
      </w:tr>
      <w:tr w:rsidR="009C2533" w:rsidRPr="003460DE" w14:paraId="6BBEDA01" w14:textId="77777777" w:rsidTr="009C2533">
        <w:tc>
          <w:tcPr>
            <w:tcW w:w="3823" w:type="dxa"/>
            <w:tcBorders>
              <w:bottom w:val="single" w:sz="4" w:space="0" w:color="auto"/>
            </w:tcBorders>
            <w:vAlign w:val="center"/>
          </w:tcPr>
          <w:p w14:paraId="5E153710" w14:textId="00F17D7F" w:rsidR="00CA090C" w:rsidRPr="003460DE" w:rsidRDefault="00CA090C" w:rsidP="00CA090C">
            <w:pPr>
              <w:pStyle w:val="afa"/>
            </w:pPr>
            <w:r w:rsidRPr="00B17A04">
              <w:t>RFM95W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EEE4CDB" w14:textId="3A4F28A4" w:rsidR="00CA090C" w:rsidRPr="0083595F" w:rsidRDefault="0083595F" w:rsidP="00CA090C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350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7076AEA" w14:textId="2B58C87C" w:rsidR="00CA090C" w:rsidRPr="003460DE" w:rsidRDefault="001372F7" w:rsidP="00CA090C">
            <w:pPr>
              <w:pStyle w:val="afa"/>
            </w:pPr>
            <w:r>
              <w:t>3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029D6881" w14:textId="61443D0A" w:rsidR="00CA090C" w:rsidRPr="0073561A" w:rsidRDefault="0073561A" w:rsidP="00CA090C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1050</w:t>
            </w:r>
          </w:p>
        </w:tc>
      </w:tr>
      <w:tr w:rsidR="009C2533" w:rsidRPr="003460DE" w14:paraId="4130E6CB" w14:textId="77777777" w:rsidTr="009C2533">
        <w:tc>
          <w:tcPr>
            <w:tcW w:w="3823" w:type="dxa"/>
            <w:tcBorders>
              <w:bottom w:val="single" w:sz="4" w:space="0" w:color="auto"/>
            </w:tcBorders>
            <w:vAlign w:val="center"/>
          </w:tcPr>
          <w:p w14:paraId="7C4727C0" w14:textId="30E16C1B" w:rsidR="00CA090C" w:rsidRPr="003460DE" w:rsidRDefault="00CA090C" w:rsidP="00CA090C">
            <w:pPr>
              <w:pStyle w:val="afa"/>
            </w:pPr>
            <w:r w:rsidRPr="00B17A04">
              <w:t>SI2302A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0CCE9C2" w14:textId="5BFF5DAE" w:rsidR="00CA090C" w:rsidRPr="005C4209" w:rsidRDefault="005C4209" w:rsidP="00CA090C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0309ECD" w14:textId="59662586" w:rsidR="00CA090C" w:rsidRPr="003460DE" w:rsidRDefault="001372F7" w:rsidP="00CA090C">
            <w:pPr>
              <w:pStyle w:val="afa"/>
            </w:pPr>
            <w:r>
              <w:t>7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44490AD2" w14:textId="4AFB4284" w:rsidR="00CA090C" w:rsidRPr="0073561A" w:rsidRDefault="0073561A" w:rsidP="00CA090C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28</w:t>
            </w:r>
          </w:p>
        </w:tc>
      </w:tr>
      <w:tr w:rsidR="002C0629" w:rsidRPr="003460DE" w14:paraId="1E2EDF9E" w14:textId="77777777" w:rsidTr="009C2533">
        <w:tc>
          <w:tcPr>
            <w:tcW w:w="382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01CEB6" w14:textId="77777777" w:rsidR="002C0629" w:rsidRPr="00B17A04" w:rsidRDefault="002C0629" w:rsidP="00CA090C">
            <w:pPr>
              <w:pStyle w:val="afa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64070A" w14:textId="77777777" w:rsidR="002C0629" w:rsidRDefault="002C0629" w:rsidP="00CA090C">
            <w:pPr>
              <w:pStyle w:val="afa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6EEC30" w14:textId="77777777" w:rsidR="002C0629" w:rsidRDefault="002C0629" w:rsidP="00CA090C">
            <w:pPr>
              <w:pStyle w:val="afa"/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67DA50" w14:textId="77777777" w:rsidR="002C0629" w:rsidRDefault="002C0629" w:rsidP="00CA090C">
            <w:pPr>
              <w:pStyle w:val="afa"/>
              <w:rPr>
                <w:szCs w:val="22"/>
                <w:lang w:val="en-US"/>
              </w:rPr>
            </w:pPr>
          </w:p>
        </w:tc>
      </w:tr>
      <w:tr w:rsidR="002C0629" w:rsidRPr="003460DE" w14:paraId="62D8DD42" w14:textId="77777777" w:rsidTr="009C2533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84B36" w14:textId="77777777" w:rsidR="002C0629" w:rsidRPr="00B17A04" w:rsidRDefault="002C0629" w:rsidP="00CA090C">
            <w:pPr>
              <w:pStyle w:val="afa"/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04A4AD5" w14:textId="77777777" w:rsidR="002C0629" w:rsidRDefault="002C0629" w:rsidP="00CA090C">
            <w:pPr>
              <w:pStyle w:val="afa"/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D259CA7" w14:textId="77777777" w:rsidR="002C0629" w:rsidRDefault="002C0629" w:rsidP="00CA090C">
            <w:pPr>
              <w:pStyle w:val="afa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F79341" w14:textId="77777777" w:rsidR="002C0629" w:rsidRDefault="002C0629" w:rsidP="00CA090C">
            <w:pPr>
              <w:pStyle w:val="afa"/>
              <w:rPr>
                <w:szCs w:val="22"/>
                <w:lang w:val="en-US"/>
              </w:rPr>
            </w:pPr>
          </w:p>
        </w:tc>
      </w:tr>
      <w:tr w:rsidR="00882604" w:rsidRPr="003460DE" w14:paraId="2DCA614D" w14:textId="77777777" w:rsidTr="00882604">
        <w:tc>
          <w:tcPr>
            <w:tcW w:w="93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0137E7" w14:textId="77777777" w:rsidR="00882604" w:rsidRDefault="00882604" w:rsidP="00882604">
            <w:pPr>
              <w:pStyle w:val="af8"/>
            </w:pPr>
          </w:p>
        </w:tc>
      </w:tr>
      <w:tr w:rsidR="009C2533" w:rsidRPr="003460DE" w14:paraId="4521B9C2" w14:textId="77777777" w:rsidTr="009C2533">
        <w:tc>
          <w:tcPr>
            <w:tcW w:w="3823" w:type="dxa"/>
            <w:vAlign w:val="center"/>
          </w:tcPr>
          <w:p w14:paraId="29116463" w14:textId="77777777" w:rsidR="009C2533" w:rsidRPr="003460DE" w:rsidRDefault="009C2533" w:rsidP="00ED2D65">
            <w:pPr>
              <w:pStyle w:val="af5"/>
              <w:rPr>
                <w:rFonts w:eastAsia="Calibri"/>
              </w:rPr>
            </w:pPr>
            <w:r w:rsidRPr="003460DE">
              <w:rPr>
                <w:rFonts w:eastAsia="Calibri"/>
              </w:rPr>
              <w:t>Наименование</w:t>
            </w:r>
          </w:p>
        </w:tc>
        <w:tc>
          <w:tcPr>
            <w:tcW w:w="1559" w:type="dxa"/>
            <w:vAlign w:val="center"/>
          </w:tcPr>
          <w:p w14:paraId="1B450202" w14:textId="77777777" w:rsidR="009C2533" w:rsidRPr="003460DE" w:rsidRDefault="009C2533" w:rsidP="00ED2D65">
            <w:pPr>
              <w:pStyle w:val="af5"/>
              <w:rPr>
                <w:rFonts w:eastAsia="Calibri"/>
              </w:rPr>
            </w:pPr>
            <w:r>
              <w:rPr>
                <w:rFonts w:eastAsia="Calibri"/>
              </w:rPr>
              <w:t>Ц</w:t>
            </w:r>
            <w:r w:rsidRPr="003460DE">
              <w:rPr>
                <w:rFonts w:eastAsia="Calibri"/>
              </w:rPr>
              <w:t>ена за шт., руб.</w:t>
            </w:r>
          </w:p>
        </w:tc>
        <w:tc>
          <w:tcPr>
            <w:tcW w:w="1701" w:type="dxa"/>
            <w:vAlign w:val="center"/>
          </w:tcPr>
          <w:p w14:paraId="416ACA9D" w14:textId="77777777" w:rsidR="009C2533" w:rsidRPr="003460DE" w:rsidRDefault="009C2533" w:rsidP="00ED2D65">
            <w:pPr>
              <w:pStyle w:val="af5"/>
              <w:rPr>
                <w:rFonts w:eastAsia="Calibri"/>
              </w:rPr>
            </w:pPr>
            <w:r>
              <w:rPr>
                <w:rFonts w:eastAsia="Calibri"/>
              </w:rPr>
              <w:t>Кол-во, шт.</w:t>
            </w:r>
          </w:p>
        </w:tc>
        <w:tc>
          <w:tcPr>
            <w:tcW w:w="2268" w:type="dxa"/>
            <w:gridSpan w:val="2"/>
            <w:vAlign w:val="center"/>
          </w:tcPr>
          <w:p w14:paraId="38EBB23E" w14:textId="77777777" w:rsidR="009C2533" w:rsidRPr="003460DE" w:rsidRDefault="009C2533" w:rsidP="00ED2D65">
            <w:pPr>
              <w:pStyle w:val="af5"/>
              <w:rPr>
                <w:rFonts w:eastAsia="Calibri"/>
              </w:rPr>
            </w:pPr>
            <w:r>
              <w:rPr>
                <w:rFonts w:eastAsia="Calibri"/>
              </w:rPr>
              <w:t>Сумма, руб.</w:t>
            </w:r>
          </w:p>
        </w:tc>
      </w:tr>
      <w:tr w:rsidR="001372F7" w:rsidRPr="003460DE" w14:paraId="76E426CC" w14:textId="77777777" w:rsidTr="00882604">
        <w:tc>
          <w:tcPr>
            <w:tcW w:w="9351" w:type="dxa"/>
            <w:gridSpan w:val="5"/>
            <w:tcBorders>
              <w:top w:val="single" w:sz="4" w:space="0" w:color="auto"/>
            </w:tcBorders>
            <w:vAlign w:val="center"/>
          </w:tcPr>
          <w:p w14:paraId="5CAD13F9" w14:textId="1E081B51" w:rsidR="001372F7" w:rsidRPr="00E531A9" w:rsidRDefault="001372F7" w:rsidP="002C0629">
            <w:pPr>
              <w:pStyle w:val="af5"/>
            </w:pPr>
            <w:r>
              <w:t>Крепёж</w:t>
            </w:r>
          </w:p>
        </w:tc>
      </w:tr>
      <w:tr w:rsidR="009C2533" w:rsidRPr="003460DE" w14:paraId="3CF52C7A" w14:textId="77777777" w:rsidTr="009C2533">
        <w:tc>
          <w:tcPr>
            <w:tcW w:w="3823" w:type="dxa"/>
            <w:vAlign w:val="center"/>
          </w:tcPr>
          <w:p w14:paraId="5A59BC26" w14:textId="757FB092" w:rsidR="00CA090C" w:rsidRPr="003460DE" w:rsidRDefault="00B04B7C" w:rsidP="00CA090C">
            <w:pPr>
              <w:pStyle w:val="afa"/>
            </w:pPr>
            <w:r>
              <w:t>Винт М2х5</w:t>
            </w:r>
          </w:p>
        </w:tc>
        <w:tc>
          <w:tcPr>
            <w:tcW w:w="1559" w:type="dxa"/>
          </w:tcPr>
          <w:p w14:paraId="3F93DE8A" w14:textId="2316E11D" w:rsidR="00CA090C" w:rsidRPr="0083595F" w:rsidRDefault="0083595F" w:rsidP="00CA090C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2,</w:t>
            </w:r>
            <w:r w:rsidR="0073561A"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26CD1AB8" w14:textId="78AD80E9" w:rsidR="00CA090C" w:rsidRPr="003460DE" w:rsidRDefault="003020C1" w:rsidP="00CA090C">
            <w:pPr>
              <w:pStyle w:val="afa"/>
            </w:pPr>
            <w:r>
              <w:t>12</w:t>
            </w:r>
          </w:p>
        </w:tc>
        <w:tc>
          <w:tcPr>
            <w:tcW w:w="2268" w:type="dxa"/>
            <w:gridSpan w:val="2"/>
          </w:tcPr>
          <w:p w14:paraId="2586BC5E" w14:textId="2862BF93" w:rsidR="00CA090C" w:rsidRPr="0073561A" w:rsidRDefault="0073561A" w:rsidP="00CA090C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26,4</w:t>
            </w:r>
          </w:p>
        </w:tc>
      </w:tr>
      <w:tr w:rsidR="009C2533" w:rsidRPr="003460DE" w14:paraId="59645913" w14:textId="77777777" w:rsidTr="009C2533">
        <w:tc>
          <w:tcPr>
            <w:tcW w:w="3823" w:type="dxa"/>
            <w:vAlign w:val="center"/>
          </w:tcPr>
          <w:p w14:paraId="40A73592" w14:textId="7EBB267E" w:rsidR="00CA090C" w:rsidRPr="003460DE" w:rsidRDefault="00B04B7C" w:rsidP="00CA090C">
            <w:pPr>
              <w:pStyle w:val="afa"/>
            </w:pPr>
            <w:r>
              <w:t>Винт М3х5</w:t>
            </w:r>
          </w:p>
        </w:tc>
        <w:tc>
          <w:tcPr>
            <w:tcW w:w="1559" w:type="dxa"/>
          </w:tcPr>
          <w:p w14:paraId="69BEEDDD" w14:textId="74742B7D" w:rsidR="00CA090C" w:rsidRPr="0083595F" w:rsidRDefault="0083595F" w:rsidP="00CA090C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1701" w:type="dxa"/>
          </w:tcPr>
          <w:p w14:paraId="5CB83098" w14:textId="6E13CF22" w:rsidR="00CA090C" w:rsidRPr="003460DE" w:rsidRDefault="003020C1" w:rsidP="00CA090C">
            <w:pPr>
              <w:pStyle w:val="afa"/>
            </w:pPr>
            <w:r>
              <w:t>12</w:t>
            </w:r>
          </w:p>
        </w:tc>
        <w:tc>
          <w:tcPr>
            <w:tcW w:w="2268" w:type="dxa"/>
            <w:gridSpan w:val="2"/>
          </w:tcPr>
          <w:p w14:paraId="212D13FB" w14:textId="6F3D8F01" w:rsidR="00CA090C" w:rsidRPr="00E531A9" w:rsidRDefault="00415D27" w:rsidP="00CA090C">
            <w:pPr>
              <w:pStyle w:val="afa"/>
              <w:rPr>
                <w:szCs w:val="22"/>
              </w:rPr>
            </w:pPr>
            <w:r>
              <w:rPr>
                <w:szCs w:val="22"/>
              </w:rPr>
              <w:t>16,8</w:t>
            </w:r>
          </w:p>
        </w:tc>
      </w:tr>
      <w:tr w:rsidR="009C2533" w:rsidRPr="003460DE" w14:paraId="3F58BA70" w14:textId="77777777" w:rsidTr="009C2533">
        <w:tc>
          <w:tcPr>
            <w:tcW w:w="3823" w:type="dxa"/>
            <w:vAlign w:val="center"/>
          </w:tcPr>
          <w:p w14:paraId="6BDD1468" w14:textId="7D437D9C" w:rsidR="00CA090C" w:rsidRPr="003460DE" w:rsidRDefault="00143B76" w:rsidP="00CA090C">
            <w:pPr>
              <w:pStyle w:val="afa"/>
            </w:pPr>
            <w:r>
              <w:t xml:space="preserve">Вставка резьбовая </w:t>
            </w:r>
            <w:r w:rsidRPr="00143B76">
              <w:t>М2хL3</w:t>
            </w:r>
          </w:p>
        </w:tc>
        <w:tc>
          <w:tcPr>
            <w:tcW w:w="1559" w:type="dxa"/>
          </w:tcPr>
          <w:p w14:paraId="1B64D531" w14:textId="62D50070" w:rsidR="00CA090C" w:rsidRPr="0083595F" w:rsidRDefault="0083595F" w:rsidP="00CA090C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2,1</w:t>
            </w:r>
          </w:p>
        </w:tc>
        <w:tc>
          <w:tcPr>
            <w:tcW w:w="1701" w:type="dxa"/>
          </w:tcPr>
          <w:p w14:paraId="06537293" w14:textId="1D6C0682" w:rsidR="00CA090C" w:rsidRPr="003460DE" w:rsidRDefault="003020C1" w:rsidP="00CA090C">
            <w:pPr>
              <w:pStyle w:val="afa"/>
            </w:pPr>
            <w:r>
              <w:t>12</w:t>
            </w:r>
          </w:p>
        </w:tc>
        <w:tc>
          <w:tcPr>
            <w:tcW w:w="2268" w:type="dxa"/>
            <w:gridSpan w:val="2"/>
          </w:tcPr>
          <w:p w14:paraId="4A5F269A" w14:textId="4BA7417D" w:rsidR="00CA090C" w:rsidRPr="00E531A9" w:rsidRDefault="00415D27" w:rsidP="00CA090C">
            <w:pPr>
              <w:pStyle w:val="afa"/>
              <w:rPr>
                <w:szCs w:val="22"/>
              </w:rPr>
            </w:pPr>
            <w:r>
              <w:rPr>
                <w:szCs w:val="22"/>
              </w:rPr>
              <w:t>25,2</w:t>
            </w:r>
          </w:p>
        </w:tc>
      </w:tr>
      <w:tr w:rsidR="009C2533" w:rsidRPr="003460DE" w14:paraId="3C907347" w14:textId="77777777" w:rsidTr="009C2533">
        <w:tc>
          <w:tcPr>
            <w:tcW w:w="3823" w:type="dxa"/>
            <w:vAlign w:val="center"/>
          </w:tcPr>
          <w:p w14:paraId="5CEB4AE0" w14:textId="24979962" w:rsidR="00CA090C" w:rsidRPr="003460DE" w:rsidRDefault="00143B76" w:rsidP="00CA090C">
            <w:pPr>
              <w:pStyle w:val="afa"/>
            </w:pPr>
            <w:r>
              <w:t xml:space="preserve">Вставка резьбовая </w:t>
            </w:r>
            <w:r w:rsidRPr="00143B76">
              <w:t>М</w:t>
            </w:r>
            <w:r>
              <w:t>3</w:t>
            </w:r>
            <w:r w:rsidRPr="00143B76">
              <w:t>хL3</w:t>
            </w:r>
          </w:p>
        </w:tc>
        <w:tc>
          <w:tcPr>
            <w:tcW w:w="1559" w:type="dxa"/>
          </w:tcPr>
          <w:p w14:paraId="49A45827" w14:textId="6F64E662" w:rsidR="00CA090C" w:rsidRPr="0083595F" w:rsidRDefault="0083595F" w:rsidP="00CA090C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  <w:tc>
          <w:tcPr>
            <w:tcW w:w="1701" w:type="dxa"/>
          </w:tcPr>
          <w:p w14:paraId="40D6B5C5" w14:textId="1144530E" w:rsidR="00CA090C" w:rsidRPr="003460DE" w:rsidRDefault="003020C1" w:rsidP="00CA090C">
            <w:pPr>
              <w:pStyle w:val="afa"/>
            </w:pPr>
            <w:r>
              <w:t>12</w:t>
            </w:r>
          </w:p>
        </w:tc>
        <w:tc>
          <w:tcPr>
            <w:tcW w:w="2268" w:type="dxa"/>
            <w:gridSpan w:val="2"/>
          </w:tcPr>
          <w:p w14:paraId="08082C19" w14:textId="05D7349B" w:rsidR="00CA090C" w:rsidRPr="00E531A9" w:rsidRDefault="00415D27" w:rsidP="00CA090C">
            <w:pPr>
              <w:pStyle w:val="afa"/>
              <w:rPr>
                <w:szCs w:val="22"/>
              </w:rPr>
            </w:pPr>
            <w:r>
              <w:rPr>
                <w:szCs w:val="22"/>
              </w:rPr>
              <w:t>30</w:t>
            </w:r>
          </w:p>
        </w:tc>
      </w:tr>
      <w:tr w:rsidR="00CD2FE3" w:rsidRPr="003460DE" w14:paraId="7CD5A862" w14:textId="77777777" w:rsidTr="00C245C6">
        <w:tc>
          <w:tcPr>
            <w:tcW w:w="9351" w:type="dxa"/>
            <w:gridSpan w:val="5"/>
            <w:vAlign w:val="center"/>
          </w:tcPr>
          <w:p w14:paraId="0C7197B5" w14:textId="262CD411" w:rsidR="00CD2FE3" w:rsidRPr="00E531A9" w:rsidRDefault="00CD2FE3" w:rsidP="002C0629">
            <w:pPr>
              <w:pStyle w:val="af5"/>
            </w:pPr>
            <w:r>
              <w:t>Материалы</w:t>
            </w:r>
          </w:p>
        </w:tc>
      </w:tr>
      <w:tr w:rsidR="001372F7" w:rsidRPr="003460DE" w14:paraId="3B1AEEFF" w14:textId="77777777" w:rsidTr="009C2533">
        <w:tc>
          <w:tcPr>
            <w:tcW w:w="3823" w:type="dxa"/>
            <w:vAlign w:val="center"/>
          </w:tcPr>
          <w:p w14:paraId="5FEAF6D4" w14:textId="4533724D" w:rsidR="001372F7" w:rsidRPr="00D50DB1" w:rsidRDefault="00CD2FE3" w:rsidP="00D50DB1">
            <w:pPr>
              <w:pStyle w:val="afa"/>
            </w:pPr>
            <w:r w:rsidRPr="00D50DB1">
              <w:t>Провод гибкий 24AWG красный</w:t>
            </w:r>
          </w:p>
        </w:tc>
        <w:tc>
          <w:tcPr>
            <w:tcW w:w="1559" w:type="dxa"/>
            <w:vAlign w:val="center"/>
          </w:tcPr>
          <w:p w14:paraId="540C06D2" w14:textId="397749F8" w:rsidR="001372F7" w:rsidRPr="00D50DB1" w:rsidRDefault="000F10E0" w:rsidP="00D50DB1">
            <w:pPr>
              <w:pStyle w:val="afa"/>
            </w:pPr>
            <w:r>
              <w:t>1</w:t>
            </w:r>
          </w:p>
        </w:tc>
        <w:tc>
          <w:tcPr>
            <w:tcW w:w="1701" w:type="dxa"/>
          </w:tcPr>
          <w:p w14:paraId="6C6E7E07" w14:textId="56416C98" w:rsidR="001372F7" w:rsidRPr="00D50DB1" w:rsidRDefault="000F10E0" w:rsidP="00D50DB1">
            <w:pPr>
              <w:pStyle w:val="afa"/>
            </w:pPr>
            <w:r>
              <w:t xml:space="preserve">1 </w:t>
            </w:r>
            <w:proofErr w:type="spellStart"/>
            <w:r>
              <w:t>шт</w:t>
            </w:r>
            <w:proofErr w:type="spellEnd"/>
            <w:r w:rsidR="009C2533">
              <w:rPr>
                <w:lang w:val="en-US"/>
              </w:rPr>
              <w:t>.</w:t>
            </w:r>
            <w:r>
              <w:t xml:space="preserve">, </w:t>
            </w:r>
            <w:r w:rsidR="006A62A1">
              <w:t>200 мм</w:t>
            </w:r>
          </w:p>
        </w:tc>
        <w:tc>
          <w:tcPr>
            <w:tcW w:w="2268" w:type="dxa"/>
            <w:gridSpan w:val="2"/>
          </w:tcPr>
          <w:p w14:paraId="65E5C747" w14:textId="70FCDE31" w:rsidR="001372F7" w:rsidRPr="0083595F" w:rsidRDefault="0083595F" w:rsidP="00D50DB1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119</w:t>
            </w:r>
          </w:p>
        </w:tc>
      </w:tr>
      <w:tr w:rsidR="009C2533" w:rsidRPr="003460DE" w14:paraId="39F4FD3F" w14:textId="77777777" w:rsidTr="009C2533">
        <w:tc>
          <w:tcPr>
            <w:tcW w:w="3823" w:type="dxa"/>
            <w:vAlign w:val="center"/>
          </w:tcPr>
          <w:p w14:paraId="13D84AF1" w14:textId="28183EF1" w:rsidR="00CA090C" w:rsidRPr="00D50DB1" w:rsidRDefault="00CD2FE3" w:rsidP="00D50DB1">
            <w:pPr>
              <w:pStyle w:val="afa"/>
            </w:pPr>
            <w:r w:rsidRPr="00D50DB1">
              <w:t>Провод гибкий 24AWG чёрный</w:t>
            </w:r>
          </w:p>
        </w:tc>
        <w:tc>
          <w:tcPr>
            <w:tcW w:w="1559" w:type="dxa"/>
            <w:vAlign w:val="center"/>
          </w:tcPr>
          <w:p w14:paraId="6BBFAB15" w14:textId="305D8869" w:rsidR="00CA090C" w:rsidRPr="00D50DB1" w:rsidRDefault="000F10E0" w:rsidP="00D50DB1">
            <w:pPr>
              <w:pStyle w:val="afa"/>
            </w:pPr>
            <w:r>
              <w:t>1</w:t>
            </w:r>
          </w:p>
        </w:tc>
        <w:tc>
          <w:tcPr>
            <w:tcW w:w="1701" w:type="dxa"/>
          </w:tcPr>
          <w:p w14:paraId="331332ED" w14:textId="26EFDD0F" w:rsidR="00CA090C" w:rsidRPr="00D50DB1" w:rsidRDefault="000F10E0" w:rsidP="00D50DB1">
            <w:pPr>
              <w:pStyle w:val="afa"/>
            </w:pPr>
            <w:r>
              <w:t xml:space="preserve">1 </w:t>
            </w:r>
            <w:proofErr w:type="spellStart"/>
            <w:r>
              <w:t>шт</w:t>
            </w:r>
            <w:proofErr w:type="spellEnd"/>
            <w:r w:rsidR="009C2533">
              <w:rPr>
                <w:lang w:val="en-US"/>
              </w:rPr>
              <w:t>.</w:t>
            </w:r>
            <w:r>
              <w:t xml:space="preserve">, </w:t>
            </w:r>
            <w:r w:rsidR="006A62A1">
              <w:t>200 мм</w:t>
            </w:r>
          </w:p>
        </w:tc>
        <w:tc>
          <w:tcPr>
            <w:tcW w:w="2268" w:type="dxa"/>
            <w:gridSpan w:val="2"/>
          </w:tcPr>
          <w:p w14:paraId="02956FF7" w14:textId="56491975" w:rsidR="00CA090C" w:rsidRPr="0083595F" w:rsidRDefault="0083595F" w:rsidP="00D50DB1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119</w:t>
            </w:r>
          </w:p>
        </w:tc>
      </w:tr>
      <w:tr w:rsidR="000F10E0" w:rsidRPr="003460DE" w14:paraId="075C722C" w14:textId="77777777" w:rsidTr="009C2533">
        <w:tc>
          <w:tcPr>
            <w:tcW w:w="3823" w:type="dxa"/>
            <w:vAlign w:val="center"/>
          </w:tcPr>
          <w:p w14:paraId="24971452" w14:textId="6B0C872C" w:rsidR="000F10E0" w:rsidRPr="00D50DB1" w:rsidRDefault="000F10E0" w:rsidP="00D50DB1">
            <w:pPr>
              <w:pStyle w:val="afa"/>
            </w:pPr>
            <w:r w:rsidRPr="00D50DB1">
              <w:t>Пластик АВС-2802-31</w:t>
            </w:r>
          </w:p>
        </w:tc>
        <w:tc>
          <w:tcPr>
            <w:tcW w:w="1559" w:type="dxa"/>
            <w:vAlign w:val="center"/>
          </w:tcPr>
          <w:p w14:paraId="16F3D294" w14:textId="0F46EB68" w:rsidR="000F10E0" w:rsidRPr="00D50DB1" w:rsidRDefault="000F10E0" w:rsidP="00D50DB1">
            <w:pPr>
              <w:pStyle w:val="afa"/>
            </w:pPr>
            <w:r>
              <w:t>1</w:t>
            </w:r>
          </w:p>
        </w:tc>
        <w:tc>
          <w:tcPr>
            <w:tcW w:w="1701" w:type="dxa"/>
            <w:vAlign w:val="center"/>
          </w:tcPr>
          <w:p w14:paraId="5AE4AAD0" w14:textId="5B005A1F" w:rsidR="000F10E0" w:rsidRPr="00D50DB1" w:rsidRDefault="000F10E0" w:rsidP="00D50DB1">
            <w:pPr>
              <w:pStyle w:val="afa"/>
            </w:pPr>
            <w:r w:rsidRPr="00D50DB1">
              <w:t>1 </w:t>
            </w:r>
            <w:proofErr w:type="spellStart"/>
            <w:r w:rsidRPr="00D50DB1">
              <w:t>шт</w:t>
            </w:r>
            <w:proofErr w:type="spellEnd"/>
            <w:r w:rsidR="009C2533">
              <w:rPr>
                <w:lang w:val="en-US"/>
              </w:rPr>
              <w:t>.</w:t>
            </w:r>
            <w:r w:rsidRPr="00D50DB1">
              <w:t>, 1 кг</w:t>
            </w:r>
          </w:p>
        </w:tc>
        <w:tc>
          <w:tcPr>
            <w:tcW w:w="2268" w:type="dxa"/>
            <w:gridSpan w:val="2"/>
          </w:tcPr>
          <w:p w14:paraId="1179C3E2" w14:textId="22D61751" w:rsidR="000F10E0" w:rsidRPr="00D50DB1" w:rsidRDefault="000F10E0" w:rsidP="00D50DB1">
            <w:pPr>
              <w:pStyle w:val="afa"/>
            </w:pPr>
            <w:r w:rsidRPr="00D50DB1">
              <w:t>1794</w:t>
            </w:r>
          </w:p>
        </w:tc>
      </w:tr>
      <w:tr w:rsidR="000F10E0" w:rsidRPr="003460DE" w14:paraId="69BABF55" w14:textId="77777777" w:rsidTr="009C2533">
        <w:tc>
          <w:tcPr>
            <w:tcW w:w="3823" w:type="dxa"/>
            <w:vAlign w:val="center"/>
          </w:tcPr>
          <w:p w14:paraId="167F1BDB" w14:textId="680E0A34" w:rsidR="000F10E0" w:rsidRPr="00D50DB1" w:rsidRDefault="000F10E0" w:rsidP="00D50DB1">
            <w:pPr>
              <w:pStyle w:val="afa"/>
            </w:pPr>
            <w:r w:rsidRPr="00D50DB1">
              <w:t>Припой ПОС-61</w:t>
            </w:r>
          </w:p>
        </w:tc>
        <w:tc>
          <w:tcPr>
            <w:tcW w:w="1559" w:type="dxa"/>
          </w:tcPr>
          <w:p w14:paraId="3BA6F9AC" w14:textId="2EC19E4B" w:rsidR="000F10E0" w:rsidRPr="00D50DB1" w:rsidRDefault="000F10E0" w:rsidP="00D50DB1">
            <w:pPr>
              <w:pStyle w:val="afa"/>
            </w:pPr>
            <w:r>
              <w:t>1</w:t>
            </w:r>
          </w:p>
        </w:tc>
        <w:tc>
          <w:tcPr>
            <w:tcW w:w="1701" w:type="dxa"/>
          </w:tcPr>
          <w:p w14:paraId="65244B81" w14:textId="378E30A7" w:rsidR="000F10E0" w:rsidRPr="00D50DB1" w:rsidRDefault="000F10E0" w:rsidP="00D50DB1">
            <w:pPr>
              <w:pStyle w:val="afa"/>
            </w:pPr>
            <w:r w:rsidRPr="00D50DB1">
              <w:t>1 </w:t>
            </w:r>
            <w:proofErr w:type="spellStart"/>
            <w:r w:rsidRPr="00D50DB1">
              <w:t>шт</w:t>
            </w:r>
            <w:proofErr w:type="spellEnd"/>
            <w:r w:rsidR="009C2533">
              <w:rPr>
                <w:lang w:val="en-US"/>
              </w:rPr>
              <w:t>.</w:t>
            </w:r>
            <w:r w:rsidRPr="00D50DB1">
              <w:t>, 100 г</w:t>
            </w:r>
          </w:p>
        </w:tc>
        <w:tc>
          <w:tcPr>
            <w:tcW w:w="2268" w:type="dxa"/>
            <w:gridSpan w:val="2"/>
          </w:tcPr>
          <w:p w14:paraId="3C7182FC" w14:textId="6A6F590F" w:rsidR="000F10E0" w:rsidRPr="00D50DB1" w:rsidRDefault="000F10E0" w:rsidP="00D50DB1">
            <w:pPr>
              <w:pStyle w:val="afa"/>
            </w:pPr>
            <w:r w:rsidRPr="00D50DB1">
              <w:t>597</w:t>
            </w:r>
          </w:p>
        </w:tc>
      </w:tr>
      <w:tr w:rsidR="000F10E0" w:rsidRPr="003460DE" w14:paraId="1C939137" w14:textId="77777777" w:rsidTr="009C2533">
        <w:tc>
          <w:tcPr>
            <w:tcW w:w="3823" w:type="dxa"/>
            <w:vAlign w:val="center"/>
          </w:tcPr>
          <w:p w14:paraId="67013772" w14:textId="3B221EA8" w:rsidR="000F10E0" w:rsidRPr="00D50DB1" w:rsidRDefault="000F10E0" w:rsidP="00D50DB1">
            <w:pPr>
              <w:pStyle w:val="afa"/>
            </w:pPr>
            <w:r w:rsidRPr="00D50DB1">
              <w:t>Флюс ЛТИ-120</w:t>
            </w:r>
          </w:p>
        </w:tc>
        <w:tc>
          <w:tcPr>
            <w:tcW w:w="1559" w:type="dxa"/>
          </w:tcPr>
          <w:p w14:paraId="4EF29C23" w14:textId="54E26ED9" w:rsidR="000F10E0" w:rsidRPr="00D50DB1" w:rsidRDefault="000F10E0" w:rsidP="00D50DB1">
            <w:pPr>
              <w:pStyle w:val="afa"/>
            </w:pPr>
            <w:r>
              <w:t>1</w:t>
            </w:r>
          </w:p>
        </w:tc>
        <w:tc>
          <w:tcPr>
            <w:tcW w:w="1701" w:type="dxa"/>
          </w:tcPr>
          <w:p w14:paraId="35922AB1" w14:textId="64ED44E4" w:rsidR="000F10E0" w:rsidRPr="00D50DB1" w:rsidRDefault="000F10E0" w:rsidP="00D50DB1">
            <w:pPr>
              <w:pStyle w:val="afa"/>
            </w:pPr>
            <w:r w:rsidRPr="00D50DB1">
              <w:t>1 </w:t>
            </w:r>
            <w:proofErr w:type="spellStart"/>
            <w:r w:rsidRPr="00D50DB1">
              <w:t>шт</w:t>
            </w:r>
            <w:proofErr w:type="spellEnd"/>
            <w:r w:rsidR="009C2533">
              <w:rPr>
                <w:lang w:val="en-US"/>
              </w:rPr>
              <w:t>.</w:t>
            </w:r>
            <w:r w:rsidRPr="00D50DB1">
              <w:t>, 20 мл</w:t>
            </w:r>
          </w:p>
        </w:tc>
        <w:tc>
          <w:tcPr>
            <w:tcW w:w="2268" w:type="dxa"/>
            <w:gridSpan w:val="2"/>
          </w:tcPr>
          <w:p w14:paraId="437C8F55" w14:textId="3E45A48E" w:rsidR="000F10E0" w:rsidRPr="00D50DB1" w:rsidRDefault="000F10E0" w:rsidP="00D50DB1">
            <w:pPr>
              <w:pStyle w:val="afa"/>
            </w:pPr>
            <w:r w:rsidRPr="00D50DB1">
              <w:t>350</w:t>
            </w:r>
          </w:p>
        </w:tc>
      </w:tr>
      <w:tr w:rsidR="000F10E0" w:rsidRPr="003460DE" w14:paraId="42C9AE1D" w14:textId="77777777" w:rsidTr="009C2533">
        <w:tc>
          <w:tcPr>
            <w:tcW w:w="3823" w:type="dxa"/>
            <w:vAlign w:val="center"/>
          </w:tcPr>
          <w:p w14:paraId="1045E4CD" w14:textId="174E35A5" w:rsidR="000F10E0" w:rsidRPr="00D50DB1" w:rsidRDefault="000F10E0" w:rsidP="00D50DB1">
            <w:pPr>
              <w:pStyle w:val="afa"/>
            </w:pPr>
            <w:r w:rsidRPr="00D50DB1">
              <w:t>Жидкость для очистки бензин «Галоша»</w:t>
            </w:r>
          </w:p>
        </w:tc>
        <w:tc>
          <w:tcPr>
            <w:tcW w:w="1559" w:type="dxa"/>
          </w:tcPr>
          <w:p w14:paraId="22F121A3" w14:textId="0DC35F3D" w:rsidR="000F10E0" w:rsidRPr="00D50DB1" w:rsidRDefault="000F10E0" w:rsidP="00D50DB1">
            <w:pPr>
              <w:pStyle w:val="afa"/>
            </w:pPr>
            <w:r>
              <w:t>1</w:t>
            </w:r>
          </w:p>
        </w:tc>
        <w:tc>
          <w:tcPr>
            <w:tcW w:w="1701" w:type="dxa"/>
          </w:tcPr>
          <w:p w14:paraId="69888DE0" w14:textId="7D78D0F1" w:rsidR="000F10E0" w:rsidRPr="00D50DB1" w:rsidRDefault="000F10E0" w:rsidP="00D50DB1">
            <w:pPr>
              <w:pStyle w:val="afa"/>
            </w:pPr>
            <w:r w:rsidRPr="00D50DB1">
              <w:t>1 </w:t>
            </w:r>
            <w:proofErr w:type="spellStart"/>
            <w:r w:rsidRPr="00D50DB1">
              <w:t>шт</w:t>
            </w:r>
            <w:proofErr w:type="spellEnd"/>
            <w:r w:rsidR="009C2533">
              <w:rPr>
                <w:lang w:val="en-US"/>
              </w:rPr>
              <w:t>.</w:t>
            </w:r>
            <w:r w:rsidRPr="00D50DB1">
              <w:t>, 500мл</w:t>
            </w:r>
          </w:p>
        </w:tc>
        <w:tc>
          <w:tcPr>
            <w:tcW w:w="2268" w:type="dxa"/>
            <w:gridSpan w:val="2"/>
          </w:tcPr>
          <w:p w14:paraId="36B7C33C" w14:textId="110FB149" w:rsidR="000F10E0" w:rsidRPr="00D50DB1" w:rsidRDefault="000F10E0" w:rsidP="00D50DB1">
            <w:pPr>
              <w:pStyle w:val="afa"/>
            </w:pPr>
            <w:r w:rsidRPr="00D50DB1">
              <w:t>407</w:t>
            </w:r>
          </w:p>
        </w:tc>
      </w:tr>
      <w:tr w:rsidR="00CD2FE3" w:rsidRPr="003460DE" w14:paraId="5D4E96C2" w14:textId="77777777" w:rsidTr="00F54134">
        <w:tc>
          <w:tcPr>
            <w:tcW w:w="9351" w:type="dxa"/>
            <w:gridSpan w:val="5"/>
            <w:vAlign w:val="center"/>
          </w:tcPr>
          <w:p w14:paraId="3CDBF4E4" w14:textId="6824E3CE" w:rsidR="00CD2FE3" w:rsidRPr="00E531A9" w:rsidRDefault="00B04B7C" w:rsidP="002C0629">
            <w:pPr>
              <w:pStyle w:val="af5"/>
            </w:pPr>
            <w:r>
              <w:t>Прочее</w:t>
            </w:r>
          </w:p>
        </w:tc>
      </w:tr>
      <w:tr w:rsidR="001372F7" w:rsidRPr="003460DE" w14:paraId="1C3711A8" w14:textId="77777777" w:rsidTr="009C2533">
        <w:tc>
          <w:tcPr>
            <w:tcW w:w="3823" w:type="dxa"/>
            <w:vAlign w:val="center"/>
          </w:tcPr>
          <w:p w14:paraId="2E040C08" w14:textId="61AC310B" w:rsidR="001372F7" w:rsidRPr="00414E3F" w:rsidRDefault="00CD2FE3" w:rsidP="00CA090C">
            <w:pPr>
              <w:pStyle w:val="afa"/>
            </w:pPr>
            <w:r>
              <w:t>Платы печатные</w:t>
            </w:r>
          </w:p>
        </w:tc>
        <w:tc>
          <w:tcPr>
            <w:tcW w:w="1559" w:type="dxa"/>
          </w:tcPr>
          <w:p w14:paraId="6C4E57F5" w14:textId="460D4846" w:rsidR="001372F7" w:rsidRPr="006046A6" w:rsidRDefault="0073561A" w:rsidP="00CA090C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</w:tcPr>
          <w:p w14:paraId="14915608" w14:textId="25E269D6" w:rsidR="001372F7" w:rsidRPr="003460DE" w:rsidRDefault="00CD2FE3" w:rsidP="00CA090C">
            <w:pPr>
              <w:pStyle w:val="afa"/>
            </w:pPr>
            <w:r>
              <w:t>3</w:t>
            </w:r>
          </w:p>
        </w:tc>
        <w:tc>
          <w:tcPr>
            <w:tcW w:w="2268" w:type="dxa"/>
            <w:gridSpan w:val="2"/>
          </w:tcPr>
          <w:p w14:paraId="269E267B" w14:textId="23C33FF0" w:rsidR="001372F7" w:rsidRPr="006046A6" w:rsidRDefault="006046A6" w:rsidP="00CA090C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819</w:t>
            </w:r>
          </w:p>
        </w:tc>
      </w:tr>
      <w:tr w:rsidR="001372F7" w:rsidRPr="003460DE" w14:paraId="64033A4A" w14:textId="77777777" w:rsidTr="009C2533">
        <w:tc>
          <w:tcPr>
            <w:tcW w:w="3823" w:type="dxa"/>
            <w:vAlign w:val="center"/>
          </w:tcPr>
          <w:p w14:paraId="07AD0CC3" w14:textId="1C93FB4B" w:rsidR="001372F7" w:rsidRPr="00414E3F" w:rsidRDefault="006A62A1" w:rsidP="00CA090C">
            <w:pPr>
              <w:pStyle w:val="afa"/>
            </w:pPr>
            <w:r>
              <w:t>Контакт отрицательный для батареи типа АА</w:t>
            </w:r>
          </w:p>
        </w:tc>
        <w:tc>
          <w:tcPr>
            <w:tcW w:w="1559" w:type="dxa"/>
          </w:tcPr>
          <w:p w14:paraId="14CF4732" w14:textId="5725BA7D" w:rsidR="001372F7" w:rsidRPr="006046A6" w:rsidRDefault="006046A6" w:rsidP="00CA090C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3,4</w:t>
            </w:r>
          </w:p>
        </w:tc>
        <w:tc>
          <w:tcPr>
            <w:tcW w:w="1701" w:type="dxa"/>
          </w:tcPr>
          <w:p w14:paraId="6EEAFF09" w14:textId="1471DA80" w:rsidR="001372F7" w:rsidRPr="003460DE" w:rsidRDefault="006A62A1" w:rsidP="00CA090C">
            <w:pPr>
              <w:pStyle w:val="afa"/>
            </w:pPr>
            <w:r>
              <w:t>6</w:t>
            </w:r>
          </w:p>
        </w:tc>
        <w:tc>
          <w:tcPr>
            <w:tcW w:w="2268" w:type="dxa"/>
            <w:gridSpan w:val="2"/>
          </w:tcPr>
          <w:p w14:paraId="4846ED1D" w14:textId="7E542551" w:rsidR="001372F7" w:rsidRPr="00E531A9" w:rsidRDefault="00415D27" w:rsidP="00CA090C">
            <w:pPr>
              <w:pStyle w:val="afa"/>
              <w:rPr>
                <w:szCs w:val="22"/>
              </w:rPr>
            </w:pPr>
            <w:r>
              <w:rPr>
                <w:szCs w:val="22"/>
              </w:rPr>
              <w:t>20,6</w:t>
            </w:r>
          </w:p>
        </w:tc>
      </w:tr>
      <w:tr w:rsidR="001372F7" w:rsidRPr="003460DE" w14:paraId="6E361019" w14:textId="77777777" w:rsidTr="009C2533">
        <w:tc>
          <w:tcPr>
            <w:tcW w:w="3823" w:type="dxa"/>
            <w:vAlign w:val="center"/>
          </w:tcPr>
          <w:p w14:paraId="6AE01108" w14:textId="621D2DC5" w:rsidR="001372F7" w:rsidRPr="00414E3F" w:rsidRDefault="006A62A1" w:rsidP="00CA090C">
            <w:pPr>
              <w:pStyle w:val="afa"/>
            </w:pPr>
            <w:r>
              <w:t>Контакт положительный для батареи типа АА</w:t>
            </w:r>
          </w:p>
        </w:tc>
        <w:tc>
          <w:tcPr>
            <w:tcW w:w="1559" w:type="dxa"/>
          </w:tcPr>
          <w:p w14:paraId="30FA4C2E" w14:textId="674F902E" w:rsidR="001372F7" w:rsidRPr="006046A6" w:rsidRDefault="006046A6" w:rsidP="00CA090C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3,4</w:t>
            </w:r>
          </w:p>
        </w:tc>
        <w:tc>
          <w:tcPr>
            <w:tcW w:w="1701" w:type="dxa"/>
          </w:tcPr>
          <w:p w14:paraId="0D494653" w14:textId="6ED83012" w:rsidR="001372F7" w:rsidRPr="003460DE" w:rsidRDefault="006A62A1" w:rsidP="00CA090C">
            <w:pPr>
              <w:pStyle w:val="afa"/>
            </w:pPr>
            <w:r>
              <w:t>6</w:t>
            </w:r>
          </w:p>
        </w:tc>
        <w:tc>
          <w:tcPr>
            <w:tcW w:w="2268" w:type="dxa"/>
            <w:gridSpan w:val="2"/>
          </w:tcPr>
          <w:p w14:paraId="4F1B87D0" w14:textId="02B9F675" w:rsidR="001372F7" w:rsidRPr="00E531A9" w:rsidRDefault="00415D27" w:rsidP="00CA090C">
            <w:pPr>
              <w:pStyle w:val="afa"/>
              <w:rPr>
                <w:szCs w:val="22"/>
              </w:rPr>
            </w:pPr>
            <w:r>
              <w:rPr>
                <w:szCs w:val="22"/>
              </w:rPr>
              <w:t>20,6</w:t>
            </w:r>
          </w:p>
        </w:tc>
      </w:tr>
      <w:tr w:rsidR="006A62A1" w:rsidRPr="003460DE" w14:paraId="67DA58F9" w14:textId="77777777" w:rsidTr="009C2533">
        <w:tc>
          <w:tcPr>
            <w:tcW w:w="3823" w:type="dxa"/>
            <w:vAlign w:val="center"/>
          </w:tcPr>
          <w:p w14:paraId="375CC776" w14:textId="6739AC8C" w:rsidR="006A62A1" w:rsidRDefault="000F10E0" w:rsidP="00CA090C">
            <w:pPr>
              <w:pStyle w:val="afa"/>
            </w:pPr>
            <w:r>
              <w:t>Элемент питания АА</w:t>
            </w:r>
          </w:p>
        </w:tc>
        <w:tc>
          <w:tcPr>
            <w:tcW w:w="1559" w:type="dxa"/>
          </w:tcPr>
          <w:p w14:paraId="7D5CBD26" w14:textId="2142FFE2" w:rsidR="006A62A1" w:rsidRPr="003460DE" w:rsidRDefault="00415D27" w:rsidP="00CA090C">
            <w:pPr>
              <w:pStyle w:val="afa"/>
            </w:pPr>
            <w:r>
              <w:t>70</w:t>
            </w:r>
          </w:p>
        </w:tc>
        <w:tc>
          <w:tcPr>
            <w:tcW w:w="1701" w:type="dxa"/>
          </w:tcPr>
          <w:p w14:paraId="69D15F5A" w14:textId="2A9D66E1" w:rsidR="006A62A1" w:rsidRDefault="000F10E0" w:rsidP="00CA090C">
            <w:pPr>
              <w:pStyle w:val="afa"/>
            </w:pPr>
            <w:r>
              <w:t>6</w:t>
            </w:r>
          </w:p>
        </w:tc>
        <w:tc>
          <w:tcPr>
            <w:tcW w:w="2268" w:type="dxa"/>
            <w:gridSpan w:val="2"/>
          </w:tcPr>
          <w:p w14:paraId="2043E5FA" w14:textId="7AEC7FA6" w:rsidR="006A62A1" w:rsidRPr="00E531A9" w:rsidRDefault="00415D27" w:rsidP="00CA090C">
            <w:pPr>
              <w:pStyle w:val="afa"/>
              <w:rPr>
                <w:szCs w:val="22"/>
              </w:rPr>
            </w:pPr>
            <w:r>
              <w:rPr>
                <w:szCs w:val="22"/>
              </w:rPr>
              <w:t>420</w:t>
            </w:r>
          </w:p>
        </w:tc>
      </w:tr>
      <w:tr w:rsidR="009663AD" w:rsidRPr="003460DE" w14:paraId="4EFE6CE4" w14:textId="77777777" w:rsidTr="009C2533">
        <w:tc>
          <w:tcPr>
            <w:tcW w:w="3823" w:type="dxa"/>
            <w:vAlign w:val="center"/>
          </w:tcPr>
          <w:p w14:paraId="22594EBA" w14:textId="6477A133" w:rsidR="009663AD" w:rsidRPr="009663AD" w:rsidRDefault="009663AD" w:rsidP="00CA090C">
            <w:pPr>
              <w:pStyle w:val="afa"/>
              <w:rPr>
                <w:lang w:val="en-US"/>
              </w:rPr>
            </w:pPr>
            <w:r>
              <w:t xml:space="preserve">Вилка на кабель </w:t>
            </w:r>
            <w:r>
              <w:rPr>
                <w:lang w:val="en-US"/>
              </w:rPr>
              <w:t>HU-02</w:t>
            </w:r>
          </w:p>
        </w:tc>
        <w:tc>
          <w:tcPr>
            <w:tcW w:w="1559" w:type="dxa"/>
          </w:tcPr>
          <w:p w14:paraId="572DEA8B" w14:textId="5C700D93" w:rsidR="009663AD" w:rsidRPr="009663AD" w:rsidRDefault="009663AD" w:rsidP="00CA090C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178BC073" w14:textId="51C59765" w:rsidR="009663AD" w:rsidRPr="009663AD" w:rsidRDefault="009663AD" w:rsidP="00CA090C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8" w:type="dxa"/>
            <w:gridSpan w:val="2"/>
          </w:tcPr>
          <w:p w14:paraId="6762A91B" w14:textId="244DD31D" w:rsidR="009663AD" w:rsidRPr="009663AD" w:rsidRDefault="009663AD" w:rsidP="00CA090C">
            <w:pPr>
              <w:pStyle w:val="afa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6</w:t>
            </w:r>
          </w:p>
        </w:tc>
      </w:tr>
      <w:tr w:rsidR="00CA090C" w:rsidRPr="003460DE" w14:paraId="3B04E6D1" w14:textId="77777777" w:rsidTr="009C2533">
        <w:trPr>
          <w:trHeight w:val="118"/>
        </w:trPr>
        <w:tc>
          <w:tcPr>
            <w:tcW w:w="7083" w:type="dxa"/>
            <w:gridSpan w:val="3"/>
            <w:vAlign w:val="center"/>
          </w:tcPr>
          <w:p w14:paraId="64369C95" w14:textId="4E4876A9" w:rsidR="00CA090C" w:rsidRPr="003460DE" w:rsidRDefault="00CA090C" w:rsidP="00CA090C">
            <w:pPr>
              <w:pStyle w:val="afa"/>
              <w:rPr>
                <w:i/>
                <w:iCs/>
              </w:rPr>
            </w:pPr>
          </w:p>
        </w:tc>
        <w:tc>
          <w:tcPr>
            <w:tcW w:w="992" w:type="dxa"/>
            <w:vAlign w:val="center"/>
          </w:tcPr>
          <w:p w14:paraId="1E21E369" w14:textId="77777777" w:rsidR="00CA090C" w:rsidRPr="00643222" w:rsidRDefault="00CA090C" w:rsidP="00643222">
            <w:pPr>
              <w:pStyle w:val="afa"/>
            </w:pPr>
            <w:r w:rsidRPr="00643222">
              <w:t>Итого:</w:t>
            </w:r>
          </w:p>
        </w:tc>
        <w:tc>
          <w:tcPr>
            <w:tcW w:w="1276" w:type="dxa"/>
            <w:vAlign w:val="center"/>
          </w:tcPr>
          <w:p w14:paraId="151E0079" w14:textId="3EF29C2E" w:rsidR="00CA090C" w:rsidRPr="00643222" w:rsidRDefault="002C0629" w:rsidP="00643222">
            <w:pPr>
              <w:pStyle w:val="afa"/>
            </w:pPr>
            <w:r w:rsidRPr="00643222">
              <w:t>6</w:t>
            </w:r>
            <w:r w:rsidR="0083159C" w:rsidRPr="00643222">
              <w:t xml:space="preserve"> </w:t>
            </w:r>
            <w:r w:rsidRPr="00643222">
              <w:t>90</w:t>
            </w:r>
            <w:r w:rsidR="009663AD" w:rsidRPr="00643222">
              <w:t>8</w:t>
            </w:r>
            <w:r w:rsidRPr="00643222">
              <w:t>,8</w:t>
            </w:r>
          </w:p>
        </w:tc>
      </w:tr>
    </w:tbl>
    <w:p w14:paraId="7F36F9D9" w14:textId="7B1BE5BA" w:rsidR="000930B7" w:rsidRDefault="000930B7" w:rsidP="000930B7">
      <w:pPr>
        <w:pStyle w:val="a4"/>
      </w:pPr>
    </w:p>
    <w:p w14:paraId="7848FFFC" w14:textId="48A2D5C9" w:rsidR="000930B7" w:rsidRDefault="0083159C" w:rsidP="000930B7">
      <w:pPr>
        <w:pStyle w:val="a4"/>
      </w:pPr>
      <w:r>
        <w:t>Согласно формуле 5.2, затраты на основные и вспомогательные материалы на всех этапах НИОКР составляют:</w:t>
      </w:r>
    </w:p>
    <w:p w14:paraId="29F06BD8" w14:textId="2A6D8718" w:rsidR="0083159C" w:rsidRDefault="00A25E28" w:rsidP="000930B7">
      <w:pPr>
        <w:pStyle w:val="a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мат.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мат.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проект.</m:t>
                </m:r>
              </m:e>
            </m:d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мат.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изготовл.</m:t>
                </m:r>
              </m:e>
            </m:d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HAnsi" w:hAnsi="Cambria Math"/>
            <w:color w:val="000000"/>
          </w:rPr>
          <m:t>1 969,2</m:t>
        </m:r>
        <m:r>
          <m:rPr>
            <m:sty m:val="p"/>
          </m:rPr>
          <w:rPr>
            <w:rFonts w:ascii="Cambria Math" w:eastAsiaTheme="minorHAnsi"/>
            <w:color w:val="000000"/>
          </w:rPr>
          <m:t>+</m:t>
        </m:r>
        <m:r>
          <m:rPr>
            <m:sty m:val="p"/>
          </m:rPr>
          <w:rPr>
            <w:rFonts w:ascii="Cambria Math" w:eastAsiaTheme="minorHAnsi" w:hAnsi="Cambria Math"/>
            <w:color w:val="000000"/>
          </w:rPr>
          <m:t>6 908,8</m:t>
        </m:r>
        <m:r>
          <m:rPr>
            <m:sty m:val="p"/>
          </m:rPr>
          <w:rPr>
            <w:rFonts w:ascii="Cambria Math"/>
          </w:rPr>
          <m:t xml:space="preserve">=8 878 </m:t>
        </m:r>
        <m:r>
          <m:rPr>
            <m:sty m:val="p"/>
          </m:rPr>
          <w:rPr>
            <w:rFonts w:ascii="Cambria Math"/>
          </w:rPr>
          <m:t>руб</m:t>
        </m:r>
      </m:oMath>
      <w:r w:rsidR="00815DAC">
        <w:t>.</w:t>
      </w:r>
    </w:p>
    <w:p w14:paraId="1CB51EC6" w14:textId="24715F33" w:rsidR="000930B7" w:rsidRDefault="00815DAC" w:rsidP="000930B7">
      <w:pPr>
        <w:pStyle w:val="a4"/>
      </w:pPr>
      <w:r>
        <w:t>С учётом транспортных затрат по формуле 5.3 прямые материальные расходы на НИОКР составят:</w:t>
      </w:r>
    </w:p>
    <w:p w14:paraId="2C5DED83" w14:textId="19499590" w:rsidR="00815DAC" w:rsidRPr="00D333DB" w:rsidRDefault="00A25E28" w:rsidP="000930B7">
      <w:pPr>
        <w:pStyle w:val="a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пр.мат.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мат.</m:t>
              </m:r>
            </m:sub>
          </m:sSub>
          <m:r>
            <w:rPr>
              <w:rFonts w:ascii="Cambria Math" w:hAnsi="Cambria Math"/>
            </w:rPr>
            <m:t>=1,1∙</m:t>
          </m:r>
          <m:r>
            <m:rPr>
              <m:sty m:val="p"/>
            </m:rPr>
            <w:rPr>
              <w:rFonts w:ascii="Cambria Math"/>
            </w:rPr>
            <m:t>8</m:t>
          </m:r>
          <m:r>
            <m:rPr>
              <m:sty m:val="p"/>
            </m:rPr>
            <w:rPr>
              <w:rFonts w:ascii="Cambria Math"/>
            </w:rPr>
            <m:t> </m:t>
          </m:r>
          <m:r>
            <m:rPr>
              <m:sty m:val="p"/>
            </m:rPr>
            <w:rPr>
              <w:rFonts w:ascii="Cambria Math"/>
            </w:rPr>
            <m:t>878=9</m:t>
          </m:r>
          <m:r>
            <w:rPr>
              <w:rFonts w:ascii="Cambria Math"/>
            </w:rPr>
            <m:t> </m:t>
          </m:r>
          <m:r>
            <w:rPr>
              <w:rFonts w:ascii="Cambria Math"/>
            </w:rPr>
            <m:t>765,8.</m:t>
          </m:r>
        </m:oMath>
      </m:oMathPara>
    </w:p>
    <w:p w14:paraId="7B07965C" w14:textId="39319ADF" w:rsidR="00815DAC" w:rsidRPr="00604034" w:rsidRDefault="00604034" w:rsidP="00604034">
      <w:pPr>
        <w:pStyle w:val="aff1"/>
      </w:pPr>
      <w:r>
        <w:t>5.3 Расчёт трудоёмкости проекта</w:t>
      </w:r>
      <w:r w:rsidR="00DD5A40">
        <w:t xml:space="preserve"> и расходов на заработную плату</w:t>
      </w:r>
    </w:p>
    <w:p w14:paraId="3A983F6C" w14:textId="2A21715B" w:rsidR="00841E41" w:rsidRDefault="003B7847" w:rsidP="000930B7">
      <w:pPr>
        <w:pStyle w:val="a4"/>
      </w:pPr>
      <w:r w:rsidRPr="003B7847">
        <w:t>Согласно техническому заданию</w:t>
      </w:r>
      <w:r>
        <w:t xml:space="preserve"> НИОКР должны быть выполнены в</w:t>
      </w:r>
      <w:r w:rsidRPr="003B7847">
        <w:t xml:space="preserve"> период с </w:t>
      </w:r>
      <w:r w:rsidR="00823BC6">
        <w:t>4</w:t>
      </w:r>
      <w:r w:rsidRPr="003B7847">
        <w:t xml:space="preserve"> </w:t>
      </w:r>
      <w:r w:rsidR="00FA6F91">
        <w:t>марта</w:t>
      </w:r>
      <w:r w:rsidRPr="003B7847">
        <w:t xml:space="preserve"> 2024 года по 3</w:t>
      </w:r>
      <w:r w:rsidR="00852657">
        <w:t>1</w:t>
      </w:r>
      <w:r w:rsidRPr="003B7847">
        <w:t xml:space="preserve"> </w:t>
      </w:r>
      <w:r w:rsidR="00852657">
        <w:t>мая</w:t>
      </w:r>
      <w:r w:rsidRPr="003B7847">
        <w:t xml:space="preserve"> 2024 года, </w:t>
      </w:r>
      <w:r>
        <w:t xml:space="preserve">что составляет </w:t>
      </w:r>
      <w:r w:rsidR="00823BC6">
        <w:t>59</w:t>
      </w:r>
      <w:r>
        <w:t xml:space="preserve"> дней </w:t>
      </w:r>
      <w:r w:rsidRPr="003B7847">
        <w:t>с учетом выходных и праздничных дней.</w:t>
      </w:r>
      <w:r w:rsidR="007A2D7E">
        <w:t xml:space="preserve"> При 40-часовой рабочей неделе длительность рабочего дня составляет 8 часов, таким образом на выполнение НИОКР отводится </w:t>
      </w:r>
      <w:r w:rsidR="00030AE5">
        <w:t>472</w:t>
      </w:r>
      <w:r w:rsidR="007A2D7E">
        <w:t xml:space="preserve"> часов.</w:t>
      </w:r>
    </w:p>
    <w:p w14:paraId="37F347D1" w14:textId="673014BB" w:rsidR="00B821E9" w:rsidRDefault="00D85E5C" w:rsidP="000930B7">
      <w:pPr>
        <w:pStyle w:val="a4"/>
      </w:pPr>
      <w:r>
        <w:lastRenderedPageBreak/>
        <w:t xml:space="preserve">Трудоёмкость проекта рассчитывается с учётом </w:t>
      </w:r>
      <w:r w:rsidR="00B821E9">
        <w:t>норм времени,</w:t>
      </w:r>
      <w:r>
        <w:t xml:space="preserve"> установленных </w:t>
      </w:r>
      <w:r w:rsidRPr="00D85E5C">
        <w:t>ШИФР 13.01.01 «Типовые нормативы времени на разработку конструкторской документации».</w:t>
      </w:r>
    </w:p>
    <w:p w14:paraId="7B5397CC" w14:textId="0A429983" w:rsidR="00B821E9" w:rsidRPr="00D85E5C" w:rsidRDefault="00B821E9" w:rsidP="00B821E9">
      <w:pPr>
        <w:pStyle w:val="af"/>
      </w:pPr>
      <w:r>
        <w:t>Таблица 5.4 – Перечень разработанной конструкторской документации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56"/>
        <w:gridCol w:w="2483"/>
        <w:gridCol w:w="1077"/>
        <w:gridCol w:w="1117"/>
        <w:gridCol w:w="1412"/>
      </w:tblGrid>
      <w:tr w:rsidR="00B821E9" w14:paraId="5F201A43" w14:textId="77777777" w:rsidTr="00643222">
        <w:tc>
          <w:tcPr>
            <w:tcW w:w="5739" w:type="dxa"/>
            <w:gridSpan w:val="2"/>
          </w:tcPr>
          <w:p w14:paraId="717B5C13" w14:textId="37D7F3F7" w:rsidR="00B821E9" w:rsidRDefault="00B821E9" w:rsidP="00B821E9">
            <w:pPr>
              <w:pStyle w:val="af5"/>
            </w:pPr>
            <w:r>
              <w:t>Документ</w:t>
            </w:r>
          </w:p>
        </w:tc>
        <w:tc>
          <w:tcPr>
            <w:tcW w:w="1077" w:type="dxa"/>
          </w:tcPr>
          <w:p w14:paraId="2488464E" w14:textId="4E6B7EC1" w:rsidR="00B821E9" w:rsidRDefault="00B821E9" w:rsidP="00B821E9">
            <w:pPr>
              <w:pStyle w:val="af5"/>
            </w:pPr>
            <w:r>
              <w:t>Формат</w:t>
            </w:r>
          </w:p>
        </w:tc>
        <w:tc>
          <w:tcPr>
            <w:tcW w:w="1117" w:type="dxa"/>
          </w:tcPr>
          <w:p w14:paraId="1AFDEC7D" w14:textId="578933CE" w:rsidR="00B821E9" w:rsidRDefault="00B821E9" w:rsidP="00B821E9">
            <w:pPr>
              <w:pStyle w:val="af5"/>
            </w:pPr>
            <w:r>
              <w:t>Число листов</w:t>
            </w:r>
          </w:p>
        </w:tc>
        <w:tc>
          <w:tcPr>
            <w:tcW w:w="1412" w:type="dxa"/>
          </w:tcPr>
          <w:p w14:paraId="1A663C32" w14:textId="40AB5181" w:rsidR="00B821E9" w:rsidRDefault="00B821E9" w:rsidP="00B821E9">
            <w:pPr>
              <w:pStyle w:val="af5"/>
            </w:pPr>
            <w:r>
              <w:t>Норма времени, ч</w:t>
            </w:r>
          </w:p>
        </w:tc>
      </w:tr>
      <w:tr w:rsidR="00B821E9" w14:paraId="167F188B" w14:textId="77777777" w:rsidTr="00643222">
        <w:tc>
          <w:tcPr>
            <w:tcW w:w="3256" w:type="dxa"/>
          </w:tcPr>
          <w:p w14:paraId="6D9C5CD8" w14:textId="1B061DDC" w:rsidR="00B821E9" w:rsidRDefault="00B821E9" w:rsidP="00B821E9">
            <w:pPr>
              <w:pStyle w:val="afa"/>
            </w:pPr>
            <w:r>
              <w:t>МГТУ.403443.001</w:t>
            </w:r>
          </w:p>
        </w:tc>
        <w:tc>
          <w:tcPr>
            <w:tcW w:w="2483" w:type="dxa"/>
          </w:tcPr>
          <w:p w14:paraId="22A2C8E0" w14:textId="62B8C778" w:rsidR="00B821E9" w:rsidRDefault="00B821E9" w:rsidP="00B821E9">
            <w:pPr>
              <w:pStyle w:val="afa"/>
            </w:pPr>
            <w:r>
              <w:t>Спецификация</w:t>
            </w:r>
          </w:p>
        </w:tc>
        <w:tc>
          <w:tcPr>
            <w:tcW w:w="1077" w:type="dxa"/>
          </w:tcPr>
          <w:p w14:paraId="5A00FD55" w14:textId="70F99CC9" w:rsidR="00B821E9" w:rsidRDefault="002A10E6" w:rsidP="00B821E9">
            <w:pPr>
              <w:pStyle w:val="afa"/>
            </w:pPr>
            <w:r>
              <w:t>А4</w:t>
            </w:r>
          </w:p>
        </w:tc>
        <w:tc>
          <w:tcPr>
            <w:tcW w:w="1117" w:type="dxa"/>
          </w:tcPr>
          <w:p w14:paraId="73039C6A" w14:textId="26A5E498" w:rsidR="00B821E9" w:rsidRDefault="002A10E6" w:rsidP="00B821E9">
            <w:pPr>
              <w:pStyle w:val="afa"/>
            </w:pPr>
            <w:r>
              <w:t>1</w:t>
            </w:r>
          </w:p>
        </w:tc>
        <w:tc>
          <w:tcPr>
            <w:tcW w:w="1412" w:type="dxa"/>
          </w:tcPr>
          <w:p w14:paraId="6C9475FB" w14:textId="3B4DD0B3" w:rsidR="00B821E9" w:rsidRDefault="002824E3" w:rsidP="00B821E9">
            <w:pPr>
              <w:pStyle w:val="afa"/>
            </w:pPr>
            <w:r>
              <w:t>0,3</w:t>
            </w:r>
          </w:p>
        </w:tc>
      </w:tr>
      <w:tr w:rsidR="00A722C6" w14:paraId="69ED2B0E" w14:textId="77777777" w:rsidTr="00643222">
        <w:tc>
          <w:tcPr>
            <w:tcW w:w="3256" w:type="dxa"/>
          </w:tcPr>
          <w:p w14:paraId="752CC1A7" w14:textId="6982E198" w:rsidR="00A722C6" w:rsidRDefault="00A722C6" w:rsidP="00B821E9">
            <w:pPr>
              <w:pStyle w:val="afa"/>
            </w:pPr>
            <w:r>
              <w:t>МГТУ.403443.001 Э1</w:t>
            </w:r>
          </w:p>
        </w:tc>
        <w:tc>
          <w:tcPr>
            <w:tcW w:w="2483" w:type="dxa"/>
          </w:tcPr>
          <w:p w14:paraId="510E22AC" w14:textId="3CA05508" w:rsidR="00A722C6" w:rsidRDefault="00A722C6" w:rsidP="00B821E9">
            <w:pPr>
              <w:pStyle w:val="afa"/>
            </w:pPr>
            <w:r>
              <w:t>Схема электрическая структурная</w:t>
            </w:r>
          </w:p>
        </w:tc>
        <w:tc>
          <w:tcPr>
            <w:tcW w:w="1077" w:type="dxa"/>
          </w:tcPr>
          <w:p w14:paraId="2654F5D4" w14:textId="674B1A18" w:rsidR="00A722C6" w:rsidRDefault="00A722C6" w:rsidP="00B821E9">
            <w:pPr>
              <w:pStyle w:val="afa"/>
            </w:pPr>
            <w:r>
              <w:t>А3</w:t>
            </w:r>
          </w:p>
        </w:tc>
        <w:tc>
          <w:tcPr>
            <w:tcW w:w="1117" w:type="dxa"/>
          </w:tcPr>
          <w:p w14:paraId="24679B96" w14:textId="4734F08C" w:rsidR="00A722C6" w:rsidRDefault="00A722C6" w:rsidP="00B821E9">
            <w:pPr>
              <w:pStyle w:val="afa"/>
            </w:pPr>
            <w:r>
              <w:t>1</w:t>
            </w:r>
          </w:p>
        </w:tc>
        <w:tc>
          <w:tcPr>
            <w:tcW w:w="1412" w:type="dxa"/>
          </w:tcPr>
          <w:p w14:paraId="35C88D9A" w14:textId="705F0B7B" w:rsidR="00A722C6" w:rsidRDefault="00A722C6" w:rsidP="00B821E9">
            <w:pPr>
              <w:pStyle w:val="afa"/>
            </w:pPr>
            <w:r>
              <w:t>3,36</w:t>
            </w:r>
          </w:p>
        </w:tc>
      </w:tr>
      <w:tr w:rsidR="00B821E9" w14:paraId="1C7026C6" w14:textId="77777777" w:rsidTr="00643222">
        <w:tc>
          <w:tcPr>
            <w:tcW w:w="3256" w:type="dxa"/>
          </w:tcPr>
          <w:p w14:paraId="24DD57CD" w14:textId="25046B59" w:rsidR="00B821E9" w:rsidRDefault="00B821E9" w:rsidP="00B821E9">
            <w:pPr>
              <w:pStyle w:val="afa"/>
            </w:pPr>
            <w:r w:rsidRPr="00B821E9">
              <w:t>МГТУ.464415.001</w:t>
            </w:r>
          </w:p>
        </w:tc>
        <w:tc>
          <w:tcPr>
            <w:tcW w:w="2483" w:type="dxa"/>
          </w:tcPr>
          <w:p w14:paraId="5A7E1C01" w14:textId="5E950CCB" w:rsidR="00B821E9" w:rsidRDefault="00B821E9" w:rsidP="00B821E9">
            <w:pPr>
              <w:pStyle w:val="afa"/>
            </w:pPr>
            <w:r>
              <w:t>Спецификация</w:t>
            </w:r>
          </w:p>
        </w:tc>
        <w:tc>
          <w:tcPr>
            <w:tcW w:w="1077" w:type="dxa"/>
          </w:tcPr>
          <w:p w14:paraId="3305259C" w14:textId="3F30CAA9" w:rsidR="00B821E9" w:rsidRDefault="002A10E6" w:rsidP="00B821E9">
            <w:pPr>
              <w:pStyle w:val="afa"/>
            </w:pPr>
            <w:r>
              <w:t>А4</w:t>
            </w:r>
          </w:p>
        </w:tc>
        <w:tc>
          <w:tcPr>
            <w:tcW w:w="1117" w:type="dxa"/>
          </w:tcPr>
          <w:p w14:paraId="6780A3F1" w14:textId="453F7296" w:rsidR="00B821E9" w:rsidRDefault="002A10E6" w:rsidP="00B821E9">
            <w:pPr>
              <w:pStyle w:val="afa"/>
            </w:pPr>
            <w:r>
              <w:t>2</w:t>
            </w:r>
          </w:p>
        </w:tc>
        <w:tc>
          <w:tcPr>
            <w:tcW w:w="1412" w:type="dxa"/>
          </w:tcPr>
          <w:p w14:paraId="4D1E3F53" w14:textId="132B5284" w:rsidR="00B821E9" w:rsidRDefault="002824E3" w:rsidP="00B821E9">
            <w:pPr>
              <w:pStyle w:val="afa"/>
            </w:pPr>
            <w:r>
              <w:t>0,7</w:t>
            </w:r>
          </w:p>
        </w:tc>
      </w:tr>
      <w:tr w:rsidR="00B821E9" w14:paraId="7791803A" w14:textId="77777777" w:rsidTr="00643222">
        <w:tc>
          <w:tcPr>
            <w:tcW w:w="3256" w:type="dxa"/>
          </w:tcPr>
          <w:p w14:paraId="158C48AF" w14:textId="1A04E995" w:rsidR="00B821E9" w:rsidRDefault="00B821E9" w:rsidP="00B821E9">
            <w:pPr>
              <w:pStyle w:val="afa"/>
            </w:pPr>
            <w:r w:rsidRPr="00B821E9">
              <w:t>МГТУ.464415.001 CБ</w:t>
            </w:r>
          </w:p>
        </w:tc>
        <w:tc>
          <w:tcPr>
            <w:tcW w:w="2483" w:type="dxa"/>
          </w:tcPr>
          <w:p w14:paraId="41CD1161" w14:textId="4A9E6AFC" w:rsidR="00B821E9" w:rsidRDefault="00B821E9" w:rsidP="00B821E9">
            <w:pPr>
              <w:pStyle w:val="afa"/>
            </w:pPr>
            <w:r>
              <w:t>Чертёж сборочный</w:t>
            </w:r>
          </w:p>
        </w:tc>
        <w:tc>
          <w:tcPr>
            <w:tcW w:w="1077" w:type="dxa"/>
          </w:tcPr>
          <w:p w14:paraId="73208BBB" w14:textId="2D39C842" w:rsidR="00B821E9" w:rsidRDefault="002A10E6" w:rsidP="00B821E9">
            <w:pPr>
              <w:pStyle w:val="afa"/>
            </w:pPr>
            <w:r>
              <w:t>А3</w:t>
            </w:r>
          </w:p>
        </w:tc>
        <w:tc>
          <w:tcPr>
            <w:tcW w:w="1117" w:type="dxa"/>
          </w:tcPr>
          <w:p w14:paraId="429D6870" w14:textId="7830E242" w:rsidR="00B821E9" w:rsidRDefault="002A10E6" w:rsidP="00B821E9">
            <w:pPr>
              <w:pStyle w:val="afa"/>
            </w:pPr>
            <w:r>
              <w:t>1</w:t>
            </w:r>
          </w:p>
        </w:tc>
        <w:tc>
          <w:tcPr>
            <w:tcW w:w="1412" w:type="dxa"/>
          </w:tcPr>
          <w:p w14:paraId="2BBC72EC" w14:textId="6B9AFE7A" w:rsidR="00B821E9" w:rsidRDefault="004315EA" w:rsidP="00B821E9">
            <w:pPr>
              <w:pStyle w:val="afa"/>
            </w:pPr>
            <w:r>
              <w:t>1,7</w:t>
            </w:r>
          </w:p>
        </w:tc>
      </w:tr>
      <w:tr w:rsidR="00B821E9" w14:paraId="5541123D" w14:textId="77777777" w:rsidTr="00643222">
        <w:tc>
          <w:tcPr>
            <w:tcW w:w="3256" w:type="dxa"/>
          </w:tcPr>
          <w:p w14:paraId="23F12FA0" w14:textId="63665A1C" w:rsidR="00B821E9" w:rsidRDefault="00B821E9" w:rsidP="00B821E9">
            <w:pPr>
              <w:pStyle w:val="afa"/>
            </w:pPr>
            <w:r w:rsidRPr="00B821E9">
              <w:t>МГТУ.464415.002</w:t>
            </w:r>
          </w:p>
        </w:tc>
        <w:tc>
          <w:tcPr>
            <w:tcW w:w="2483" w:type="dxa"/>
          </w:tcPr>
          <w:p w14:paraId="76BCDF05" w14:textId="70ADC614" w:rsidR="00B821E9" w:rsidRDefault="00B821E9" w:rsidP="00B821E9">
            <w:pPr>
              <w:pStyle w:val="afa"/>
            </w:pPr>
            <w:r>
              <w:t>Спецификация</w:t>
            </w:r>
          </w:p>
        </w:tc>
        <w:tc>
          <w:tcPr>
            <w:tcW w:w="1077" w:type="dxa"/>
          </w:tcPr>
          <w:p w14:paraId="46C4B11C" w14:textId="7A9CE7C5" w:rsidR="00B821E9" w:rsidRDefault="002A10E6" w:rsidP="00B821E9">
            <w:pPr>
              <w:pStyle w:val="afa"/>
            </w:pPr>
            <w:r>
              <w:t>А4</w:t>
            </w:r>
          </w:p>
        </w:tc>
        <w:tc>
          <w:tcPr>
            <w:tcW w:w="1117" w:type="dxa"/>
          </w:tcPr>
          <w:p w14:paraId="02CB6767" w14:textId="2E1BB664" w:rsidR="00B821E9" w:rsidRDefault="002A10E6" w:rsidP="00B821E9">
            <w:pPr>
              <w:pStyle w:val="afa"/>
            </w:pPr>
            <w:r>
              <w:t>3</w:t>
            </w:r>
          </w:p>
        </w:tc>
        <w:tc>
          <w:tcPr>
            <w:tcW w:w="1412" w:type="dxa"/>
          </w:tcPr>
          <w:p w14:paraId="504A80EE" w14:textId="6D777B52" w:rsidR="00B821E9" w:rsidRDefault="002824E3" w:rsidP="00B821E9">
            <w:pPr>
              <w:pStyle w:val="afa"/>
            </w:pPr>
            <w:r>
              <w:t>1,</w:t>
            </w:r>
            <w:r w:rsidR="004315EA">
              <w:t>6</w:t>
            </w:r>
          </w:p>
        </w:tc>
      </w:tr>
      <w:tr w:rsidR="00B821E9" w14:paraId="2A61DCC6" w14:textId="77777777" w:rsidTr="00643222">
        <w:tc>
          <w:tcPr>
            <w:tcW w:w="3256" w:type="dxa"/>
          </w:tcPr>
          <w:p w14:paraId="3C658E98" w14:textId="085B0B28" w:rsidR="00B821E9" w:rsidRDefault="00B821E9" w:rsidP="00B821E9">
            <w:pPr>
              <w:pStyle w:val="afa"/>
            </w:pPr>
            <w:r w:rsidRPr="00B821E9">
              <w:t>МГТУ.464415.002</w:t>
            </w:r>
            <w:r>
              <w:t xml:space="preserve"> СБ</w:t>
            </w:r>
          </w:p>
        </w:tc>
        <w:tc>
          <w:tcPr>
            <w:tcW w:w="2483" w:type="dxa"/>
          </w:tcPr>
          <w:p w14:paraId="1F1C2E4B" w14:textId="3AAD3BDA" w:rsidR="00B821E9" w:rsidRDefault="00B821E9" w:rsidP="00B821E9">
            <w:pPr>
              <w:pStyle w:val="afa"/>
            </w:pPr>
            <w:r>
              <w:t>Чертёж сборочный</w:t>
            </w:r>
          </w:p>
        </w:tc>
        <w:tc>
          <w:tcPr>
            <w:tcW w:w="1077" w:type="dxa"/>
          </w:tcPr>
          <w:p w14:paraId="1728BB41" w14:textId="35F00FAF" w:rsidR="00B821E9" w:rsidRDefault="002A10E6" w:rsidP="00B821E9">
            <w:pPr>
              <w:pStyle w:val="afa"/>
            </w:pPr>
            <w:r>
              <w:t>А3</w:t>
            </w:r>
          </w:p>
        </w:tc>
        <w:tc>
          <w:tcPr>
            <w:tcW w:w="1117" w:type="dxa"/>
          </w:tcPr>
          <w:p w14:paraId="10A47572" w14:textId="0664E635" w:rsidR="00B821E9" w:rsidRDefault="002A10E6" w:rsidP="00B821E9">
            <w:pPr>
              <w:pStyle w:val="afa"/>
            </w:pPr>
            <w:r>
              <w:t>2</w:t>
            </w:r>
          </w:p>
        </w:tc>
        <w:tc>
          <w:tcPr>
            <w:tcW w:w="1412" w:type="dxa"/>
          </w:tcPr>
          <w:p w14:paraId="103A5F2C" w14:textId="5E1FF0B0" w:rsidR="00B821E9" w:rsidRDefault="004315EA" w:rsidP="00B821E9">
            <w:pPr>
              <w:pStyle w:val="afa"/>
            </w:pPr>
            <w:r>
              <w:t>2,4</w:t>
            </w:r>
          </w:p>
        </w:tc>
      </w:tr>
      <w:tr w:rsidR="00B821E9" w14:paraId="552FD929" w14:textId="77777777" w:rsidTr="00643222">
        <w:tc>
          <w:tcPr>
            <w:tcW w:w="3256" w:type="dxa"/>
          </w:tcPr>
          <w:p w14:paraId="075F5DD7" w14:textId="7EC4380D" w:rsidR="00B821E9" w:rsidRDefault="00B821E9" w:rsidP="00B821E9">
            <w:pPr>
              <w:pStyle w:val="afa"/>
            </w:pPr>
            <w:r w:rsidRPr="00B821E9">
              <w:t>МГТУ.469335.001</w:t>
            </w:r>
          </w:p>
        </w:tc>
        <w:tc>
          <w:tcPr>
            <w:tcW w:w="2483" w:type="dxa"/>
          </w:tcPr>
          <w:p w14:paraId="709FC6A3" w14:textId="346154B1" w:rsidR="00B821E9" w:rsidRDefault="00B821E9" w:rsidP="00B821E9">
            <w:pPr>
              <w:pStyle w:val="afa"/>
            </w:pPr>
            <w:r>
              <w:t>Спецификация</w:t>
            </w:r>
          </w:p>
        </w:tc>
        <w:tc>
          <w:tcPr>
            <w:tcW w:w="1077" w:type="dxa"/>
          </w:tcPr>
          <w:p w14:paraId="3C944AA2" w14:textId="3A990F76" w:rsidR="00B821E9" w:rsidRDefault="002A10E6" w:rsidP="00B821E9">
            <w:pPr>
              <w:pStyle w:val="afa"/>
            </w:pPr>
            <w:r>
              <w:t>А4</w:t>
            </w:r>
          </w:p>
        </w:tc>
        <w:tc>
          <w:tcPr>
            <w:tcW w:w="1117" w:type="dxa"/>
          </w:tcPr>
          <w:p w14:paraId="20000697" w14:textId="2ED46EA8" w:rsidR="00B821E9" w:rsidRDefault="002A10E6" w:rsidP="00B821E9">
            <w:pPr>
              <w:pStyle w:val="afa"/>
            </w:pPr>
            <w:r>
              <w:t>5</w:t>
            </w:r>
          </w:p>
        </w:tc>
        <w:tc>
          <w:tcPr>
            <w:tcW w:w="1412" w:type="dxa"/>
          </w:tcPr>
          <w:p w14:paraId="3C098B40" w14:textId="2551C108" w:rsidR="00B821E9" w:rsidRDefault="00B55978" w:rsidP="00B821E9">
            <w:pPr>
              <w:pStyle w:val="afa"/>
            </w:pPr>
            <w:r>
              <w:t>4</w:t>
            </w:r>
          </w:p>
        </w:tc>
      </w:tr>
      <w:tr w:rsidR="00B821E9" w14:paraId="61BC5B19" w14:textId="77777777" w:rsidTr="00643222">
        <w:tc>
          <w:tcPr>
            <w:tcW w:w="3256" w:type="dxa"/>
          </w:tcPr>
          <w:p w14:paraId="27AADB9A" w14:textId="75AB3838" w:rsidR="00B821E9" w:rsidRDefault="00B821E9" w:rsidP="00B821E9">
            <w:pPr>
              <w:pStyle w:val="afa"/>
            </w:pPr>
            <w:r w:rsidRPr="00B821E9">
              <w:t>МГТУ.469335.001</w:t>
            </w:r>
            <w:r>
              <w:t xml:space="preserve"> СБ</w:t>
            </w:r>
          </w:p>
        </w:tc>
        <w:tc>
          <w:tcPr>
            <w:tcW w:w="2483" w:type="dxa"/>
          </w:tcPr>
          <w:p w14:paraId="60B77763" w14:textId="34D2B4FB" w:rsidR="00B821E9" w:rsidRDefault="00B821E9" w:rsidP="00B821E9">
            <w:pPr>
              <w:pStyle w:val="afa"/>
            </w:pPr>
            <w:r>
              <w:t>Чертёж сборочный</w:t>
            </w:r>
          </w:p>
        </w:tc>
        <w:tc>
          <w:tcPr>
            <w:tcW w:w="1077" w:type="dxa"/>
          </w:tcPr>
          <w:p w14:paraId="796C0600" w14:textId="0A256864" w:rsidR="00B821E9" w:rsidRDefault="002A10E6" w:rsidP="00B821E9">
            <w:pPr>
              <w:pStyle w:val="afa"/>
            </w:pPr>
            <w:r>
              <w:t>А3</w:t>
            </w:r>
          </w:p>
        </w:tc>
        <w:tc>
          <w:tcPr>
            <w:tcW w:w="1117" w:type="dxa"/>
          </w:tcPr>
          <w:p w14:paraId="402F2390" w14:textId="67E025D7" w:rsidR="00B821E9" w:rsidRDefault="002A10E6" w:rsidP="00B821E9">
            <w:pPr>
              <w:pStyle w:val="afa"/>
            </w:pPr>
            <w:r>
              <w:t>2</w:t>
            </w:r>
          </w:p>
        </w:tc>
        <w:tc>
          <w:tcPr>
            <w:tcW w:w="1412" w:type="dxa"/>
          </w:tcPr>
          <w:p w14:paraId="6B742500" w14:textId="5751A6D9" w:rsidR="00B821E9" w:rsidRDefault="004315EA" w:rsidP="00B821E9">
            <w:pPr>
              <w:pStyle w:val="afa"/>
            </w:pPr>
            <w:r>
              <w:t>4</w:t>
            </w:r>
          </w:p>
        </w:tc>
      </w:tr>
      <w:tr w:rsidR="00B821E9" w14:paraId="3262FC87" w14:textId="77777777" w:rsidTr="00643222">
        <w:tc>
          <w:tcPr>
            <w:tcW w:w="3256" w:type="dxa"/>
          </w:tcPr>
          <w:p w14:paraId="7163929D" w14:textId="20ED821C" w:rsidR="00B821E9" w:rsidRPr="00B821E9" w:rsidRDefault="00B821E9" w:rsidP="00B821E9">
            <w:pPr>
              <w:pStyle w:val="afa"/>
            </w:pPr>
            <w:r w:rsidRPr="00B821E9">
              <w:t>МГТУ.469335.001 Э3</w:t>
            </w:r>
          </w:p>
        </w:tc>
        <w:tc>
          <w:tcPr>
            <w:tcW w:w="2483" w:type="dxa"/>
          </w:tcPr>
          <w:p w14:paraId="13FC7A76" w14:textId="70C4D85F" w:rsidR="00B821E9" w:rsidRDefault="00B821E9" w:rsidP="00B821E9">
            <w:pPr>
              <w:pStyle w:val="afa"/>
            </w:pPr>
            <w:r>
              <w:t>Схема электрическая принципиальная</w:t>
            </w:r>
          </w:p>
        </w:tc>
        <w:tc>
          <w:tcPr>
            <w:tcW w:w="1077" w:type="dxa"/>
          </w:tcPr>
          <w:p w14:paraId="57F2CA39" w14:textId="6A1EF30C" w:rsidR="00B821E9" w:rsidRDefault="002A10E6" w:rsidP="00B821E9">
            <w:pPr>
              <w:pStyle w:val="afa"/>
            </w:pPr>
            <w:r>
              <w:t>А</w:t>
            </w:r>
            <w:r w:rsidR="004315EA">
              <w:t>2</w:t>
            </w:r>
          </w:p>
        </w:tc>
        <w:tc>
          <w:tcPr>
            <w:tcW w:w="1117" w:type="dxa"/>
          </w:tcPr>
          <w:p w14:paraId="1844BFE1" w14:textId="1D1897DA" w:rsidR="00B821E9" w:rsidRDefault="002A10E6" w:rsidP="00B821E9">
            <w:pPr>
              <w:pStyle w:val="afa"/>
            </w:pPr>
            <w:r>
              <w:t>1</w:t>
            </w:r>
          </w:p>
        </w:tc>
        <w:tc>
          <w:tcPr>
            <w:tcW w:w="1412" w:type="dxa"/>
          </w:tcPr>
          <w:p w14:paraId="2081E60B" w14:textId="1985A7FC" w:rsidR="00B821E9" w:rsidRDefault="004315EA" w:rsidP="00B821E9">
            <w:pPr>
              <w:pStyle w:val="afa"/>
            </w:pPr>
            <w:r>
              <w:t>25,9</w:t>
            </w:r>
            <w:r w:rsidR="00643222">
              <w:t>2</w:t>
            </w:r>
          </w:p>
        </w:tc>
      </w:tr>
      <w:tr w:rsidR="00B821E9" w14:paraId="3B31DE77" w14:textId="77777777" w:rsidTr="00643222">
        <w:tc>
          <w:tcPr>
            <w:tcW w:w="3256" w:type="dxa"/>
          </w:tcPr>
          <w:p w14:paraId="1A7E9A4A" w14:textId="5513A161" w:rsidR="00B821E9" w:rsidRPr="00B821E9" w:rsidRDefault="00B821E9" w:rsidP="00B821E9">
            <w:pPr>
              <w:pStyle w:val="afa"/>
            </w:pPr>
            <w:r w:rsidRPr="00B821E9">
              <w:t xml:space="preserve">МГТУ.469335.001 </w:t>
            </w:r>
            <w:r>
              <w:t>П</w:t>
            </w:r>
            <w:r w:rsidRPr="00B821E9">
              <w:t>Э3</w:t>
            </w:r>
          </w:p>
        </w:tc>
        <w:tc>
          <w:tcPr>
            <w:tcW w:w="2483" w:type="dxa"/>
          </w:tcPr>
          <w:p w14:paraId="05F1DB28" w14:textId="2E499157" w:rsidR="00B821E9" w:rsidRDefault="00B821E9" w:rsidP="00B821E9">
            <w:pPr>
              <w:pStyle w:val="afa"/>
            </w:pPr>
            <w:r>
              <w:t>Перечень элементов</w:t>
            </w:r>
          </w:p>
        </w:tc>
        <w:tc>
          <w:tcPr>
            <w:tcW w:w="1077" w:type="dxa"/>
          </w:tcPr>
          <w:p w14:paraId="2A7151F1" w14:textId="7E914C37" w:rsidR="00B821E9" w:rsidRDefault="002A10E6" w:rsidP="00B821E9">
            <w:pPr>
              <w:pStyle w:val="afa"/>
            </w:pPr>
            <w:r>
              <w:t>А4</w:t>
            </w:r>
          </w:p>
        </w:tc>
        <w:tc>
          <w:tcPr>
            <w:tcW w:w="1117" w:type="dxa"/>
          </w:tcPr>
          <w:p w14:paraId="58615E2B" w14:textId="799D9E72" w:rsidR="00B821E9" w:rsidRDefault="002A10E6" w:rsidP="00B821E9">
            <w:pPr>
              <w:pStyle w:val="afa"/>
            </w:pPr>
            <w:r>
              <w:t>5</w:t>
            </w:r>
          </w:p>
        </w:tc>
        <w:tc>
          <w:tcPr>
            <w:tcW w:w="1412" w:type="dxa"/>
          </w:tcPr>
          <w:p w14:paraId="2A668CBC" w14:textId="1DBDC94D" w:rsidR="00B821E9" w:rsidRDefault="004315EA" w:rsidP="00B821E9">
            <w:pPr>
              <w:pStyle w:val="afa"/>
            </w:pPr>
            <w:r>
              <w:t>4,7</w:t>
            </w:r>
          </w:p>
        </w:tc>
      </w:tr>
      <w:tr w:rsidR="00B821E9" w14:paraId="0B15C288" w14:textId="77777777" w:rsidTr="00643222">
        <w:tc>
          <w:tcPr>
            <w:tcW w:w="3256" w:type="dxa"/>
          </w:tcPr>
          <w:p w14:paraId="033050BA" w14:textId="31D38C43" w:rsidR="00B821E9" w:rsidRPr="00B821E9" w:rsidRDefault="00B821E9" w:rsidP="00B821E9">
            <w:pPr>
              <w:pStyle w:val="afa"/>
            </w:pPr>
            <w:r w:rsidRPr="00B821E9">
              <w:t>МГТУ.713621.001</w:t>
            </w:r>
          </w:p>
        </w:tc>
        <w:tc>
          <w:tcPr>
            <w:tcW w:w="2483" w:type="dxa"/>
          </w:tcPr>
          <w:p w14:paraId="6F95ACB6" w14:textId="7DEB7BD8" w:rsidR="00B821E9" w:rsidRDefault="00B821E9" w:rsidP="00B821E9">
            <w:pPr>
              <w:pStyle w:val="afa"/>
            </w:pPr>
            <w:r>
              <w:t>Чертёж</w:t>
            </w:r>
          </w:p>
        </w:tc>
        <w:tc>
          <w:tcPr>
            <w:tcW w:w="1077" w:type="dxa"/>
          </w:tcPr>
          <w:p w14:paraId="5C0FA459" w14:textId="4174E32C" w:rsidR="00B821E9" w:rsidRDefault="00B821E9" w:rsidP="00B821E9">
            <w:pPr>
              <w:pStyle w:val="afa"/>
            </w:pPr>
            <w:r>
              <w:t>А4</w:t>
            </w:r>
          </w:p>
        </w:tc>
        <w:tc>
          <w:tcPr>
            <w:tcW w:w="1117" w:type="dxa"/>
          </w:tcPr>
          <w:p w14:paraId="5F20E031" w14:textId="6B620573" w:rsidR="00B821E9" w:rsidRDefault="00B821E9" w:rsidP="00B821E9">
            <w:pPr>
              <w:pStyle w:val="afa"/>
            </w:pPr>
            <w:r>
              <w:t>1</w:t>
            </w:r>
          </w:p>
        </w:tc>
        <w:tc>
          <w:tcPr>
            <w:tcW w:w="1412" w:type="dxa"/>
          </w:tcPr>
          <w:p w14:paraId="0B45AD4B" w14:textId="2C4649DA" w:rsidR="00B821E9" w:rsidRDefault="002824E3" w:rsidP="00B821E9">
            <w:pPr>
              <w:pStyle w:val="afa"/>
            </w:pPr>
            <w:r>
              <w:t>0,</w:t>
            </w:r>
            <w:r w:rsidR="00684ECA">
              <w:t>53</w:t>
            </w:r>
          </w:p>
        </w:tc>
      </w:tr>
      <w:tr w:rsidR="00B821E9" w14:paraId="062EFC7D" w14:textId="77777777" w:rsidTr="00643222">
        <w:tc>
          <w:tcPr>
            <w:tcW w:w="3256" w:type="dxa"/>
          </w:tcPr>
          <w:p w14:paraId="5CD49C4B" w14:textId="4A5BA260" w:rsidR="00B821E9" w:rsidRPr="00B821E9" w:rsidRDefault="00B821E9" w:rsidP="00B821E9">
            <w:pPr>
              <w:pStyle w:val="afa"/>
            </w:pPr>
            <w:r w:rsidRPr="00B821E9">
              <w:t>МГТУ.731146.001</w:t>
            </w:r>
          </w:p>
        </w:tc>
        <w:tc>
          <w:tcPr>
            <w:tcW w:w="2483" w:type="dxa"/>
          </w:tcPr>
          <w:p w14:paraId="637CCE9F" w14:textId="242A8FE9" w:rsidR="00B821E9" w:rsidRDefault="00B821E9" w:rsidP="00B821E9">
            <w:pPr>
              <w:pStyle w:val="afa"/>
            </w:pPr>
            <w:r>
              <w:t>Чертёж</w:t>
            </w:r>
          </w:p>
        </w:tc>
        <w:tc>
          <w:tcPr>
            <w:tcW w:w="1077" w:type="dxa"/>
          </w:tcPr>
          <w:p w14:paraId="460FA0BF" w14:textId="624E4D97" w:rsidR="00B821E9" w:rsidRDefault="00B821E9" w:rsidP="00B821E9">
            <w:pPr>
              <w:pStyle w:val="afa"/>
            </w:pPr>
            <w:r>
              <w:t>А3</w:t>
            </w:r>
          </w:p>
        </w:tc>
        <w:tc>
          <w:tcPr>
            <w:tcW w:w="1117" w:type="dxa"/>
          </w:tcPr>
          <w:p w14:paraId="6096AA4F" w14:textId="71037677" w:rsidR="00B821E9" w:rsidRDefault="00B821E9" w:rsidP="00B821E9">
            <w:pPr>
              <w:pStyle w:val="afa"/>
            </w:pPr>
            <w:r>
              <w:t>2</w:t>
            </w:r>
          </w:p>
        </w:tc>
        <w:tc>
          <w:tcPr>
            <w:tcW w:w="1412" w:type="dxa"/>
          </w:tcPr>
          <w:p w14:paraId="0F107A42" w14:textId="67F87A9B" w:rsidR="00B821E9" w:rsidRDefault="002824E3" w:rsidP="00B821E9">
            <w:pPr>
              <w:pStyle w:val="afa"/>
            </w:pPr>
            <w:r>
              <w:t>1,2</w:t>
            </w:r>
          </w:p>
        </w:tc>
      </w:tr>
      <w:tr w:rsidR="00B821E9" w14:paraId="3BF0BBCE" w14:textId="77777777" w:rsidTr="00643222">
        <w:tc>
          <w:tcPr>
            <w:tcW w:w="3256" w:type="dxa"/>
          </w:tcPr>
          <w:p w14:paraId="5398F7F6" w14:textId="0A481978" w:rsidR="00B821E9" w:rsidRPr="00B821E9" w:rsidRDefault="00B821E9" w:rsidP="00B821E9">
            <w:pPr>
              <w:pStyle w:val="afa"/>
            </w:pPr>
            <w:r w:rsidRPr="00B821E9">
              <w:t>МГТУ.741316.001</w:t>
            </w:r>
          </w:p>
        </w:tc>
        <w:tc>
          <w:tcPr>
            <w:tcW w:w="2483" w:type="dxa"/>
          </w:tcPr>
          <w:p w14:paraId="2E6D8D2F" w14:textId="4749F3D0" w:rsidR="00B821E9" w:rsidRDefault="00B821E9" w:rsidP="00B821E9">
            <w:pPr>
              <w:pStyle w:val="afa"/>
            </w:pPr>
            <w:r>
              <w:t>Чертёж</w:t>
            </w:r>
          </w:p>
        </w:tc>
        <w:tc>
          <w:tcPr>
            <w:tcW w:w="1077" w:type="dxa"/>
          </w:tcPr>
          <w:p w14:paraId="3BCDFE5E" w14:textId="6C487BF9" w:rsidR="00B821E9" w:rsidRDefault="00B821E9" w:rsidP="00B821E9">
            <w:pPr>
              <w:pStyle w:val="afa"/>
            </w:pPr>
            <w:r>
              <w:t>А4</w:t>
            </w:r>
          </w:p>
        </w:tc>
        <w:tc>
          <w:tcPr>
            <w:tcW w:w="1117" w:type="dxa"/>
          </w:tcPr>
          <w:p w14:paraId="68A44220" w14:textId="59F01BA9" w:rsidR="00B821E9" w:rsidRDefault="00B821E9" w:rsidP="00B821E9">
            <w:pPr>
              <w:pStyle w:val="afa"/>
            </w:pPr>
            <w:r>
              <w:t>1</w:t>
            </w:r>
          </w:p>
        </w:tc>
        <w:tc>
          <w:tcPr>
            <w:tcW w:w="1412" w:type="dxa"/>
          </w:tcPr>
          <w:p w14:paraId="0089A7A3" w14:textId="58BAA057" w:rsidR="00B821E9" w:rsidRDefault="002824E3" w:rsidP="00B821E9">
            <w:pPr>
              <w:pStyle w:val="afa"/>
            </w:pPr>
            <w:r>
              <w:t>0,3</w:t>
            </w:r>
            <w:r w:rsidR="00684ECA">
              <w:t>5</w:t>
            </w:r>
          </w:p>
        </w:tc>
      </w:tr>
      <w:tr w:rsidR="00B821E9" w14:paraId="13BD533F" w14:textId="77777777" w:rsidTr="00643222">
        <w:tc>
          <w:tcPr>
            <w:tcW w:w="3256" w:type="dxa"/>
          </w:tcPr>
          <w:p w14:paraId="1D61B265" w14:textId="7FADB77F" w:rsidR="00B821E9" w:rsidRPr="00B821E9" w:rsidRDefault="00B821E9" w:rsidP="00B821E9">
            <w:pPr>
              <w:pStyle w:val="afa"/>
            </w:pPr>
            <w:r w:rsidRPr="00B821E9">
              <w:t>МГТУ.741344.001</w:t>
            </w:r>
          </w:p>
        </w:tc>
        <w:tc>
          <w:tcPr>
            <w:tcW w:w="2483" w:type="dxa"/>
          </w:tcPr>
          <w:p w14:paraId="4805827D" w14:textId="12548CBC" w:rsidR="00B821E9" w:rsidRDefault="00B821E9" w:rsidP="00B821E9">
            <w:pPr>
              <w:pStyle w:val="afa"/>
            </w:pPr>
            <w:r>
              <w:t>Чертёж</w:t>
            </w:r>
          </w:p>
        </w:tc>
        <w:tc>
          <w:tcPr>
            <w:tcW w:w="1077" w:type="dxa"/>
          </w:tcPr>
          <w:p w14:paraId="166BDF49" w14:textId="774D2EE3" w:rsidR="00B821E9" w:rsidRDefault="00B821E9" w:rsidP="00B821E9">
            <w:pPr>
              <w:pStyle w:val="afa"/>
            </w:pPr>
            <w:r>
              <w:t>А3</w:t>
            </w:r>
          </w:p>
        </w:tc>
        <w:tc>
          <w:tcPr>
            <w:tcW w:w="1117" w:type="dxa"/>
          </w:tcPr>
          <w:p w14:paraId="4361C03F" w14:textId="2A77EB90" w:rsidR="00B821E9" w:rsidRDefault="00B821E9" w:rsidP="00B821E9">
            <w:pPr>
              <w:pStyle w:val="afa"/>
            </w:pPr>
            <w:r>
              <w:t>2</w:t>
            </w:r>
          </w:p>
        </w:tc>
        <w:tc>
          <w:tcPr>
            <w:tcW w:w="1412" w:type="dxa"/>
          </w:tcPr>
          <w:p w14:paraId="18190ABA" w14:textId="61FDB45C" w:rsidR="00B821E9" w:rsidRDefault="002824E3" w:rsidP="00B821E9">
            <w:pPr>
              <w:pStyle w:val="afa"/>
            </w:pPr>
            <w:r>
              <w:t>2,92</w:t>
            </w:r>
          </w:p>
        </w:tc>
      </w:tr>
      <w:tr w:rsidR="00B821E9" w14:paraId="2393DE8E" w14:textId="77777777" w:rsidTr="00643222">
        <w:tc>
          <w:tcPr>
            <w:tcW w:w="3256" w:type="dxa"/>
          </w:tcPr>
          <w:p w14:paraId="612F4AE9" w14:textId="71D0C26C" w:rsidR="00B821E9" w:rsidRPr="00B821E9" w:rsidRDefault="00B821E9" w:rsidP="00B821E9">
            <w:pPr>
              <w:pStyle w:val="afa"/>
            </w:pPr>
            <w:r w:rsidRPr="00B821E9">
              <w:t>МГТУ.758741.001</w:t>
            </w:r>
          </w:p>
        </w:tc>
        <w:tc>
          <w:tcPr>
            <w:tcW w:w="2483" w:type="dxa"/>
          </w:tcPr>
          <w:p w14:paraId="6E59C13B" w14:textId="735FB3BC" w:rsidR="00B821E9" w:rsidRDefault="00B821E9" w:rsidP="00B821E9">
            <w:pPr>
              <w:pStyle w:val="afa"/>
            </w:pPr>
            <w:r>
              <w:t>Чертёж</w:t>
            </w:r>
          </w:p>
        </w:tc>
        <w:tc>
          <w:tcPr>
            <w:tcW w:w="1077" w:type="dxa"/>
          </w:tcPr>
          <w:p w14:paraId="0456E68E" w14:textId="0B56951D" w:rsidR="00B821E9" w:rsidRDefault="00B821E9" w:rsidP="00B821E9">
            <w:pPr>
              <w:pStyle w:val="afa"/>
            </w:pPr>
            <w:r>
              <w:t>А3</w:t>
            </w:r>
          </w:p>
        </w:tc>
        <w:tc>
          <w:tcPr>
            <w:tcW w:w="1117" w:type="dxa"/>
          </w:tcPr>
          <w:p w14:paraId="14D77B47" w14:textId="2CE4A08D" w:rsidR="00B821E9" w:rsidRDefault="00B821E9" w:rsidP="00B821E9">
            <w:pPr>
              <w:pStyle w:val="afa"/>
            </w:pPr>
            <w:r>
              <w:t>2</w:t>
            </w:r>
          </w:p>
        </w:tc>
        <w:tc>
          <w:tcPr>
            <w:tcW w:w="1412" w:type="dxa"/>
          </w:tcPr>
          <w:p w14:paraId="29A11448" w14:textId="53FA63AF" w:rsidR="00B821E9" w:rsidRDefault="002824E3" w:rsidP="00B821E9">
            <w:pPr>
              <w:pStyle w:val="afa"/>
            </w:pPr>
            <w:r>
              <w:t>1,</w:t>
            </w:r>
            <w:r w:rsidR="00684ECA">
              <w:t>43</w:t>
            </w:r>
          </w:p>
        </w:tc>
      </w:tr>
      <w:tr w:rsidR="00643222" w14:paraId="3488EA2F" w14:textId="77777777" w:rsidTr="00643222">
        <w:tc>
          <w:tcPr>
            <w:tcW w:w="6816" w:type="dxa"/>
            <w:gridSpan w:val="3"/>
          </w:tcPr>
          <w:p w14:paraId="29315DC8" w14:textId="77777777" w:rsidR="00643222" w:rsidRDefault="00643222" w:rsidP="00B821E9">
            <w:pPr>
              <w:pStyle w:val="afa"/>
            </w:pPr>
          </w:p>
        </w:tc>
        <w:tc>
          <w:tcPr>
            <w:tcW w:w="1117" w:type="dxa"/>
          </w:tcPr>
          <w:p w14:paraId="65E77C40" w14:textId="42FFAEDE" w:rsidR="00643222" w:rsidRDefault="00643222" w:rsidP="00B821E9">
            <w:pPr>
              <w:pStyle w:val="afa"/>
            </w:pPr>
            <w:r>
              <w:t>Итого:</w:t>
            </w:r>
          </w:p>
        </w:tc>
        <w:tc>
          <w:tcPr>
            <w:tcW w:w="1412" w:type="dxa"/>
          </w:tcPr>
          <w:p w14:paraId="7C967EBC" w14:textId="23102E01" w:rsidR="00643222" w:rsidRDefault="00AF0D40" w:rsidP="00B821E9">
            <w:pPr>
              <w:pStyle w:val="afa"/>
            </w:pPr>
            <w:r>
              <w:t>55,11</w:t>
            </w:r>
          </w:p>
        </w:tc>
      </w:tr>
    </w:tbl>
    <w:p w14:paraId="6A50F1C8" w14:textId="6E90A4EA" w:rsidR="000930B7" w:rsidRDefault="000930B7" w:rsidP="000930B7">
      <w:pPr>
        <w:pStyle w:val="a4"/>
      </w:pPr>
    </w:p>
    <w:p w14:paraId="3E139E2B" w14:textId="01C733A9" w:rsidR="00E73B7A" w:rsidRDefault="006E6848" w:rsidP="000930B7">
      <w:pPr>
        <w:pStyle w:val="a4"/>
      </w:pPr>
      <w:r>
        <w:t>Последовательность этапов НИОКР</w:t>
      </w:r>
      <w:r w:rsidR="005F4226">
        <w:t>, исполнитель и</w:t>
      </w:r>
      <w:r>
        <w:t xml:space="preserve"> длительность приведен</w:t>
      </w:r>
      <w:r w:rsidR="00E221CB">
        <w:t>ы</w:t>
      </w:r>
      <w:r>
        <w:t xml:space="preserve"> в таблице 5.5.</w:t>
      </w:r>
    </w:p>
    <w:p w14:paraId="64566321" w14:textId="13A3A231" w:rsidR="000930B7" w:rsidRPr="00137341" w:rsidRDefault="00137341" w:rsidP="00137341">
      <w:pPr>
        <w:pStyle w:val="af"/>
      </w:pPr>
      <w:r>
        <w:t>Таблица 5.5 – Последовательность этапов НИОКР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17"/>
        <w:gridCol w:w="3714"/>
        <w:gridCol w:w="2694"/>
        <w:gridCol w:w="1060"/>
        <w:gridCol w:w="1060"/>
      </w:tblGrid>
      <w:tr w:rsidR="00EC4CAE" w14:paraId="477FC209" w14:textId="77777777" w:rsidTr="00694232">
        <w:tc>
          <w:tcPr>
            <w:tcW w:w="817" w:type="dxa"/>
          </w:tcPr>
          <w:p w14:paraId="3AE3161F" w14:textId="2A244956" w:rsidR="00EC4CAE" w:rsidRPr="00507873" w:rsidRDefault="00EC4CAE" w:rsidP="00507873">
            <w:pPr>
              <w:pStyle w:val="af5"/>
            </w:pPr>
            <w:r>
              <w:t>№ этапа</w:t>
            </w:r>
          </w:p>
        </w:tc>
        <w:tc>
          <w:tcPr>
            <w:tcW w:w="3714" w:type="dxa"/>
            <w:vAlign w:val="center"/>
          </w:tcPr>
          <w:p w14:paraId="34D47708" w14:textId="6DCB2071" w:rsidR="00EC4CAE" w:rsidRDefault="00EC4CAE" w:rsidP="00694232">
            <w:pPr>
              <w:pStyle w:val="af5"/>
            </w:pPr>
            <w:r>
              <w:t>Содержание этапа работ</w:t>
            </w:r>
          </w:p>
        </w:tc>
        <w:tc>
          <w:tcPr>
            <w:tcW w:w="2694" w:type="dxa"/>
            <w:vAlign w:val="center"/>
          </w:tcPr>
          <w:p w14:paraId="55E74A97" w14:textId="09650BAF" w:rsidR="00EC4CAE" w:rsidRDefault="00EC4CAE" w:rsidP="00694232">
            <w:pPr>
              <w:pStyle w:val="af5"/>
            </w:pPr>
            <w:r>
              <w:t>Исполнитель</w:t>
            </w:r>
          </w:p>
        </w:tc>
        <w:tc>
          <w:tcPr>
            <w:tcW w:w="2120" w:type="dxa"/>
            <w:gridSpan w:val="2"/>
            <w:vAlign w:val="center"/>
          </w:tcPr>
          <w:p w14:paraId="29589CB0" w14:textId="6B4AD3C6" w:rsidR="00EC4CAE" w:rsidRDefault="00EC4CAE" w:rsidP="00694232">
            <w:pPr>
              <w:pStyle w:val="af5"/>
            </w:pPr>
            <w:r>
              <w:t>Длительность этапа</w:t>
            </w:r>
          </w:p>
        </w:tc>
      </w:tr>
      <w:tr w:rsidR="00EC4CAE" w14:paraId="30BB1F01" w14:textId="77777777" w:rsidTr="007D63B9">
        <w:tc>
          <w:tcPr>
            <w:tcW w:w="817" w:type="dxa"/>
          </w:tcPr>
          <w:p w14:paraId="0B43B2A8" w14:textId="497CD3B4" w:rsidR="00EC4CAE" w:rsidRDefault="00EC4CAE" w:rsidP="00507873">
            <w:pPr>
              <w:pStyle w:val="afa"/>
            </w:pPr>
            <w:r>
              <w:t>1</w:t>
            </w:r>
          </w:p>
        </w:tc>
        <w:tc>
          <w:tcPr>
            <w:tcW w:w="6408" w:type="dxa"/>
            <w:gridSpan w:val="2"/>
          </w:tcPr>
          <w:p w14:paraId="3903BFC5" w14:textId="3015DDD7" w:rsidR="00EC4CAE" w:rsidRDefault="00EC4CAE" w:rsidP="00507873">
            <w:pPr>
              <w:pStyle w:val="afa"/>
            </w:pPr>
            <w:r>
              <w:t>НИР</w:t>
            </w:r>
          </w:p>
        </w:tc>
        <w:tc>
          <w:tcPr>
            <w:tcW w:w="1060" w:type="dxa"/>
            <w:vAlign w:val="center"/>
          </w:tcPr>
          <w:p w14:paraId="5FE0AC26" w14:textId="7B87D694" w:rsidR="00EC4CAE" w:rsidRDefault="003B5CFB" w:rsidP="007D63B9">
            <w:pPr>
              <w:pStyle w:val="afa"/>
            </w:pPr>
            <w:r>
              <w:t>27</w:t>
            </w:r>
            <w:r w:rsidR="00396A3D">
              <w:t>%</w:t>
            </w:r>
          </w:p>
        </w:tc>
        <w:tc>
          <w:tcPr>
            <w:tcW w:w="1060" w:type="dxa"/>
            <w:vAlign w:val="center"/>
          </w:tcPr>
          <w:p w14:paraId="493927DD" w14:textId="01413791" w:rsidR="00EC4CAE" w:rsidRDefault="000E5134" w:rsidP="007D63B9">
            <w:pPr>
              <w:pStyle w:val="afa"/>
            </w:pPr>
            <w:r>
              <w:t>128</w:t>
            </w:r>
            <w:r w:rsidR="004B2726">
              <w:t xml:space="preserve"> ч.</w:t>
            </w:r>
          </w:p>
        </w:tc>
      </w:tr>
      <w:tr w:rsidR="00137341" w14:paraId="48CE2DE0" w14:textId="77777777" w:rsidTr="007D63B9">
        <w:tc>
          <w:tcPr>
            <w:tcW w:w="817" w:type="dxa"/>
          </w:tcPr>
          <w:p w14:paraId="15A13B6A" w14:textId="1474DFFB" w:rsidR="00137341" w:rsidRDefault="00F50631" w:rsidP="00507873">
            <w:pPr>
              <w:pStyle w:val="afa"/>
            </w:pPr>
            <w:r>
              <w:t>1.1</w:t>
            </w:r>
          </w:p>
        </w:tc>
        <w:tc>
          <w:tcPr>
            <w:tcW w:w="3714" w:type="dxa"/>
            <w:vAlign w:val="center"/>
          </w:tcPr>
          <w:p w14:paraId="65710103" w14:textId="247A6B2C" w:rsidR="00137341" w:rsidRPr="00C061B0" w:rsidRDefault="00EC4CAE" w:rsidP="007322EB">
            <w:pPr>
              <w:pStyle w:val="afa"/>
              <w:jc w:val="left"/>
              <w:rPr>
                <w:lang w:val="en-US"/>
              </w:rPr>
            </w:pPr>
            <w:r>
              <w:t>Разработка технического задания</w:t>
            </w:r>
          </w:p>
        </w:tc>
        <w:tc>
          <w:tcPr>
            <w:tcW w:w="2694" w:type="dxa"/>
          </w:tcPr>
          <w:p w14:paraId="3B40B013" w14:textId="10D5AAA4" w:rsidR="00137341" w:rsidRDefault="007322EB" w:rsidP="00507873">
            <w:pPr>
              <w:pStyle w:val="afa"/>
            </w:pPr>
            <w:r>
              <w:t>Инженер-конструктор</w:t>
            </w:r>
          </w:p>
        </w:tc>
        <w:tc>
          <w:tcPr>
            <w:tcW w:w="1060" w:type="dxa"/>
            <w:vAlign w:val="center"/>
          </w:tcPr>
          <w:p w14:paraId="3BAF9687" w14:textId="2D8BF64D" w:rsidR="00137341" w:rsidRDefault="000702AC" w:rsidP="007D63B9">
            <w:pPr>
              <w:pStyle w:val="afa"/>
            </w:pPr>
            <w:r>
              <w:t>2%</w:t>
            </w:r>
          </w:p>
        </w:tc>
        <w:tc>
          <w:tcPr>
            <w:tcW w:w="1060" w:type="dxa"/>
            <w:vAlign w:val="center"/>
          </w:tcPr>
          <w:p w14:paraId="5A2E99C6" w14:textId="09BC1561" w:rsidR="00137341" w:rsidRDefault="002B07A9" w:rsidP="007D63B9">
            <w:pPr>
              <w:pStyle w:val="afa"/>
            </w:pPr>
            <w:r>
              <w:t>8</w:t>
            </w:r>
          </w:p>
        </w:tc>
      </w:tr>
      <w:tr w:rsidR="00137341" w14:paraId="3BB81CDF" w14:textId="77777777" w:rsidTr="007D63B9">
        <w:tc>
          <w:tcPr>
            <w:tcW w:w="817" w:type="dxa"/>
          </w:tcPr>
          <w:p w14:paraId="28C2C843" w14:textId="27A4F4E6" w:rsidR="00137341" w:rsidRDefault="00F50631" w:rsidP="00507873">
            <w:pPr>
              <w:pStyle w:val="afa"/>
            </w:pPr>
            <w:r>
              <w:t>1.2</w:t>
            </w:r>
          </w:p>
        </w:tc>
        <w:tc>
          <w:tcPr>
            <w:tcW w:w="3714" w:type="dxa"/>
            <w:vAlign w:val="center"/>
          </w:tcPr>
          <w:p w14:paraId="53897CAB" w14:textId="5464DEEB" w:rsidR="00137341" w:rsidRDefault="00AF0D40" w:rsidP="007322EB">
            <w:pPr>
              <w:pStyle w:val="afa"/>
              <w:jc w:val="left"/>
            </w:pPr>
            <w:r>
              <w:t>Теоретические исследования</w:t>
            </w:r>
          </w:p>
        </w:tc>
        <w:tc>
          <w:tcPr>
            <w:tcW w:w="2694" w:type="dxa"/>
          </w:tcPr>
          <w:p w14:paraId="5C808D27" w14:textId="3580B557" w:rsidR="00137341" w:rsidRDefault="007322EB" w:rsidP="00507873">
            <w:pPr>
              <w:pStyle w:val="afa"/>
            </w:pPr>
            <w:r>
              <w:t>Инженер-конструктор</w:t>
            </w:r>
          </w:p>
        </w:tc>
        <w:tc>
          <w:tcPr>
            <w:tcW w:w="1060" w:type="dxa"/>
            <w:vAlign w:val="center"/>
          </w:tcPr>
          <w:p w14:paraId="4AB3F3A0" w14:textId="6E218CE1" w:rsidR="00137341" w:rsidRDefault="003B5CFB" w:rsidP="007D63B9">
            <w:pPr>
              <w:pStyle w:val="afa"/>
            </w:pPr>
            <w:r>
              <w:t>25</w:t>
            </w:r>
            <w:r w:rsidR="000702AC">
              <w:t>%</w:t>
            </w:r>
          </w:p>
        </w:tc>
        <w:tc>
          <w:tcPr>
            <w:tcW w:w="1060" w:type="dxa"/>
            <w:vAlign w:val="center"/>
          </w:tcPr>
          <w:p w14:paraId="74960E86" w14:textId="3D48B539" w:rsidR="00137341" w:rsidRDefault="003B5CFB" w:rsidP="007D63B9">
            <w:pPr>
              <w:pStyle w:val="afa"/>
            </w:pPr>
            <w:r>
              <w:t>120</w:t>
            </w:r>
          </w:p>
        </w:tc>
      </w:tr>
      <w:tr w:rsidR="00EC4CAE" w14:paraId="1AE87B6F" w14:textId="77777777" w:rsidTr="007D63B9">
        <w:tc>
          <w:tcPr>
            <w:tcW w:w="817" w:type="dxa"/>
          </w:tcPr>
          <w:p w14:paraId="213869F6" w14:textId="5F903CCF" w:rsidR="00EC4CAE" w:rsidRDefault="00EC4CAE" w:rsidP="00507873">
            <w:pPr>
              <w:pStyle w:val="afa"/>
            </w:pPr>
            <w:r>
              <w:t>2</w:t>
            </w:r>
          </w:p>
        </w:tc>
        <w:tc>
          <w:tcPr>
            <w:tcW w:w="6408" w:type="dxa"/>
            <w:gridSpan w:val="2"/>
          </w:tcPr>
          <w:p w14:paraId="69CE0C18" w14:textId="784A9056" w:rsidR="00EC4CAE" w:rsidRDefault="00EC4CAE" w:rsidP="00507873">
            <w:pPr>
              <w:pStyle w:val="afa"/>
            </w:pPr>
            <w:r>
              <w:t>ОКР</w:t>
            </w:r>
          </w:p>
        </w:tc>
        <w:tc>
          <w:tcPr>
            <w:tcW w:w="1060" w:type="dxa"/>
            <w:vAlign w:val="center"/>
          </w:tcPr>
          <w:p w14:paraId="20B2ED35" w14:textId="1F9CDDD3" w:rsidR="00EC4CAE" w:rsidRDefault="003B5CFB" w:rsidP="007D63B9">
            <w:pPr>
              <w:pStyle w:val="afa"/>
            </w:pPr>
            <w:r>
              <w:t>73</w:t>
            </w:r>
            <w:r w:rsidR="00396A3D">
              <w:t>%</w:t>
            </w:r>
          </w:p>
        </w:tc>
        <w:tc>
          <w:tcPr>
            <w:tcW w:w="1060" w:type="dxa"/>
            <w:vAlign w:val="center"/>
          </w:tcPr>
          <w:p w14:paraId="0B42C0BB" w14:textId="3FC8B70C" w:rsidR="00EC4CAE" w:rsidRDefault="004B2726" w:rsidP="007D63B9">
            <w:pPr>
              <w:pStyle w:val="afa"/>
            </w:pPr>
            <w:r>
              <w:t>3</w:t>
            </w:r>
            <w:r w:rsidR="000E5134">
              <w:t>4</w:t>
            </w:r>
            <w:r>
              <w:t>4 ч.</w:t>
            </w:r>
          </w:p>
        </w:tc>
      </w:tr>
      <w:tr w:rsidR="00137341" w14:paraId="69E977AB" w14:textId="77777777" w:rsidTr="007D63B9">
        <w:tc>
          <w:tcPr>
            <w:tcW w:w="817" w:type="dxa"/>
          </w:tcPr>
          <w:p w14:paraId="63D41F53" w14:textId="2B18650B" w:rsidR="00137341" w:rsidRDefault="00F50631" w:rsidP="00507873">
            <w:pPr>
              <w:pStyle w:val="afa"/>
            </w:pPr>
            <w:r>
              <w:t>2.1</w:t>
            </w:r>
          </w:p>
        </w:tc>
        <w:tc>
          <w:tcPr>
            <w:tcW w:w="3714" w:type="dxa"/>
            <w:vAlign w:val="center"/>
          </w:tcPr>
          <w:p w14:paraId="5BC2905D" w14:textId="19AA4C13" w:rsidR="00137341" w:rsidRDefault="00AF0D40" w:rsidP="007322EB">
            <w:pPr>
              <w:pStyle w:val="afa"/>
              <w:jc w:val="left"/>
            </w:pPr>
            <w:r>
              <w:t>Р</w:t>
            </w:r>
            <w:r w:rsidR="007322EB">
              <w:t>а</w:t>
            </w:r>
            <w:r>
              <w:t>зработка</w:t>
            </w:r>
            <w:r w:rsidR="007322EB">
              <w:t xml:space="preserve"> конструкторской документации</w:t>
            </w:r>
          </w:p>
        </w:tc>
        <w:tc>
          <w:tcPr>
            <w:tcW w:w="2694" w:type="dxa"/>
            <w:vAlign w:val="center"/>
          </w:tcPr>
          <w:p w14:paraId="52291820" w14:textId="121B9223" w:rsidR="00137341" w:rsidRDefault="007322EB" w:rsidP="00752310">
            <w:pPr>
              <w:pStyle w:val="afa"/>
            </w:pPr>
            <w:r>
              <w:t>Инженер-конструктор</w:t>
            </w:r>
          </w:p>
        </w:tc>
        <w:tc>
          <w:tcPr>
            <w:tcW w:w="1060" w:type="dxa"/>
            <w:vAlign w:val="center"/>
          </w:tcPr>
          <w:p w14:paraId="0D8F6363" w14:textId="5944B166" w:rsidR="00137341" w:rsidRDefault="000702AC" w:rsidP="007D63B9">
            <w:pPr>
              <w:pStyle w:val="afa"/>
            </w:pPr>
            <w:r>
              <w:t>12%</w:t>
            </w:r>
          </w:p>
        </w:tc>
        <w:tc>
          <w:tcPr>
            <w:tcW w:w="1060" w:type="dxa"/>
            <w:vAlign w:val="center"/>
          </w:tcPr>
          <w:p w14:paraId="50E485AF" w14:textId="6962771F" w:rsidR="00137341" w:rsidRDefault="002B07A9" w:rsidP="007D63B9">
            <w:pPr>
              <w:pStyle w:val="afa"/>
            </w:pPr>
            <w:r>
              <w:t>56</w:t>
            </w:r>
          </w:p>
        </w:tc>
      </w:tr>
      <w:tr w:rsidR="00137341" w14:paraId="4661482F" w14:textId="77777777" w:rsidTr="007D63B9">
        <w:tc>
          <w:tcPr>
            <w:tcW w:w="817" w:type="dxa"/>
          </w:tcPr>
          <w:p w14:paraId="3CA0C6F2" w14:textId="43C8758C" w:rsidR="00137341" w:rsidRDefault="00F50631" w:rsidP="00507873">
            <w:pPr>
              <w:pStyle w:val="afa"/>
            </w:pPr>
            <w:r>
              <w:t>2.2</w:t>
            </w:r>
          </w:p>
        </w:tc>
        <w:tc>
          <w:tcPr>
            <w:tcW w:w="3714" w:type="dxa"/>
            <w:vAlign w:val="center"/>
          </w:tcPr>
          <w:p w14:paraId="7EFCF3FF" w14:textId="745B4CBF" w:rsidR="00137341" w:rsidRDefault="007322EB" w:rsidP="007322EB">
            <w:pPr>
              <w:pStyle w:val="afa"/>
              <w:jc w:val="left"/>
            </w:pPr>
            <w:r>
              <w:t>Разработка программного обеспечения</w:t>
            </w:r>
          </w:p>
        </w:tc>
        <w:tc>
          <w:tcPr>
            <w:tcW w:w="2694" w:type="dxa"/>
            <w:vAlign w:val="center"/>
          </w:tcPr>
          <w:p w14:paraId="492985C8" w14:textId="4A0832A2" w:rsidR="00137341" w:rsidRDefault="007322EB" w:rsidP="00752310">
            <w:pPr>
              <w:pStyle w:val="afa"/>
            </w:pPr>
            <w:r>
              <w:t>Инженер-</w:t>
            </w:r>
            <w:r w:rsidR="00694232">
              <w:t>программист</w:t>
            </w:r>
          </w:p>
        </w:tc>
        <w:tc>
          <w:tcPr>
            <w:tcW w:w="1060" w:type="dxa"/>
            <w:vAlign w:val="center"/>
          </w:tcPr>
          <w:p w14:paraId="58FE2524" w14:textId="049E5987" w:rsidR="00137341" w:rsidRDefault="000702AC" w:rsidP="007D63B9">
            <w:pPr>
              <w:pStyle w:val="afa"/>
            </w:pPr>
            <w:r>
              <w:t>17%</w:t>
            </w:r>
          </w:p>
        </w:tc>
        <w:tc>
          <w:tcPr>
            <w:tcW w:w="1060" w:type="dxa"/>
            <w:vAlign w:val="center"/>
          </w:tcPr>
          <w:p w14:paraId="28E3CDF7" w14:textId="0D86AECE" w:rsidR="00137341" w:rsidRDefault="00752310" w:rsidP="007D63B9">
            <w:pPr>
              <w:pStyle w:val="afa"/>
            </w:pPr>
            <w:r>
              <w:t>80</w:t>
            </w:r>
          </w:p>
        </w:tc>
      </w:tr>
      <w:tr w:rsidR="00137341" w14:paraId="23F7DEB8" w14:textId="77777777" w:rsidTr="007D63B9">
        <w:tc>
          <w:tcPr>
            <w:tcW w:w="817" w:type="dxa"/>
          </w:tcPr>
          <w:p w14:paraId="1D1B098B" w14:textId="64084DBB" w:rsidR="00137341" w:rsidRDefault="00F50631" w:rsidP="00507873">
            <w:pPr>
              <w:pStyle w:val="afa"/>
            </w:pPr>
            <w:r>
              <w:t>2.3</w:t>
            </w:r>
          </w:p>
        </w:tc>
        <w:tc>
          <w:tcPr>
            <w:tcW w:w="3714" w:type="dxa"/>
            <w:vAlign w:val="center"/>
          </w:tcPr>
          <w:p w14:paraId="3149E480" w14:textId="4DC94B67" w:rsidR="00137341" w:rsidRDefault="007322EB" w:rsidP="007322EB">
            <w:pPr>
              <w:pStyle w:val="afa"/>
              <w:jc w:val="left"/>
            </w:pPr>
            <w:r>
              <w:t>Изготовление опытного образца</w:t>
            </w:r>
          </w:p>
        </w:tc>
        <w:tc>
          <w:tcPr>
            <w:tcW w:w="2694" w:type="dxa"/>
            <w:vAlign w:val="center"/>
          </w:tcPr>
          <w:p w14:paraId="7ACFD584" w14:textId="06845095" w:rsidR="00137341" w:rsidRDefault="007322EB" w:rsidP="00752310">
            <w:pPr>
              <w:pStyle w:val="afa"/>
            </w:pPr>
            <w:r>
              <w:t>Монтажник</w:t>
            </w:r>
            <w:r w:rsidR="00694232">
              <w:t xml:space="preserve"> РЭА</w:t>
            </w:r>
          </w:p>
        </w:tc>
        <w:tc>
          <w:tcPr>
            <w:tcW w:w="1060" w:type="dxa"/>
            <w:vAlign w:val="center"/>
          </w:tcPr>
          <w:p w14:paraId="123F330D" w14:textId="4349D11E" w:rsidR="00137341" w:rsidRDefault="003B5CFB" w:rsidP="007D63B9">
            <w:pPr>
              <w:pStyle w:val="afa"/>
            </w:pPr>
            <w:r>
              <w:t>8</w:t>
            </w:r>
            <w:r w:rsidR="000702AC">
              <w:t>%</w:t>
            </w:r>
          </w:p>
        </w:tc>
        <w:tc>
          <w:tcPr>
            <w:tcW w:w="1060" w:type="dxa"/>
            <w:vAlign w:val="center"/>
          </w:tcPr>
          <w:p w14:paraId="1D962436" w14:textId="55CC0DA5" w:rsidR="00137341" w:rsidRDefault="003B5CFB" w:rsidP="007D63B9">
            <w:pPr>
              <w:pStyle w:val="afa"/>
            </w:pPr>
            <w:r>
              <w:t>40</w:t>
            </w:r>
          </w:p>
        </w:tc>
      </w:tr>
      <w:tr w:rsidR="007322EB" w14:paraId="3CF2C66A" w14:textId="77777777" w:rsidTr="007D63B9">
        <w:tc>
          <w:tcPr>
            <w:tcW w:w="817" w:type="dxa"/>
          </w:tcPr>
          <w:p w14:paraId="13F36A93" w14:textId="583F7C32" w:rsidR="007322EB" w:rsidRDefault="00F50631" w:rsidP="00507873">
            <w:pPr>
              <w:pStyle w:val="afa"/>
            </w:pPr>
            <w:r>
              <w:t>2.4</w:t>
            </w:r>
          </w:p>
        </w:tc>
        <w:tc>
          <w:tcPr>
            <w:tcW w:w="3714" w:type="dxa"/>
            <w:vAlign w:val="center"/>
          </w:tcPr>
          <w:p w14:paraId="7C4C39A7" w14:textId="79B603F0" w:rsidR="007322EB" w:rsidRDefault="007322EB" w:rsidP="007322EB">
            <w:pPr>
              <w:pStyle w:val="afa"/>
              <w:jc w:val="left"/>
            </w:pPr>
            <w:r>
              <w:t>Испытания опытного образца</w:t>
            </w:r>
          </w:p>
        </w:tc>
        <w:tc>
          <w:tcPr>
            <w:tcW w:w="2694" w:type="dxa"/>
            <w:vAlign w:val="center"/>
          </w:tcPr>
          <w:p w14:paraId="134CBAF9" w14:textId="2301ECCE" w:rsidR="007322EB" w:rsidRDefault="007322EB" w:rsidP="00752310">
            <w:pPr>
              <w:pStyle w:val="afa"/>
            </w:pPr>
            <w:r>
              <w:t>Инженер-конструктор</w:t>
            </w:r>
          </w:p>
        </w:tc>
        <w:tc>
          <w:tcPr>
            <w:tcW w:w="1060" w:type="dxa"/>
            <w:vAlign w:val="center"/>
          </w:tcPr>
          <w:p w14:paraId="01ADAD51" w14:textId="02370604" w:rsidR="007322EB" w:rsidRDefault="000702AC" w:rsidP="007D63B9">
            <w:pPr>
              <w:pStyle w:val="afa"/>
            </w:pPr>
            <w:r>
              <w:t>8%</w:t>
            </w:r>
          </w:p>
        </w:tc>
        <w:tc>
          <w:tcPr>
            <w:tcW w:w="1060" w:type="dxa"/>
            <w:vAlign w:val="center"/>
          </w:tcPr>
          <w:p w14:paraId="7EDE9B25" w14:textId="7DBFDDFA" w:rsidR="007322EB" w:rsidRDefault="00752310" w:rsidP="007D63B9">
            <w:pPr>
              <w:pStyle w:val="afa"/>
            </w:pPr>
            <w:r>
              <w:t>40</w:t>
            </w:r>
          </w:p>
        </w:tc>
      </w:tr>
      <w:tr w:rsidR="007322EB" w14:paraId="1E63B25F" w14:textId="77777777" w:rsidTr="007D63B9">
        <w:tc>
          <w:tcPr>
            <w:tcW w:w="817" w:type="dxa"/>
          </w:tcPr>
          <w:p w14:paraId="5A13A57F" w14:textId="420E56D4" w:rsidR="007322EB" w:rsidRDefault="00F50631" w:rsidP="00507873">
            <w:pPr>
              <w:pStyle w:val="afa"/>
            </w:pPr>
            <w:r>
              <w:t>2.5</w:t>
            </w:r>
          </w:p>
        </w:tc>
        <w:tc>
          <w:tcPr>
            <w:tcW w:w="3714" w:type="dxa"/>
            <w:vAlign w:val="center"/>
          </w:tcPr>
          <w:p w14:paraId="3EC0ECAD" w14:textId="6CC1E6F6" w:rsidR="007322EB" w:rsidRDefault="007322EB" w:rsidP="007322EB">
            <w:pPr>
              <w:pStyle w:val="afa"/>
              <w:jc w:val="left"/>
            </w:pPr>
            <w:r>
              <w:t>Оформление расчётно-пояснительной записки</w:t>
            </w:r>
          </w:p>
        </w:tc>
        <w:tc>
          <w:tcPr>
            <w:tcW w:w="2694" w:type="dxa"/>
            <w:vAlign w:val="center"/>
          </w:tcPr>
          <w:p w14:paraId="0A448623" w14:textId="2B7C9D2C" w:rsidR="007322EB" w:rsidRDefault="007322EB" w:rsidP="00752310">
            <w:pPr>
              <w:pStyle w:val="afa"/>
            </w:pPr>
            <w:r>
              <w:t>Инженер-конструктор</w:t>
            </w:r>
          </w:p>
        </w:tc>
        <w:tc>
          <w:tcPr>
            <w:tcW w:w="1060" w:type="dxa"/>
            <w:vAlign w:val="center"/>
          </w:tcPr>
          <w:p w14:paraId="01DAA5AA" w14:textId="25D131D8" w:rsidR="007322EB" w:rsidRDefault="000702AC" w:rsidP="007D63B9">
            <w:pPr>
              <w:pStyle w:val="afa"/>
            </w:pPr>
            <w:r>
              <w:t>27%</w:t>
            </w:r>
          </w:p>
        </w:tc>
        <w:tc>
          <w:tcPr>
            <w:tcW w:w="1060" w:type="dxa"/>
            <w:vAlign w:val="center"/>
          </w:tcPr>
          <w:p w14:paraId="3C122008" w14:textId="43D49DE9" w:rsidR="007322EB" w:rsidRDefault="00752310" w:rsidP="007D63B9">
            <w:pPr>
              <w:pStyle w:val="afa"/>
            </w:pPr>
            <w:r>
              <w:t>128</w:t>
            </w:r>
          </w:p>
        </w:tc>
      </w:tr>
      <w:tr w:rsidR="00FA6F91" w14:paraId="33E928BE" w14:textId="77777777" w:rsidTr="00D2346C">
        <w:tc>
          <w:tcPr>
            <w:tcW w:w="7225" w:type="dxa"/>
            <w:gridSpan w:val="3"/>
          </w:tcPr>
          <w:p w14:paraId="70DEE22A" w14:textId="2397A0CB" w:rsidR="00FA6F91" w:rsidRDefault="00FA6F91" w:rsidP="00FA6F91">
            <w:pPr>
              <w:pStyle w:val="afa"/>
              <w:jc w:val="right"/>
            </w:pPr>
            <w:r>
              <w:t>Итого</w:t>
            </w:r>
          </w:p>
        </w:tc>
        <w:tc>
          <w:tcPr>
            <w:tcW w:w="1060" w:type="dxa"/>
          </w:tcPr>
          <w:p w14:paraId="31976AB5" w14:textId="2072E3B1" w:rsidR="00FA6F91" w:rsidRDefault="000702AC" w:rsidP="00507873">
            <w:pPr>
              <w:pStyle w:val="afa"/>
            </w:pPr>
            <w:r>
              <w:t>100%</w:t>
            </w:r>
          </w:p>
        </w:tc>
        <w:tc>
          <w:tcPr>
            <w:tcW w:w="1060" w:type="dxa"/>
          </w:tcPr>
          <w:p w14:paraId="18E56890" w14:textId="4F20AF32" w:rsidR="00FA6F91" w:rsidRDefault="000702AC" w:rsidP="00507873">
            <w:pPr>
              <w:pStyle w:val="afa"/>
            </w:pPr>
            <w:r>
              <w:t>472 ч.</w:t>
            </w:r>
          </w:p>
        </w:tc>
      </w:tr>
    </w:tbl>
    <w:p w14:paraId="01230B85" w14:textId="3557B4BA" w:rsidR="000930B7" w:rsidRDefault="000930B7" w:rsidP="000930B7">
      <w:pPr>
        <w:pStyle w:val="a4"/>
      </w:pPr>
    </w:p>
    <w:p w14:paraId="0B2BF173" w14:textId="67BDE673" w:rsidR="00C17C98" w:rsidRDefault="00D60BB0" w:rsidP="000930B7">
      <w:pPr>
        <w:pStyle w:val="a4"/>
      </w:pPr>
      <w:r>
        <w:lastRenderedPageBreak/>
        <w:t>Требуемые для выполнения этапов НИОКР сотрудники, количество их рабочих часов и приведены в таблице 5.6.</w:t>
      </w:r>
    </w:p>
    <w:p w14:paraId="2236A01C" w14:textId="77777777" w:rsidR="000E06B7" w:rsidRPr="000E06B7" w:rsidRDefault="000E06B7" w:rsidP="000E06B7">
      <w:pPr>
        <w:pStyle w:val="af"/>
        <w:rPr>
          <w:iCs/>
        </w:rPr>
      </w:pPr>
      <w:r w:rsidRPr="000E06B7">
        <w:rPr>
          <w:iCs/>
        </w:rPr>
        <w:t xml:space="preserve">Таблица </w:t>
      </w:r>
      <w:r w:rsidRPr="000E06B7">
        <w:t>5.6 – Требуемые сотрудники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64"/>
        <w:gridCol w:w="1715"/>
        <w:gridCol w:w="1404"/>
        <w:gridCol w:w="2262"/>
      </w:tblGrid>
      <w:tr w:rsidR="000E06B7" w:rsidRPr="000E06B7" w14:paraId="3A2FC32A" w14:textId="77777777" w:rsidTr="000E06B7">
        <w:trPr>
          <w:trHeight w:val="58"/>
        </w:trPr>
        <w:tc>
          <w:tcPr>
            <w:tcW w:w="3964" w:type="dxa"/>
            <w:vAlign w:val="center"/>
          </w:tcPr>
          <w:p w14:paraId="24A92724" w14:textId="77777777" w:rsidR="000E06B7" w:rsidRPr="000E06B7" w:rsidRDefault="000E06B7" w:rsidP="000E06B7">
            <w:pPr>
              <w:pStyle w:val="af5"/>
            </w:pPr>
            <w:r w:rsidRPr="000E06B7">
              <w:t>Категория сотрудника</w:t>
            </w:r>
          </w:p>
        </w:tc>
        <w:tc>
          <w:tcPr>
            <w:tcW w:w="1715" w:type="dxa"/>
            <w:vAlign w:val="center"/>
          </w:tcPr>
          <w:p w14:paraId="084F692C" w14:textId="77777777" w:rsidR="000E06B7" w:rsidRPr="000E06B7" w:rsidRDefault="000E06B7" w:rsidP="000E06B7">
            <w:pPr>
              <w:pStyle w:val="af5"/>
            </w:pPr>
            <w:r w:rsidRPr="000E06B7">
              <w:t>Число сотрудников, чел.</w:t>
            </w:r>
          </w:p>
        </w:tc>
        <w:tc>
          <w:tcPr>
            <w:tcW w:w="1404" w:type="dxa"/>
            <w:vAlign w:val="center"/>
          </w:tcPr>
          <w:p w14:paraId="69826F55" w14:textId="77777777" w:rsidR="000E06B7" w:rsidRPr="000E06B7" w:rsidRDefault="000E06B7" w:rsidP="000E06B7">
            <w:pPr>
              <w:pStyle w:val="af5"/>
            </w:pPr>
            <w:r w:rsidRPr="000E06B7">
              <w:t>Рабочие часы, ч.</w:t>
            </w:r>
          </w:p>
        </w:tc>
        <w:tc>
          <w:tcPr>
            <w:tcW w:w="2262" w:type="dxa"/>
            <w:vAlign w:val="center"/>
          </w:tcPr>
          <w:p w14:paraId="4BF6127A" w14:textId="77777777" w:rsidR="000E06B7" w:rsidRPr="000E06B7" w:rsidRDefault="000E06B7" w:rsidP="000E06B7">
            <w:pPr>
              <w:pStyle w:val="af5"/>
            </w:pPr>
            <w:r w:rsidRPr="000E06B7">
              <w:t>Часовая тарифная ставка, руб./ч.</w:t>
            </w:r>
          </w:p>
        </w:tc>
      </w:tr>
      <w:tr w:rsidR="007D63B9" w:rsidRPr="000E06B7" w14:paraId="52565DFE" w14:textId="77777777" w:rsidTr="0010129D">
        <w:trPr>
          <w:trHeight w:val="323"/>
        </w:trPr>
        <w:tc>
          <w:tcPr>
            <w:tcW w:w="9345" w:type="dxa"/>
            <w:gridSpan w:val="4"/>
            <w:vAlign w:val="center"/>
          </w:tcPr>
          <w:p w14:paraId="21804EA9" w14:textId="70902F03" w:rsidR="007D63B9" w:rsidRDefault="007D63B9" w:rsidP="000E06B7">
            <w:pPr>
              <w:pStyle w:val="afa"/>
            </w:pPr>
            <w:r>
              <w:t>НИР</w:t>
            </w:r>
          </w:p>
        </w:tc>
      </w:tr>
      <w:tr w:rsidR="000E06B7" w:rsidRPr="000E06B7" w14:paraId="344BCC3B" w14:textId="77777777" w:rsidTr="000E06B7">
        <w:trPr>
          <w:trHeight w:val="323"/>
        </w:trPr>
        <w:tc>
          <w:tcPr>
            <w:tcW w:w="3964" w:type="dxa"/>
            <w:vAlign w:val="center"/>
          </w:tcPr>
          <w:p w14:paraId="1BECB5C2" w14:textId="6F7F7390" w:rsidR="000E06B7" w:rsidRPr="000E06B7" w:rsidRDefault="000E06B7" w:rsidP="000E06B7">
            <w:pPr>
              <w:pStyle w:val="afa"/>
            </w:pPr>
            <w:r w:rsidRPr="000E06B7">
              <w:t>Инженер–конструктор</w:t>
            </w:r>
          </w:p>
        </w:tc>
        <w:tc>
          <w:tcPr>
            <w:tcW w:w="1715" w:type="dxa"/>
            <w:vAlign w:val="center"/>
          </w:tcPr>
          <w:p w14:paraId="6305A3B9" w14:textId="47A387E3" w:rsidR="000E06B7" w:rsidRPr="000E06B7" w:rsidRDefault="00BF1E5E" w:rsidP="000E06B7">
            <w:pPr>
              <w:pStyle w:val="afa"/>
            </w:pPr>
            <w:r>
              <w:t>1</w:t>
            </w:r>
          </w:p>
        </w:tc>
        <w:tc>
          <w:tcPr>
            <w:tcW w:w="1404" w:type="dxa"/>
            <w:vAlign w:val="center"/>
          </w:tcPr>
          <w:p w14:paraId="6A66DEA6" w14:textId="4603C342" w:rsidR="000E06B7" w:rsidRPr="000E06B7" w:rsidRDefault="007D63B9" w:rsidP="000E06B7">
            <w:pPr>
              <w:pStyle w:val="afa"/>
            </w:pPr>
            <w:r>
              <w:t>128</w:t>
            </w:r>
          </w:p>
        </w:tc>
        <w:tc>
          <w:tcPr>
            <w:tcW w:w="2262" w:type="dxa"/>
            <w:vAlign w:val="center"/>
          </w:tcPr>
          <w:p w14:paraId="07787C78" w14:textId="0D2BC3B2" w:rsidR="000E06B7" w:rsidRPr="000E06B7" w:rsidRDefault="00C073F8" w:rsidP="000E06B7">
            <w:pPr>
              <w:pStyle w:val="afa"/>
            </w:pPr>
            <w:r>
              <w:t>620</w:t>
            </w:r>
          </w:p>
        </w:tc>
      </w:tr>
      <w:tr w:rsidR="007D63B9" w:rsidRPr="000E06B7" w14:paraId="147C4150" w14:textId="77777777" w:rsidTr="00D238C0">
        <w:trPr>
          <w:trHeight w:val="323"/>
        </w:trPr>
        <w:tc>
          <w:tcPr>
            <w:tcW w:w="9345" w:type="dxa"/>
            <w:gridSpan w:val="4"/>
            <w:vAlign w:val="center"/>
          </w:tcPr>
          <w:p w14:paraId="3AF6432F" w14:textId="06D81E77" w:rsidR="007D63B9" w:rsidRDefault="007D63B9" w:rsidP="000E06B7">
            <w:pPr>
              <w:pStyle w:val="afa"/>
            </w:pPr>
            <w:r>
              <w:t>ОКР</w:t>
            </w:r>
          </w:p>
        </w:tc>
      </w:tr>
      <w:tr w:rsidR="007D63B9" w:rsidRPr="000E06B7" w14:paraId="567B7543" w14:textId="77777777" w:rsidTr="000E06B7">
        <w:trPr>
          <w:trHeight w:val="323"/>
        </w:trPr>
        <w:tc>
          <w:tcPr>
            <w:tcW w:w="3964" w:type="dxa"/>
            <w:vAlign w:val="center"/>
          </w:tcPr>
          <w:p w14:paraId="7E775FA9" w14:textId="71A50EE3" w:rsidR="007D63B9" w:rsidRPr="000E06B7" w:rsidRDefault="007D63B9" w:rsidP="007D63B9">
            <w:pPr>
              <w:pStyle w:val="afa"/>
            </w:pPr>
            <w:r w:rsidRPr="000E06B7">
              <w:t>Инженер–конструктор</w:t>
            </w:r>
          </w:p>
        </w:tc>
        <w:tc>
          <w:tcPr>
            <w:tcW w:w="1715" w:type="dxa"/>
            <w:vAlign w:val="center"/>
          </w:tcPr>
          <w:p w14:paraId="449DC750" w14:textId="64390084" w:rsidR="007D63B9" w:rsidRDefault="007D63B9" w:rsidP="007D63B9">
            <w:pPr>
              <w:pStyle w:val="afa"/>
            </w:pPr>
            <w:r>
              <w:t>1</w:t>
            </w:r>
          </w:p>
        </w:tc>
        <w:tc>
          <w:tcPr>
            <w:tcW w:w="1404" w:type="dxa"/>
            <w:vAlign w:val="center"/>
          </w:tcPr>
          <w:p w14:paraId="73F417B5" w14:textId="2BBE27A1" w:rsidR="007D63B9" w:rsidRDefault="007D63B9" w:rsidP="007D63B9">
            <w:pPr>
              <w:pStyle w:val="afa"/>
            </w:pPr>
            <w:r>
              <w:t>224</w:t>
            </w:r>
          </w:p>
        </w:tc>
        <w:tc>
          <w:tcPr>
            <w:tcW w:w="2262" w:type="dxa"/>
            <w:vAlign w:val="center"/>
          </w:tcPr>
          <w:p w14:paraId="763E7E2D" w14:textId="15F7200A" w:rsidR="007D63B9" w:rsidRDefault="007D63B9" w:rsidP="007D63B9">
            <w:pPr>
              <w:pStyle w:val="afa"/>
            </w:pPr>
            <w:r>
              <w:t>620</w:t>
            </w:r>
          </w:p>
        </w:tc>
      </w:tr>
      <w:tr w:rsidR="007D63B9" w:rsidRPr="000E06B7" w14:paraId="608F363E" w14:textId="77777777" w:rsidTr="000E06B7">
        <w:trPr>
          <w:trHeight w:val="54"/>
        </w:trPr>
        <w:tc>
          <w:tcPr>
            <w:tcW w:w="3964" w:type="dxa"/>
            <w:vAlign w:val="center"/>
          </w:tcPr>
          <w:p w14:paraId="5AE6B598" w14:textId="15700256" w:rsidR="007D63B9" w:rsidRPr="000E06B7" w:rsidRDefault="007D63B9" w:rsidP="007D63B9">
            <w:pPr>
              <w:pStyle w:val="afa"/>
            </w:pPr>
            <w:r>
              <w:t>Инженер-программист</w:t>
            </w:r>
          </w:p>
        </w:tc>
        <w:tc>
          <w:tcPr>
            <w:tcW w:w="1715" w:type="dxa"/>
            <w:vAlign w:val="center"/>
          </w:tcPr>
          <w:p w14:paraId="5FD170F8" w14:textId="20884503" w:rsidR="007D63B9" w:rsidRPr="000E06B7" w:rsidRDefault="007D63B9" w:rsidP="007D63B9">
            <w:pPr>
              <w:pStyle w:val="afa"/>
            </w:pPr>
            <w:r>
              <w:t>1</w:t>
            </w:r>
          </w:p>
        </w:tc>
        <w:tc>
          <w:tcPr>
            <w:tcW w:w="1404" w:type="dxa"/>
            <w:vAlign w:val="center"/>
          </w:tcPr>
          <w:p w14:paraId="00E7B164" w14:textId="7F3BAF18" w:rsidR="007D63B9" w:rsidRPr="000E06B7" w:rsidRDefault="007D63B9" w:rsidP="007D63B9">
            <w:pPr>
              <w:pStyle w:val="afa"/>
            </w:pPr>
            <w:r>
              <w:t>80</w:t>
            </w:r>
          </w:p>
        </w:tc>
        <w:tc>
          <w:tcPr>
            <w:tcW w:w="2262" w:type="dxa"/>
            <w:vAlign w:val="center"/>
          </w:tcPr>
          <w:p w14:paraId="538CEDE4" w14:textId="2BFA90BE" w:rsidR="007D63B9" w:rsidRPr="000E06B7" w:rsidRDefault="007D63B9" w:rsidP="007D63B9">
            <w:pPr>
              <w:pStyle w:val="afa"/>
            </w:pPr>
            <w:r>
              <w:t>940</w:t>
            </w:r>
          </w:p>
        </w:tc>
      </w:tr>
      <w:tr w:rsidR="007D63B9" w:rsidRPr="000E06B7" w14:paraId="6B3B35A9" w14:textId="77777777" w:rsidTr="000E06B7">
        <w:trPr>
          <w:trHeight w:val="54"/>
        </w:trPr>
        <w:tc>
          <w:tcPr>
            <w:tcW w:w="3964" w:type="dxa"/>
            <w:vAlign w:val="center"/>
          </w:tcPr>
          <w:p w14:paraId="6DCF2E6A" w14:textId="2EB2A9E4" w:rsidR="007D63B9" w:rsidRPr="000E06B7" w:rsidRDefault="007D63B9" w:rsidP="007D63B9">
            <w:pPr>
              <w:pStyle w:val="afa"/>
            </w:pPr>
            <w:r w:rsidRPr="000E06B7">
              <w:t>Монтажник РЭА и печатных плат</w:t>
            </w:r>
          </w:p>
        </w:tc>
        <w:tc>
          <w:tcPr>
            <w:tcW w:w="1715" w:type="dxa"/>
            <w:vAlign w:val="center"/>
          </w:tcPr>
          <w:p w14:paraId="40348082" w14:textId="08B80B16" w:rsidR="007D63B9" w:rsidRPr="000E06B7" w:rsidRDefault="007D63B9" w:rsidP="007D63B9">
            <w:pPr>
              <w:pStyle w:val="afa"/>
            </w:pPr>
            <w:r>
              <w:t>1</w:t>
            </w:r>
          </w:p>
        </w:tc>
        <w:tc>
          <w:tcPr>
            <w:tcW w:w="1404" w:type="dxa"/>
            <w:vAlign w:val="center"/>
          </w:tcPr>
          <w:p w14:paraId="3932D990" w14:textId="6BCE85F6" w:rsidR="007D63B9" w:rsidRPr="000E06B7" w:rsidRDefault="007D63B9" w:rsidP="007D63B9">
            <w:pPr>
              <w:pStyle w:val="afa"/>
            </w:pPr>
            <w:r>
              <w:t>40</w:t>
            </w:r>
          </w:p>
        </w:tc>
        <w:tc>
          <w:tcPr>
            <w:tcW w:w="2262" w:type="dxa"/>
            <w:vAlign w:val="center"/>
          </w:tcPr>
          <w:p w14:paraId="6ED13716" w14:textId="1F50E370" w:rsidR="007D63B9" w:rsidRPr="000E06B7" w:rsidRDefault="007D63B9" w:rsidP="007D63B9">
            <w:pPr>
              <w:pStyle w:val="afa"/>
            </w:pPr>
            <w:r>
              <w:t>250</w:t>
            </w:r>
          </w:p>
        </w:tc>
      </w:tr>
    </w:tbl>
    <w:p w14:paraId="2801C266" w14:textId="668B8A4F" w:rsidR="005F4226" w:rsidRDefault="005F4226" w:rsidP="000930B7">
      <w:pPr>
        <w:pStyle w:val="a4"/>
      </w:pPr>
    </w:p>
    <w:p w14:paraId="74AAD9AB" w14:textId="38371037" w:rsidR="00BF1E5E" w:rsidRPr="00BF1E5E" w:rsidRDefault="0007021E" w:rsidP="00BF1E5E">
      <w:pPr>
        <w:pStyle w:val="a4"/>
        <w:rPr>
          <w:iCs/>
        </w:rPr>
      </w:pPr>
      <w:r>
        <w:rPr>
          <w:iCs/>
        </w:rPr>
        <w:t xml:space="preserve">Затраты на оплату труда сотрудников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о.т.</m:t>
            </m:r>
          </m:sub>
        </m:sSub>
      </m:oMath>
      <w:r>
        <w:t xml:space="preserve"> </w:t>
      </w:r>
      <w:r>
        <w:rPr>
          <w:iCs/>
        </w:rPr>
        <w:t>рассчитываются по формуле</w:t>
      </w:r>
      <w:r w:rsidR="00BF1E5E" w:rsidRPr="00BF1E5E">
        <w:rPr>
          <w:iCs/>
        </w:rPr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4"/>
        <w:gridCol w:w="8313"/>
        <w:gridCol w:w="753"/>
      </w:tblGrid>
      <w:tr w:rsidR="00BF1E5E" w:rsidRPr="00BF1E5E" w14:paraId="5E229741" w14:textId="77777777" w:rsidTr="00465433"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596D715A" w14:textId="77777777" w:rsidR="00BF1E5E" w:rsidRPr="00BF1E5E" w:rsidRDefault="00BF1E5E" w:rsidP="00BF1E5E">
            <w:pPr>
              <w:pStyle w:val="a4"/>
            </w:pPr>
          </w:p>
        </w:tc>
        <w:tc>
          <w:tcPr>
            <w:tcW w:w="8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269D4" w14:textId="32E77326" w:rsidR="00BF1E5E" w:rsidRPr="00BF1E5E" w:rsidRDefault="00BF1E5E" w:rsidP="00465433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о.т.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з.п.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з.п.доп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. </m:t>
                </m:r>
              </m:oMath>
            </m:oMathPara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2C594" w14:textId="77777777" w:rsidR="00BF1E5E" w:rsidRPr="00BF1E5E" w:rsidRDefault="00BF1E5E" w:rsidP="00465433">
            <w:pPr>
              <w:pStyle w:val="ab"/>
              <w:ind w:firstLine="0"/>
            </w:pPr>
            <w:r w:rsidRPr="00BF1E5E">
              <w:t>(5.4)</w:t>
            </w:r>
          </w:p>
        </w:tc>
      </w:tr>
    </w:tbl>
    <w:p w14:paraId="7011864E" w14:textId="4BEE0348" w:rsidR="00BF1E5E" w:rsidRPr="00BF1E5E" w:rsidRDefault="00BF1E5E" w:rsidP="00BF1E5E">
      <w:pPr>
        <w:pStyle w:val="a4"/>
      </w:pPr>
      <w:r w:rsidRPr="00BF1E5E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з.п.</m:t>
            </m:r>
          </m:sub>
        </m:sSub>
      </m:oMath>
      <w:r w:rsidRPr="00BF1E5E">
        <w:t>– затраты по основной заработной плате</w:t>
      </w:r>
      <w:r w:rsidRPr="00BF1E5E">
        <w:rPr>
          <w:i/>
          <w:iCs/>
        </w:rPr>
        <w:t>,</w:t>
      </w:r>
      <w:r w:rsidRPr="00BF1E5E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 xml:space="preserve"> з.п.доп.</m:t>
            </m:r>
          </m:sub>
        </m:sSub>
      </m:oMath>
      <w:r w:rsidRPr="00BF1E5E">
        <w:t>– затраты по дополнительной заработной плате.</w:t>
      </w:r>
    </w:p>
    <w:p w14:paraId="6B5A5B8A" w14:textId="5E2F6580" w:rsidR="00BF1E5E" w:rsidRPr="00BF1E5E" w:rsidRDefault="00BF1E5E" w:rsidP="00BF1E5E">
      <w:pPr>
        <w:pStyle w:val="a4"/>
      </w:pPr>
      <w:r w:rsidRPr="00BF1E5E">
        <w:t>Затраты по основной заработной плате рассчитываются по формуле: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4"/>
        <w:gridCol w:w="8313"/>
        <w:gridCol w:w="753"/>
      </w:tblGrid>
      <w:tr w:rsidR="00BF1E5E" w:rsidRPr="00BF1E5E" w14:paraId="0FD616B3" w14:textId="77777777" w:rsidTr="00465433"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0476AB0E" w14:textId="77777777" w:rsidR="00BF1E5E" w:rsidRPr="00BF1E5E" w:rsidRDefault="00BF1E5E" w:rsidP="00BF1E5E">
            <w:pPr>
              <w:pStyle w:val="a4"/>
            </w:pPr>
          </w:p>
        </w:tc>
        <w:tc>
          <w:tcPr>
            <w:tcW w:w="8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CFD8B" w14:textId="5CDF5C67" w:rsidR="00BF1E5E" w:rsidRPr="00BF1E5E" w:rsidRDefault="00BF1E5E" w:rsidP="00465433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з.п.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р.ч. 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ч. 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. </m:t>
                </m:r>
              </m:oMath>
            </m:oMathPara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7A5F2" w14:textId="77777777" w:rsidR="00BF1E5E" w:rsidRPr="00BF1E5E" w:rsidRDefault="00BF1E5E" w:rsidP="00465433">
            <w:pPr>
              <w:pStyle w:val="ab"/>
              <w:ind w:firstLine="0"/>
            </w:pPr>
            <w:r w:rsidRPr="00BF1E5E">
              <w:t>(5.5)</w:t>
            </w:r>
          </w:p>
        </w:tc>
      </w:tr>
    </w:tbl>
    <w:p w14:paraId="23318614" w14:textId="3FD8C13C" w:rsidR="00BF1E5E" w:rsidRPr="00BF1E5E" w:rsidRDefault="00BF1E5E" w:rsidP="00BF1E5E">
      <w:pPr>
        <w:pStyle w:val="a4"/>
      </w:pPr>
      <w:r w:rsidRPr="00BF1E5E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F1E5E">
        <w:t xml:space="preserve">– число работников,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р.ч.  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BF1E5E">
        <w:t xml:space="preserve">– число рабочих часов на одного сотрудника,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 xml:space="preserve">ч.  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BF1E5E">
        <w:t xml:space="preserve">– часовая тарифная ставка, </w:t>
      </w:r>
      <w:r w:rsidRPr="00BF1E5E">
        <w:rPr>
          <w:i/>
          <w:iCs/>
          <w:lang w:val="en-US"/>
        </w:rPr>
        <w:t>k</w:t>
      </w:r>
      <w:r w:rsidRPr="00BF1E5E">
        <w:rPr>
          <w:i/>
          <w:iCs/>
        </w:rPr>
        <w:t xml:space="preserve"> </w:t>
      </w:r>
      <w:r w:rsidRPr="00BF1E5E">
        <w:t>– число различных категорий сотрудников.</w:t>
      </w:r>
    </w:p>
    <w:p w14:paraId="3DF177D2" w14:textId="265DA5CF" w:rsidR="00BF1E5E" w:rsidRPr="00BF1E5E" w:rsidRDefault="00A83E6B" w:rsidP="00BF1E5E">
      <w:pPr>
        <w:pStyle w:val="a4"/>
      </w:pPr>
      <w:r>
        <w:t>Согласно формуле 5.5 затраты по основной заработной плате</w:t>
      </w:r>
      <w:r w:rsidR="000C44BF" w:rsidRPr="000C44BF">
        <w:t xml:space="preserve"> </w:t>
      </w:r>
      <w:r w:rsidR="000C44BF">
        <w:t>для реализации каждого из этапов</w:t>
      </w:r>
      <w:r>
        <w:t xml:space="preserve"> </w:t>
      </w:r>
      <w:r w:rsidR="00751786">
        <w:t>составят</w:t>
      </w:r>
      <w:r w:rsidR="00BF1E5E" w:rsidRPr="00BF1E5E">
        <w:t>:</w:t>
      </w:r>
    </w:p>
    <w:p w14:paraId="738E82DC" w14:textId="4F533197" w:rsidR="00BF1E5E" w:rsidRPr="00BF1E5E" w:rsidRDefault="00BF1E5E" w:rsidP="00BF1E5E">
      <w:pPr>
        <w:pStyle w:val="a4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з.п.(</m:t>
              </m:r>
              <m:r>
                <w:rPr>
                  <w:rFonts w:ascii="Cambria Math" w:hAnsi="Cambria Math"/>
                </w:rPr>
                <m:t>НИР</m:t>
              </m:r>
              <m:r>
                <w:rPr>
                  <w:rFonts w:ascii="Cambria Math" w:hAnsi="Cambria Math"/>
                </w:rPr>
                <m:t>)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620∙</m:t>
              </m:r>
              <m:r>
                <w:rPr>
                  <w:rFonts w:ascii="Cambria Math" w:hAnsi="Cambria Math"/>
                  <w:lang w:val="en-US"/>
                </w:rPr>
                <m:t>128</m:t>
              </m:r>
            </m:e>
          </m:d>
          <m:r>
            <w:rPr>
              <w:rFonts w:ascii="Cambria Math" w:hAnsi="Cambria Math"/>
            </w:rPr>
            <m:t xml:space="preserve"> руб.=</m:t>
          </m:r>
          <m:r>
            <w:rPr>
              <w:rFonts w:ascii="Cambria Math" w:hAnsi="Cambria Math"/>
            </w:rPr>
            <m:t>79 360</m:t>
          </m:r>
          <m:r>
            <w:rPr>
              <w:rFonts w:ascii="Cambria Math" w:hAnsi="Cambria Math"/>
            </w:rPr>
            <m:t xml:space="preserve"> руб,</m:t>
          </m:r>
        </m:oMath>
      </m:oMathPara>
    </w:p>
    <w:p w14:paraId="3D3F2E61" w14:textId="70BBF301" w:rsidR="00BF1E5E" w:rsidRPr="00BF1E5E" w:rsidRDefault="00BF1E5E" w:rsidP="00BF1E5E">
      <w:pPr>
        <w:pStyle w:val="a4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з.п.(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ОКР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620∙224+80∙940+40∙250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руб.=</m:t>
          </m:r>
          <m:r>
            <w:rPr>
              <w:rFonts w:ascii="Cambria Math" w:hAnsi="Cambria Math"/>
            </w:rPr>
            <m:t>224 080</m:t>
          </m:r>
          <m:r>
            <m:rPr>
              <m:sty m:val="p"/>
            </m:rPr>
            <w:rPr>
              <w:rFonts w:ascii="Cambria Math" w:hAnsi="Cambria Math"/>
            </w:rPr>
            <m:t xml:space="preserve"> руб,</m:t>
          </m:r>
        </m:oMath>
      </m:oMathPara>
    </w:p>
    <w:p w14:paraId="3BE30DD7" w14:textId="6C290E57" w:rsidR="00BF1E5E" w:rsidRPr="00BF1E5E" w:rsidRDefault="00BF1E5E" w:rsidP="00BF1E5E">
      <w:pPr>
        <w:pStyle w:val="a4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з.п.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з.п.(</m:t>
              </m:r>
              <m:r>
                <w:rPr>
                  <w:rFonts w:ascii="Cambria Math" w:hAnsi="Cambria Math"/>
                </w:rPr>
                <m:t>НИР</m:t>
              </m:r>
              <m:r>
                <w:rPr>
                  <w:rFonts w:ascii="Cambria Math" w:hAnsi="Cambria Math"/>
                </w:rPr>
                <m:t>)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з.п.(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ОКР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303 440</m:t>
          </m:r>
          <m:r>
            <m:rPr>
              <m:sty m:val="p"/>
            </m:rPr>
            <w:rPr>
              <w:rFonts w:ascii="Cambria Math" w:hAnsi="Cambria Math"/>
            </w:rPr>
            <m:t xml:space="preserve"> руб.</m:t>
          </m:r>
        </m:oMath>
      </m:oMathPara>
    </w:p>
    <w:p w14:paraId="333600E2" w14:textId="2A501C26" w:rsidR="00BF1E5E" w:rsidRPr="00BF1E5E" w:rsidRDefault="00BF1E5E" w:rsidP="00BF1E5E">
      <w:pPr>
        <w:pStyle w:val="a4"/>
      </w:pPr>
      <w:r w:rsidRPr="00BF1E5E">
        <w:t xml:space="preserve">Затраты по дополнительной заработной плате </w:t>
      </w:r>
      <w:r w:rsidR="00745713">
        <w:t>вычисляются по формуле</w:t>
      </w:r>
      <w:r w:rsidRPr="00BF1E5E"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53"/>
        <w:gridCol w:w="8044"/>
        <w:gridCol w:w="753"/>
      </w:tblGrid>
      <w:tr w:rsidR="00BF1E5E" w:rsidRPr="00BF1E5E" w14:paraId="6CD3251D" w14:textId="77777777" w:rsidTr="00BF1E5E">
        <w:tc>
          <w:tcPr>
            <w:tcW w:w="553" w:type="dxa"/>
            <w:tcBorders>
              <w:right w:val="single" w:sz="4" w:space="0" w:color="auto"/>
            </w:tcBorders>
            <w:vAlign w:val="center"/>
          </w:tcPr>
          <w:p w14:paraId="39CCBB8A" w14:textId="77777777" w:rsidR="00BF1E5E" w:rsidRPr="00BF1E5E" w:rsidRDefault="00BF1E5E" w:rsidP="00BF1E5E">
            <w:pPr>
              <w:pStyle w:val="a4"/>
            </w:pPr>
          </w:p>
        </w:tc>
        <w:tc>
          <w:tcPr>
            <w:tcW w:w="8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36403" w14:textId="4DD26367" w:rsidR="00BF1E5E" w:rsidRPr="00BF1E5E" w:rsidRDefault="00BF1E5E" w:rsidP="00A0015B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з.п.доп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з.п.осн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0C0D8" w14:textId="77777777" w:rsidR="00BF1E5E" w:rsidRPr="00BF1E5E" w:rsidRDefault="00BF1E5E" w:rsidP="00A0015B">
            <w:pPr>
              <w:pStyle w:val="ab"/>
              <w:ind w:firstLine="0"/>
            </w:pPr>
            <w:r w:rsidRPr="00BF1E5E">
              <w:t>(5.6)</w:t>
            </w:r>
          </w:p>
        </w:tc>
      </w:tr>
    </w:tbl>
    <w:p w14:paraId="7B43B31B" w14:textId="71155A2C" w:rsidR="00BF1E5E" w:rsidRPr="00BF1E5E" w:rsidRDefault="00BF1E5E" w:rsidP="00BF1E5E">
      <w:pPr>
        <w:pStyle w:val="a4"/>
      </w:pPr>
      <w:r w:rsidRPr="00BF1E5E">
        <w:t xml:space="preserve">где </w:t>
      </w:r>
      <m:oMath>
        <m:r>
          <w:rPr>
            <w:rFonts w:ascii="Cambria Math" w:hAnsi="Cambria Math"/>
          </w:rPr>
          <m:t>α</m:t>
        </m:r>
      </m:oMath>
      <w:r w:rsidRPr="00BF1E5E">
        <w:t xml:space="preserve"> –отношение дополнительной заработной платы к основной.</w:t>
      </w:r>
    </w:p>
    <w:p w14:paraId="5311F27D" w14:textId="77777777" w:rsidR="00E2388C" w:rsidRDefault="00E2388C" w:rsidP="00BF1E5E">
      <w:pPr>
        <w:pStyle w:val="a4"/>
      </w:pPr>
    </w:p>
    <w:p w14:paraId="6F3B1076" w14:textId="6143C30A" w:rsidR="00BF1E5E" w:rsidRPr="00BF1E5E" w:rsidRDefault="00BF1E5E" w:rsidP="00BF1E5E">
      <w:pPr>
        <w:pStyle w:val="a4"/>
      </w:pPr>
      <w:r w:rsidRPr="00BF1E5E">
        <w:lastRenderedPageBreak/>
        <w:t>Пусть затраты по дополнительной заработной плате составляют 10% от основной заработной платы, тогда</w:t>
      </w:r>
      <w:r w:rsidR="00371F0F">
        <w:t xml:space="preserve"> по формуле 5.6 для </w:t>
      </w:r>
      <w:r w:rsidR="000C44BF">
        <w:t>каждого из этапов</w:t>
      </w:r>
      <w:r w:rsidR="00371F0F">
        <w:t xml:space="preserve"> затраты составят:</w:t>
      </w:r>
    </w:p>
    <w:p w14:paraId="47F3703C" w14:textId="784F592E" w:rsidR="00BF1E5E" w:rsidRPr="00BF1E5E" w:rsidRDefault="00BF1E5E" w:rsidP="00BF1E5E">
      <w:pPr>
        <w:pStyle w:val="a4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з.п.доп.(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НИР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79 360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·0,1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руб.=</m:t>
          </m:r>
          <m:r>
            <m:rPr>
              <m:sty m:val="p"/>
            </m:rPr>
            <w:rPr>
              <w:rFonts w:ascii="Cambria Math" w:hAnsi="Cambria Math"/>
            </w:rPr>
            <m:t>7 936</m:t>
          </m:r>
          <m:r>
            <m:rPr>
              <m:sty m:val="p"/>
            </m:rPr>
            <w:rPr>
              <w:rFonts w:ascii="Cambria Math" w:hAnsi="Cambria Math"/>
            </w:rPr>
            <m:t xml:space="preserve"> руб,</m:t>
          </m:r>
        </m:oMath>
      </m:oMathPara>
    </w:p>
    <w:p w14:paraId="612580E4" w14:textId="0792C31C" w:rsidR="00BF1E5E" w:rsidRPr="00BF1E5E" w:rsidRDefault="00BF1E5E" w:rsidP="00BF1E5E">
      <w:pPr>
        <w:pStyle w:val="a4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з.п.доп.(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ОКР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224 080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·0,1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руб.=</m:t>
          </m:r>
          <m:r>
            <m:rPr>
              <m:sty m:val="p"/>
            </m:rPr>
            <w:rPr>
              <w:rFonts w:ascii="Cambria Math" w:hAnsi="Cambria Math"/>
            </w:rPr>
            <m:t>22 408</m:t>
          </m:r>
          <m:r>
            <m:rPr>
              <m:sty m:val="p"/>
            </m:rPr>
            <w:rPr>
              <w:rFonts w:ascii="Cambria Math" w:hAnsi="Cambria Math"/>
            </w:rPr>
            <m:t xml:space="preserve"> руб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76CE9586" w14:textId="7EFA8350" w:rsidR="00BF1E5E" w:rsidRPr="00BF1E5E" w:rsidRDefault="00BF1E5E" w:rsidP="00BF1E5E">
      <w:pPr>
        <w:pStyle w:val="a4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з.п.доп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7 936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22 408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руб.=</m:t>
          </m:r>
          <m:r>
            <m:rPr>
              <m:sty m:val="p"/>
            </m:rPr>
            <w:rPr>
              <w:rFonts w:ascii="Cambria Math" w:hAnsi="Cambria Math"/>
            </w:rPr>
            <m:t>30 344</m:t>
          </m:r>
          <m:r>
            <m:rPr>
              <m:sty m:val="p"/>
            </m:rPr>
            <w:rPr>
              <w:rFonts w:ascii="Cambria Math" w:hAnsi="Cambria Math"/>
            </w:rPr>
            <m:t xml:space="preserve"> руб.</m:t>
          </m:r>
        </m:oMath>
      </m:oMathPara>
    </w:p>
    <w:p w14:paraId="6E4B28B1" w14:textId="115C0D56" w:rsidR="00BF1E5E" w:rsidRPr="00BF1E5E" w:rsidRDefault="00E43B63" w:rsidP="00BF1E5E">
      <w:pPr>
        <w:pStyle w:val="a4"/>
        <w:rPr>
          <w:iCs/>
        </w:rPr>
      </w:pPr>
      <w:r>
        <w:t>Согласно формуле 5.4 затраты на оплату труда для реализации каждого из этапов и для НИОКР в целом составят</w:t>
      </w:r>
      <w:r w:rsidR="00BF1E5E" w:rsidRPr="00BF1E5E">
        <w:rPr>
          <w:iCs/>
        </w:rPr>
        <w:t>:</w:t>
      </w:r>
    </w:p>
    <w:p w14:paraId="5465079C" w14:textId="66A52AB8" w:rsidR="00BF1E5E" w:rsidRPr="00BF1E5E" w:rsidRDefault="00BF1E5E" w:rsidP="00BF1E5E">
      <w:pPr>
        <w:pStyle w:val="a4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о.т.(проект.)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79 360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7 936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руб=</m:t>
          </m:r>
          <m:r>
            <m:rPr>
              <m:sty m:val="p"/>
            </m:rPr>
            <w:rPr>
              <w:rFonts w:ascii="Cambria Math" w:hAnsi="Cambria Math"/>
            </w:rPr>
            <m:t>87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296</m:t>
          </m:r>
          <m:r>
            <m:rPr>
              <m:sty m:val="p"/>
            </m:rPr>
            <w:rPr>
              <w:rFonts w:ascii="Cambria Math" w:hAnsi="Cambria Math"/>
            </w:rPr>
            <m:t xml:space="preserve"> руб,</m:t>
          </m:r>
        </m:oMath>
      </m:oMathPara>
    </w:p>
    <w:p w14:paraId="42E1C882" w14:textId="6688371D" w:rsidR="00BF1E5E" w:rsidRPr="00BF1E5E" w:rsidRDefault="00BF1E5E" w:rsidP="00BF1E5E">
      <w:pPr>
        <w:pStyle w:val="a4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о.т.(прозв.)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224 080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22 408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руб.=</m:t>
          </m:r>
          <m:r>
            <m:rPr>
              <m:sty m:val="p"/>
            </m:rPr>
            <w:rPr>
              <w:rFonts w:ascii="Cambria Math" w:hAnsi="Cambria Math"/>
            </w:rPr>
            <m:t>246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488</m:t>
          </m:r>
          <m:r>
            <m:rPr>
              <m:sty m:val="p"/>
            </m:rPr>
            <w:rPr>
              <w:rFonts w:ascii="Cambria Math" w:hAnsi="Cambria Math"/>
            </w:rPr>
            <m:t>руб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6AD5FF16" w14:textId="05F7C209" w:rsidR="00BF1E5E" w:rsidRPr="00AD36AB" w:rsidRDefault="00BF1E5E" w:rsidP="00BF1E5E">
      <w:pPr>
        <w:pStyle w:val="a4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о.т.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303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 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440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30 344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руб.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333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784</m:t>
          </m:r>
          <m:r>
            <m:rPr>
              <m:sty m:val="p"/>
            </m:rPr>
            <w:rPr>
              <w:rFonts w:ascii="Cambria Math" w:hAnsi="Cambria Math"/>
            </w:rPr>
            <m:t xml:space="preserve"> руб.</m:t>
          </m:r>
        </m:oMath>
      </m:oMathPara>
    </w:p>
    <w:p w14:paraId="5BF588C2" w14:textId="631B33DF" w:rsidR="00AD36AB" w:rsidRPr="00604034" w:rsidRDefault="00AD36AB" w:rsidP="00AD36AB">
      <w:pPr>
        <w:pStyle w:val="aff1"/>
      </w:pPr>
      <w:r>
        <w:t>5.</w:t>
      </w:r>
      <w:r>
        <w:t>4</w:t>
      </w:r>
      <w:r>
        <w:t> </w:t>
      </w:r>
      <w:r>
        <w:t>Расходы на страховые взносы</w:t>
      </w:r>
    </w:p>
    <w:p w14:paraId="1E9FD22C" w14:textId="77777777" w:rsidR="003A5597" w:rsidRDefault="003A5597" w:rsidP="003A5597">
      <w:pPr>
        <w:pStyle w:val="a4"/>
      </w:pPr>
      <w:r w:rsidRPr="003A5597">
        <w:t>Страховые взносы состоят из:</w:t>
      </w:r>
    </w:p>
    <w:p w14:paraId="0CDAE21E" w14:textId="6FEDFE5B" w:rsidR="003A5597" w:rsidRDefault="0004418A" w:rsidP="003A5597">
      <w:pPr>
        <w:pStyle w:val="a4"/>
        <w:numPr>
          <w:ilvl w:val="0"/>
          <w:numId w:val="3"/>
        </w:numPr>
      </w:pPr>
      <w:r>
        <w:t>страховых взносов на пенсионное страхование</w:t>
      </w:r>
      <w:r w:rsidR="003A5597" w:rsidRPr="003A5597">
        <w:t xml:space="preserve"> – 22%;</w:t>
      </w:r>
    </w:p>
    <w:p w14:paraId="009751F8" w14:textId="1FC2E2C9" w:rsidR="003A5597" w:rsidRDefault="0004418A" w:rsidP="003A5597">
      <w:pPr>
        <w:pStyle w:val="a4"/>
        <w:numPr>
          <w:ilvl w:val="0"/>
          <w:numId w:val="3"/>
        </w:numPr>
      </w:pPr>
      <w:r>
        <w:t>страховых взносов на медицинское страхование</w:t>
      </w:r>
      <w:r w:rsidR="003A5597" w:rsidRPr="003A5597">
        <w:t xml:space="preserve"> – 5,1%;</w:t>
      </w:r>
    </w:p>
    <w:p w14:paraId="6F16E679" w14:textId="3F11FE71" w:rsidR="003A5597" w:rsidRDefault="0004418A" w:rsidP="003A5597">
      <w:pPr>
        <w:pStyle w:val="a4"/>
        <w:numPr>
          <w:ilvl w:val="0"/>
          <w:numId w:val="3"/>
        </w:numPr>
      </w:pPr>
      <w:r>
        <w:t>страховые взносы на социальное страхование</w:t>
      </w:r>
      <w:r w:rsidR="003A5597" w:rsidRPr="003A5597">
        <w:t xml:space="preserve"> – 2,9%;</w:t>
      </w:r>
    </w:p>
    <w:p w14:paraId="24E13370" w14:textId="277A6396" w:rsidR="003A5597" w:rsidRPr="003A5597" w:rsidRDefault="0004418A" w:rsidP="003A5597">
      <w:pPr>
        <w:pStyle w:val="a4"/>
        <w:numPr>
          <w:ilvl w:val="0"/>
          <w:numId w:val="3"/>
        </w:numPr>
      </w:pPr>
      <w:r>
        <w:t>страховые взносы на случай несчастных случаев и профессиональных заболеваний</w:t>
      </w:r>
      <w:r w:rsidR="003A5597" w:rsidRPr="003A5597">
        <w:t xml:space="preserve"> – 0,2%.</w:t>
      </w:r>
    </w:p>
    <w:p w14:paraId="2BF53BBF" w14:textId="7DB586C3" w:rsidR="009F2CA0" w:rsidRDefault="00A36836" w:rsidP="003A5597">
      <w:pPr>
        <w:pStyle w:val="a4"/>
      </w:pPr>
      <w:r>
        <w:t>Поскольку разработка системы электронного хронометража — это</w:t>
      </w:r>
      <w:r w:rsidR="006F445B">
        <w:t xml:space="preserve"> разовые</w:t>
      </w:r>
      <w:r>
        <w:t xml:space="preserve"> краткосрочные работы, с работниками можно заключить договор гражданско-правового характера (ГПХ), без оформления их в штат. Оплата труда будет производиться на основании выполненных работ, а не в виде заработной платы.</w:t>
      </w:r>
      <w:r w:rsidR="0004418A">
        <w:t xml:space="preserve"> В случае заключения договора ГПХ </w:t>
      </w:r>
      <w:r w:rsidR="0065612A">
        <w:t>работодатель не платит страховые взносы на социальное страхование и взносы на случай несчастных случаев и профессиональных заболеваний.</w:t>
      </w:r>
    </w:p>
    <w:p w14:paraId="37FFE253" w14:textId="77777777" w:rsidR="009F2CA0" w:rsidRDefault="009F2CA0">
      <w:pPr>
        <w:spacing w:line="240" w:lineRule="auto"/>
        <w:rPr>
          <w:szCs w:val="28"/>
        </w:rPr>
      </w:pPr>
      <w:r>
        <w:br w:type="page"/>
      </w:r>
    </w:p>
    <w:p w14:paraId="1245EEF0" w14:textId="0436A4A9" w:rsidR="005F4226" w:rsidRDefault="0065612A" w:rsidP="003A5597">
      <w:pPr>
        <w:pStyle w:val="a4"/>
      </w:pPr>
      <w:r>
        <w:lastRenderedPageBreak/>
        <w:t>Таким образом с</w:t>
      </w:r>
      <w:r w:rsidR="003A5597" w:rsidRPr="003A5597">
        <w:t xml:space="preserve">уммарно затраты на страховые взносы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3A5597" w:rsidRPr="003A5597">
        <w:t xml:space="preserve"> равны </w:t>
      </w:r>
      <w:r>
        <w:t>27</w:t>
      </w:r>
      <w:r w:rsidR="003A5597" w:rsidRPr="003A5597">
        <w:t>,</w:t>
      </w:r>
      <w:r>
        <w:t>1</w:t>
      </w:r>
      <w:r w:rsidR="003A5597" w:rsidRPr="003A5597">
        <w:t>% от всей заработной платы и рассчитываются по формуле:</w:t>
      </w:r>
    </w:p>
    <w:tbl>
      <w:tblPr>
        <w:tblStyle w:val="ae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8598"/>
        <w:gridCol w:w="753"/>
      </w:tblGrid>
      <w:tr w:rsidR="00A0015B" w:rsidRPr="00BF1E5E" w14:paraId="4626F999" w14:textId="77777777" w:rsidTr="004E7EB0"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2817" w14:textId="6FB1AE03" w:rsidR="00A0015B" w:rsidRPr="00BF1E5E" w:rsidRDefault="00A0015B" w:rsidP="00C22A99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с.в.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о.т.</m:t>
                    </m:r>
                  </m:sub>
                </m:sSub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9BE51" w14:textId="7E7B5CD7" w:rsidR="00A0015B" w:rsidRPr="00BF1E5E" w:rsidRDefault="00A0015B" w:rsidP="00C22A99">
            <w:pPr>
              <w:pStyle w:val="ab"/>
              <w:ind w:firstLine="0"/>
            </w:pPr>
            <w:r w:rsidRPr="00BF1E5E">
              <w:t>(5.</w:t>
            </w:r>
            <w:r>
              <w:rPr>
                <w:lang w:val="en-US"/>
              </w:rPr>
              <w:t>7</w:t>
            </w:r>
            <w:r w:rsidRPr="00BF1E5E">
              <w:t>)</w:t>
            </w:r>
          </w:p>
        </w:tc>
      </w:tr>
    </w:tbl>
    <w:p w14:paraId="44C831DA" w14:textId="5B6A1E3B" w:rsidR="000930B7" w:rsidRDefault="00A36836" w:rsidP="000930B7">
      <w:pPr>
        <w:pStyle w:val="a4"/>
      </w:pPr>
      <w:r>
        <w:t xml:space="preserve">Согласно формуле 5.7 суммарные затраты на страховые взносы составят </w:t>
      </w:r>
    </w:p>
    <w:p w14:paraId="57BAD409" w14:textId="32097852" w:rsidR="00EF3F6E" w:rsidRPr="002131E4" w:rsidRDefault="002131E4" w:rsidP="000930B7">
      <w:pPr>
        <w:pStyle w:val="a4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с.в.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0,271∙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333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 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784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 xml:space="preserve"> руб.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90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45</m:t>
          </m:r>
          <m:r>
            <m:rPr>
              <m:sty m:val="p"/>
            </m:rPr>
            <w:rPr>
              <w:rFonts w:ascii="Cambria Math" w:hAnsi="Cambria Math"/>
            </w:rPr>
            <m:t>6 руб.</m:t>
          </m:r>
        </m:oMath>
      </m:oMathPara>
    </w:p>
    <w:p w14:paraId="13280EE8" w14:textId="6937050D" w:rsidR="00633CE8" w:rsidRPr="00604034" w:rsidRDefault="00633CE8" w:rsidP="00633CE8">
      <w:pPr>
        <w:pStyle w:val="aff1"/>
      </w:pPr>
      <w:r>
        <w:t>5.</w:t>
      </w:r>
      <w:r w:rsidR="00AD36AB">
        <w:t>5</w:t>
      </w:r>
      <w:r>
        <w:t> </w:t>
      </w:r>
      <w:r w:rsidR="00AD36AB">
        <w:t>Расходы на аренду</w:t>
      </w:r>
    </w:p>
    <w:p w14:paraId="07CEF589" w14:textId="568DEBD8" w:rsidR="00EF3F6E" w:rsidRPr="002D4142" w:rsidRDefault="002D4142" w:rsidP="000930B7">
      <w:pPr>
        <w:pStyle w:val="a4"/>
        <w:rPr>
          <w:i/>
        </w:rPr>
      </w:pPr>
      <w:r>
        <w:t xml:space="preserve">Помещение для проведения НИОКР имеет площадь достаточную для размещения рабочих мест для всех работников необходимых для его реализации, площади </w:t>
      </w:r>
      <m:oMath>
        <m:r>
          <w:rPr>
            <w:rFonts w:ascii="Cambria Math" w:hAnsi="Cambria Math"/>
          </w:rPr>
          <m:t>25 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достаточно для размещения трёх рабочих мест, план рабочей комнаты приведён в разделе 6.</w:t>
      </w:r>
      <w:r w:rsidR="00680BF5">
        <w:t xml:space="preserve"> Ср</w:t>
      </w:r>
      <w:r w:rsidR="00F46EAC">
        <w:t>е</w:t>
      </w:r>
      <w:r w:rsidR="00680BF5">
        <w:t>дняя стоимость аренды одного квадратного метра производственной площади</w:t>
      </w:r>
      <w:r w:rsidR="00F46EAC">
        <w:t>, с учётом коммунальных услуг,</w:t>
      </w:r>
      <w:r w:rsidR="00680BF5">
        <w:t xml:space="preserve"> в Москве составляет около 1</w:t>
      </w:r>
      <w:r w:rsidR="00F06858">
        <w:t>2</w:t>
      </w:r>
      <w:r w:rsidR="00680BF5">
        <w:t> 000 руб. в год</w:t>
      </w:r>
      <w:r w:rsidR="00F06858" w:rsidRPr="00F06858">
        <w:t xml:space="preserve"> </w:t>
      </w:r>
      <w:r w:rsidR="00F06858">
        <w:t>или 1 000 руб. в месяц</w:t>
      </w:r>
      <w:r w:rsidR="00680BF5">
        <w:t>.</w:t>
      </w:r>
      <w:r w:rsidR="00F46EAC">
        <w:t xml:space="preserve"> Учитывая соотношения длительностей этапов, затраты на аренду для реализации каждого из этапов и для НИОКР в целом составят:</w:t>
      </w:r>
    </w:p>
    <w:p w14:paraId="5556D2C8" w14:textId="01CF3481" w:rsidR="00F46EAC" w:rsidRPr="00BF1E5E" w:rsidRDefault="00F46EAC" w:rsidP="00F46EAC">
      <w:pPr>
        <w:pStyle w:val="a4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ар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НИР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000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3</m:t>
              </m:r>
              <m:r>
                <w:rPr>
                  <w:rFonts w:ascii="Cambria Math" w:hAnsi="Cambria Math"/>
                </w:rPr>
                <m:t>∙ 0,27∙25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руб.=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0 250</m:t>
          </m:r>
          <m:r>
            <m:rPr>
              <m:sty m:val="p"/>
            </m:rPr>
            <w:rPr>
              <w:rFonts w:ascii="Cambria Math" w:hAnsi="Cambria Math"/>
            </w:rPr>
            <m:t xml:space="preserve"> руб,</m:t>
          </m:r>
        </m:oMath>
      </m:oMathPara>
    </w:p>
    <w:p w14:paraId="7EE11B25" w14:textId="1B4FC847" w:rsidR="00F46EAC" w:rsidRPr="00BF1E5E" w:rsidRDefault="00F46EAC" w:rsidP="00F46EAC">
      <w:pPr>
        <w:pStyle w:val="a4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ар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ОКР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000</m:t>
              </m:r>
              <m:r>
                <w:rPr>
                  <w:rFonts w:ascii="Cambria Math" w:hAnsi="Cambria Math"/>
                </w:rPr>
                <m:t>∙3</m:t>
              </m:r>
              <m:r>
                <w:rPr>
                  <w:rFonts w:ascii="Cambria Math" w:hAnsi="Cambria Math"/>
                </w:rPr>
                <m:t>∙0,73</m:t>
              </m:r>
              <m:r>
                <w:rPr>
                  <w:rFonts w:ascii="Cambria Math" w:hAnsi="Cambria Math"/>
                </w:rPr>
                <m:t>∙ 25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руб.=</m:t>
          </m:r>
          <m:r>
            <m:rPr>
              <m:sty m:val="p"/>
            </m:rP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4 750</m:t>
          </m:r>
          <m:r>
            <m:rPr>
              <m:sty m:val="p"/>
            </m:rPr>
            <w:rPr>
              <w:rFonts w:ascii="Cambria Math" w:hAnsi="Cambria Math"/>
            </w:rPr>
            <m:t xml:space="preserve"> руб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1CDB4824" w14:textId="18167AF4" w:rsidR="00F46EAC" w:rsidRPr="00BF1E5E" w:rsidRDefault="00F46EAC" w:rsidP="00F46EAC">
      <w:pPr>
        <w:pStyle w:val="a4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ар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000</m:t>
              </m:r>
              <m:r>
                <w:rPr>
                  <w:rFonts w:ascii="Cambria Math" w:hAnsi="Cambria Math"/>
                </w:rPr>
                <m:t>∙3</m:t>
              </m:r>
              <m:r>
                <w:rPr>
                  <w:rFonts w:ascii="Cambria Math" w:hAnsi="Cambria Math"/>
                </w:rPr>
                <m:t>∙ 25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руб.=</m:t>
          </m:r>
          <m:r>
            <m:rPr>
              <m:sty m:val="p"/>
            </m:rP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5 000</m:t>
          </m:r>
          <m:r>
            <m:rPr>
              <m:sty m:val="p"/>
            </m:rPr>
            <w:rPr>
              <w:rFonts w:ascii="Cambria Math" w:hAnsi="Cambria Math"/>
            </w:rPr>
            <m:t xml:space="preserve"> руб.</m:t>
          </m:r>
        </m:oMath>
      </m:oMathPara>
    </w:p>
    <w:p w14:paraId="20AD7EC2" w14:textId="0AED39D4" w:rsidR="00696634" w:rsidRPr="00604034" w:rsidRDefault="00696634" w:rsidP="00696634">
      <w:pPr>
        <w:pStyle w:val="aff1"/>
      </w:pPr>
      <w:r>
        <w:t>5.</w:t>
      </w:r>
      <w:r>
        <w:t>6</w:t>
      </w:r>
      <w:r>
        <w:t> </w:t>
      </w:r>
      <w:r>
        <w:t>Накладные расходы</w:t>
      </w:r>
    </w:p>
    <w:p w14:paraId="53B33E5D" w14:textId="1E39BBF3" w:rsidR="009F0FE7" w:rsidRPr="008F50C8" w:rsidRDefault="00B81082" w:rsidP="000930B7">
      <w:pPr>
        <w:pStyle w:val="a4"/>
      </w:pPr>
      <w:r>
        <w:t>Накладные расходы связаны с организацией, обслуживанием и управлением производством. Они включают в себя расходы на содержание управленческого аппарата, бухгалтерию, юридическое сопровождение, содержание информационной инфраструктуры, закупку офисных принадлежностей.</w:t>
      </w:r>
      <w:r w:rsidR="008F50C8">
        <w:t xml:space="preserve"> Для обеспечения накладных затрат выделена сумма в 50% от основной заработной платы. Тогда накладные расходы для реализации каждого из этапов и для НИОКР в целом:</w:t>
      </w:r>
    </w:p>
    <w:p w14:paraId="69D02D36" w14:textId="05B805A1" w:rsidR="00EB4032" w:rsidRPr="00BF1E5E" w:rsidRDefault="00EB4032" w:rsidP="00EB4032">
      <w:pPr>
        <w:pStyle w:val="a4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накл.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(НИР)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79 360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·0,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руб.=</m:t>
          </m:r>
          <m:r>
            <m:rPr>
              <m:sty m:val="p"/>
            </m:rPr>
            <w:rPr>
              <w:rFonts w:ascii="Cambria Math" w:hAnsi="Cambria Math"/>
            </w:rPr>
            <m:t>39 680</m:t>
          </m:r>
          <m:r>
            <m:rPr>
              <m:sty m:val="p"/>
            </m:rPr>
            <w:rPr>
              <w:rFonts w:ascii="Cambria Math" w:hAnsi="Cambria Math"/>
            </w:rPr>
            <m:t xml:space="preserve"> руб,</m:t>
          </m:r>
        </m:oMath>
      </m:oMathPara>
    </w:p>
    <w:p w14:paraId="72636E92" w14:textId="119061A5" w:rsidR="00EB4032" w:rsidRPr="00BF1E5E" w:rsidRDefault="00EB4032" w:rsidP="00EB4032">
      <w:pPr>
        <w:pStyle w:val="a4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накл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ОКР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224 080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·0,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руб.=</m:t>
          </m:r>
          <m:r>
            <m:rPr>
              <m:sty m:val="p"/>
            </m:rPr>
            <w:rPr>
              <w:rFonts w:ascii="Cambria Math" w:hAnsi="Cambria Math"/>
            </w:rPr>
            <m:t>112 040</m:t>
          </m:r>
          <m:r>
            <m:rPr>
              <m:sty m:val="p"/>
            </m:rPr>
            <w:rPr>
              <w:rFonts w:ascii="Cambria Math" w:hAnsi="Cambria Math"/>
            </w:rPr>
            <m:t xml:space="preserve"> руб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6B95BDD7" w14:textId="0A5CD315" w:rsidR="00EB4032" w:rsidRPr="00BF1E5E" w:rsidRDefault="00EB4032" w:rsidP="00EB4032">
      <w:pPr>
        <w:pStyle w:val="a4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накл.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39 680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112 040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руб.=</m:t>
          </m:r>
          <m:r>
            <m:rPr>
              <m:sty m:val="p"/>
            </m:rPr>
            <w:rPr>
              <w:rFonts w:ascii="Cambria Math" w:hAnsi="Cambria Math"/>
            </w:rPr>
            <m:t>151 720</m:t>
          </m:r>
          <m:r>
            <m:rPr>
              <m:sty m:val="p"/>
            </m:rPr>
            <w:rPr>
              <w:rFonts w:ascii="Cambria Math" w:hAnsi="Cambria Math"/>
            </w:rPr>
            <m:t xml:space="preserve"> руб.</m:t>
          </m:r>
        </m:oMath>
      </m:oMathPara>
    </w:p>
    <w:p w14:paraId="11D2C479" w14:textId="25020B1A" w:rsidR="00913B2C" w:rsidRPr="00604034" w:rsidRDefault="00913B2C" w:rsidP="00913B2C">
      <w:pPr>
        <w:pStyle w:val="aff1"/>
      </w:pPr>
      <w:r>
        <w:lastRenderedPageBreak/>
        <w:t>5.</w:t>
      </w:r>
      <w:r>
        <w:t>7</w:t>
      </w:r>
      <w:r>
        <w:t> </w:t>
      </w:r>
      <w:r>
        <w:t>Расходы на использование оборудования</w:t>
      </w:r>
    </w:p>
    <w:p w14:paraId="3D5F917A" w14:textId="2DD38429" w:rsidR="009F0FE7" w:rsidRDefault="00913B2C" w:rsidP="000930B7">
      <w:pPr>
        <w:pStyle w:val="a4"/>
      </w:pPr>
      <w:r>
        <w:t>Использованное в процессе выполнения НИОКР оборудование приведено в таблице 5.7.</w:t>
      </w:r>
    </w:p>
    <w:p w14:paraId="0017A958" w14:textId="77777777" w:rsidR="00C81379" w:rsidRPr="00C81379" w:rsidRDefault="00C81379" w:rsidP="00C81379">
      <w:pPr>
        <w:pStyle w:val="af"/>
      </w:pPr>
      <w:r w:rsidRPr="00C81379">
        <w:t>Таблица 5.7 – Используемое оборудование</w:t>
      </w:r>
    </w:p>
    <w:tbl>
      <w:tblPr>
        <w:tblStyle w:val="ae"/>
        <w:tblW w:w="9351" w:type="dxa"/>
        <w:tblLook w:val="04A0" w:firstRow="1" w:lastRow="0" w:firstColumn="1" w:lastColumn="0" w:noHBand="0" w:noVBand="1"/>
      </w:tblPr>
      <w:tblGrid>
        <w:gridCol w:w="4209"/>
        <w:gridCol w:w="2416"/>
        <w:gridCol w:w="2726"/>
      </w:tblGrid>
      <w:tr w:rsidR="00C81379" w:rsidRPr="00C81379" w14:paraId="7630FE94" w14:textId="77777777" w:rsidTr="00C81379">
        <w:tc>
          <w:tcPr>
            <w:tcW w:w="4209" w:type="dxa"/>
            <w:vAlign w:val="center"/>
          </w:tcPr>
          <w:p w14:paraId="6A0F0BED" w14:textId="77777777" w:rsidR="00C81379" w:rsidRPr="00C81379" w:rsidRDefault="00C81379" w:rsidP="00C81379">
            <w:pPr>
              <w:pStyle w:val="af5"/>
            </w:pPr>
            <w:r w:rsidRPr="00C81379">
              <w:t>Наименование</w:t>
            </w:r>
          </w:p>
        </w:tc>
        <w:tc>
          <w:tcPr>
            <w:tcW w:w="2416" w:type="dxa"/>
            <w:vAlign w:val="center"/>
          </w:tcPr>
          <w:p w14:paraId="5E496866" w14:textId="7B5BE434" w:rsidR="00C81379" w:rsidRPr="00C81379" w:rsidRDefault="00C81379" w:rsidP="00C81379">
            <w:pPr>
              <w:pStyle w:val="af5"/>
            </w:pPr>
            <w:r w:rsidRPr="00C81379">
              <w:t>Балансовая стоимость, руб.</w:t>
            </w:r>
          </w:p>
        </w:tc>
        <w:tc>
          <w:tcPr>
            <w:tcW w:w="2726" w:type="dxa"/>
            <w:vAlign w:val="center"/>
          </w:tcPr>
          <w:p w14:paraId="41370113" w14:textId="77777777" w:rsidR="00C81379" w:rsidRPr="00C81379" w:rsidRDefault="00C81379" w:rsidP="00C81379">
            <w:pPr>
              <w:pStyle w:val="af5"/>
            </w:pPr>
            <w:r w:rsidRPr="00C81379">
              <w:t>Кол-во, шт.</w:t>
            </w:r>
          </w:p>
        </w:tc>
      </w:tr>
      <w:tr w:rsidR="00C81379" w:rsidRPr="00C81379" w14:paraId="014D8689" w14:textId="77777777" w:rsidTr="00C81379">
        <w:tc>
          <w:tcPr>
            <w:tcW w:w="4209" w:type="dxa"/>
          </w:tcPr>
          <w:p w14:paraId="2ABE762B" w14:textId="77777777" w:rsidR="00C81379" w:rsidRPr="00C81379" w:rsidRDefault="00C81379" w:rsidP="00C81379">
            <w:pPr>
              <w:pStyle w:val="afa"/>
            </w:pPr>
            <w:r w:rsidRPr="00C81379">
              <w:t>Персональный компьютер</w:t>
            </w:r>
          </w:p>
        </w:tc>
        <w:tc>
          <w:tcPr>
            <w:tcW w:w="2416" w:type="dxa"/>
            <w:vAlign w:val="center"/>
          </w:tcPr>
          <w:p w14:paraId="67C81BBF" w14:textId="2E5D9495" w:rsidR="00C81379" w:rsidRPr="00C81379" w:rsidRDefault="00C81379" w:rsidP="00C81379">
            <w:pPr>
              <w:pStyle w:val="afa"/>
            </w:pPr>
            <w:r>
              <w:t>1</w:t>
            </w:r>
            <w:r w:rsidR="00490592">
              <w:t>1</w:t>
            </w:r>
            <w:r>
              <w:t>0 000</w:t>
            </w:r>
          </w:p>
        </w:tc>
        <w:tc>
          <w:tcPr>
            <w:tcW w:w="2726" w:type="dxa"/>
            <w:vAlign w:val="center"/>
          </w:tcPr>
          <w:p w14:paraId="02DD5D36" w14:textId="09B1E4E3" w:rsidR="00C81379" w:rsidRPr="00C81379" w:rsidRDefault="005C3A9C" w:rsidP="00C81379">
            <w:pPr>
              <w:pStyle w:val="afa"/>
            </w:pPr>
            <w:r>
              <w:t>3</w:t>
            </w:r>
          </w:p>
        </w:tc>
      </w:tr>
      <w:tr w:rsidR="00C81379" w:rsidRPr="00C81379" w14:paraId="0EEE6AC4" w14:textId="77777777" w:rsidTr="00C81379">
        <w:tc>
          <w:tcPr>
            <w:tcW w:w="4209" w:type="dxa"/>
          </w:tcPr>
          <w:p w14:paraId="2032C482" w14:textId="2FC2898B" w:rsidR="00C81379" w:rsidRPr="00C81379" w:rsidRDefault="00C81379" w:rsidP="00C81379">
            <w:pPr>
              <w:pStyle w:val="afa"/>
            </w:pPr>
            <w:r w:rsidRPr="00C81379">
              <w:t xml:space="preserve">Лазерное МФУ HP </w:t>
            </w:r>
            <w:proofErr w:type="spellStart"/>
            <w:r w:rsidRPr="00C81379">
              <w:t>LaserJet</w:t>
            </w:r>
            <w:proofErr w:type="spellEnd"/>
            <w:r w:rsidRPr="00C81379">
              <w:t xml:space="preserve"> M442dn</w:t>
            </w:r>
          </w:p>
        </w:tc>
        <w:tc>
          <w:tcPr>
            <w:tcW w:w="2416" w:type="dxa"/>
            <w:vAlign w:val="center"/>
          </w:tcPr>
          <w:p w14:paraId="56A96A2D" w14:textId="53E6C255" w:rsidR="00C81379" w:rsidRPr="00C81379" w:rsidRDefault="00C81379" w:rsidP="00C81379">
            <w:pPr>
              <w:pStyle w:val="afa"/>
            </w:pPr>
            <w:r>
              <w:t>67 000</w:t>
            </w:r>
          </w:p>
        </w:tc>
        <w:tc>
          <w:tcPr>
            <w:tcW w:w="2726" w:type="dxa"/>
            <w:vAlign w:val="center"/>
          </w:tcPr>
          <w:p w14:paraId="3C5B202E" w14:textId="77777777" w:rsidR="00C81379" w:rsidRPr="00C81379" w:rsidRDefault="00C81379" w:rsidP="00C81379">
            <w:pPr>
              <w:pStyle w:val="afa"/>
            </w:pPr>
            <w:r w:rsidRPr="00C81379">
              <w:t>1</w:t>
            </w:r>
          </w:p>
        </w:tc>
      </w:tr>
      <w:tr w:rsidR="00C81379" w:rsidRPr="00C81379" w14:paraId="676BA370" w14:textId="77777777" w:rsidTr="00C81379">
        <w:tc>
          <w:tcPr>
            <w:tcW w:w="4209" w:type="dxa"/>
          </w:tcPr>
          <w:p w14:paraId="0DD34EC3" w14:textId="3263F3B8" w:rsidR="00C81379" w:rsidRPr="00C81379" w:rsidRDefault="00C81379" w:rsidP="00C81379">
            <w:pPr>
              <w:pStyle w:val="afa"/>
            </w:pPr>
            <w:r w:rsidRPr="00C81379">
              <w:t>Лабораторный блок питания ELEMENT 1502D</w:t>
            </w:r>
          </w:p>
        </w:tc>
        <w:tc>
          <w:tcPr>
            <w:tcW w:w="2416" w:type="dxa"/>
            <w:vAlign w:val="center"/>
          </w:tcPr>
          <w:p w14:paraId="7E814D67" w14:textId="36D45E18" w:rsidR="00C81379" w:rsidRPr="00C81379" w:rsidRDefault="00C81379" w:rsidP="00C81379">
            <w:pPr>
              <w:pStyle w:val="afa"/>
            </w:pPr>
            <w:r>
              <w:t>2 500</w:t>
            </w:r>
          </w:p>
        </w:tc>
        <w:tc>
          <w:tcPr>
            <w:tcW w:w="2726" w:type="dxa"/>
            <w:vAlign w:val="center"/>
          </w:tcPr>
          <w:p w14:paraId="41835BF5" w14:textId="77777777" w:rsidR="00C81379" w:rsidRPr="00C81379" w:rsidRDefault="00C81379" w:rsidP="00C81379">
            <w:pPr>
              <w:pStyle w:val="afa"/>
            </w:pPr>
            <w:r w:rsidRPr="00C81379">
              <w:t>1</w:t>
            </w:r>
          </w:p>
        </w:tc>
      </w:tr>
      <w:tr w:rsidR="00C81379" w:rsidRPr="00C81379" w14:paraId="355E1B8F" w14:textId="77777777" w:rsidTr="00C81379">
        <w:tc>
          <w:tcPr>
            <w:tcW w:w="4209" w:type="dxa"/>
          </w:tcPr>
          <w:p w14:paraId="25B36039" w14:textId="1FF134D0" w:rsidR="00C81379" w:rsidRPr="00C81379" w:rsidRDefault="00C81379" w:rsidP="00C81379">
            <w:pPr>
              <w:pStyle w:val="afa"/>
              <w:rPr>
                <w:lang w:val="en-US"/>
              </w:rPr>
            </w:pPr>
            <w:r>
              <w:t xml:space="preserve">Паяльная станция </w:t>
            </w:r>
            <w:r>
              <w:rPr>
                <w:lang w:val="en-US"/>
              </w:rPr>
              <w:t>ELMENT 878D</w:t>
            </w:r>
          </w:p>
        </w:tc>
        <w:tc>
          <w:tcPr>
            <w:tcW w:w="2416" w:type="dxa"/>
            <w:vAlign w:val="center"/>
          </w:tcPr>
          <w:p w14:paraId="6D7F248D" w14:textId="0C2DE71F" w:rsidR="00C81379" w:rsidRPr="00C81379" w:rsidRDefault="00C81379" w:rsidP="00C81379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5 500</w:t>
            </w:r>
          </w:p>
        </w:tc>
        <w:tc>
          <w:tcPr>
            <w:tcW w:w="2726" w:type="dxa"/>
            <w:vAlign w:val="center"/>
          </w:tcPr>
          <w:p w14:paraId="41AA17C1" w14:textId="77777777" w:rsidR="00C81379" w:rsidRPr="00C81379" w:rsidRDefault="00C81379" w:rsidP="00C81379">
            <w:pPr>
              <w:pStyle w:val="afa"/>
            </w:pPr>
            <w:r w:rsidRPr="00C81379">
              <w:t>1</w:t>
            </w:r>
          </w:p>
        </w:tc>
      </w:tr>
      <w:tr w:rsidR="00C81379" w:rsidRPr="00C81379" w14:paraId="510F3F85" w14:textId="77777777" w:rsidTr="00C81379">
        <w:tc>
          <w:tcPr>
            <w:tcW w:w="4209" w:type="dxa"/>
          </w:tcPr>
          <w:p w14:paraId="114EC854" w14:textId="4CCC9CED" w:rsidR="00C81379" w:rsidRPr="00C81379" w:rsidRDefault="00C81379" w:rsidP="00C81379">
            <w:pPr>
              <w:pStyle w:val="afa"/>
            </w:pPr>
            <w:r w:rsidRPr="00C81379">
              <w:t>Цифровой осциллограф FNIRSI 1014D</w:t>
            </w:r>
          </w:p>
        </w:tc>
        <w:tc>
          <w:tcPr>
            <w:tcW w:w="2416" w:type="dxa"/>
            <w:vAlign w:val="center"/>
          </w:tcPr>
          <w:p w14:paraId="1667F1D8" w14:textId="5D35F2AB" w:rsidR="00C81379" w:rsidRPr="00C81379" w:rsidRDefault="00C81379" w:rsidP="00C81379">
            <w:pPr>
              <w:pStyle w:val="afa"/>
            </w:pPr>
            <w:r>
              <w:t>13 000</w:t>
            </w:r>
          </w:p>
        </w:tc>
        <w:tc>
          <w:tcPr>
            <w:tcW w:w="2726" w:type="dxa"/>
            <w:vAlign w:val="center"/>
          </w:tcPr>
          <w:p w14:paraId="2CB5AF35" w14:textId="77777777" w:rsidR="00C81379" w:rsidRPr="00C81379" w:rsidRDefault="00C81379" w:rsidP="00C81379">
            <w:pPr>
              <w:pStyle w:val="afa"/>
            </w:pPr>
            <w:r w:rsidRPr="00C81379">
              <w:t>1</w:t>
            </w:r>
          </w:p>
        </w:tc>
      </w:tr>
      <w:tr w:rsidR="00C81379" w:rsidRPr="00C81379" w14:paraId="5B050F65" w14:textId="77777777" w:rsidTr="00C81379">
        <w:tc>
          <w:tcPr>
            <w:tcW w:w="4209" w:type="dxa"/>
          </w:tcPr>
          <w:p w14:paraId="3F0C6254" w14:textId="2291044D" w:rsidR="00C81379" w:rsidRPr="00C81379" w:rsidRDefault="00C81379" w:rsidP="00C81379">
            <w:pPr>
              <w:pStyle w:val="afa"/>
            </w:pPr>
            <w:r>
              <w:t xml:space="preserve">Мультиметр цифровой </w:t>
            </w:r>
            <w:r>
              <w:rPr>
                <w:lang w:val="en-US"/>
              </w:rPr>
              <w:t>DT-830B</w:t>
            </w:r>
          </w:p>
        </w:tc>
        <w:tc>
          <w:tcPr>
            <w:tcW w:w="2416" w:type="dxa"/>
            <w:vAlign w:val="center"/>
          </w:tcPr>
          <w:p w14:paraId="5924FF57" w14:textId="24F037EC" w:rsidR="00C81379" w:rsidRPr="00C81379" w:rsidRDefault="00C81379" w:rsidP="00C81379">
            <w:pPr>
              <w:pStyle w:val="afa"/>
            </w:pPr>
            <w:r>
              <w:t>250</w:t>
            </w:r>
          </w:p>
        </w:tc>
        <w:tc>
          <w:tcPr>
            <w:tcW w:w="2726" w:type="dxa"/>
            <w:vAlign w:val="center"/>
          </w:tcPr>
          <w:p w14:paraId="7B6489BD" w14:textId="77777777" w:rsidR="00C81379" w:rsidRPr="00C81379" w:rsidRDefault="00C81379" w:rsidP="00C81379">
            <w:pPr>
              <w:pStyle w:val="afa"/>
            </w:pPr>
            <w:r w:rsidRPr="00C81379">
              <w:t>1</w:t>
            </w:r>
          </w:p>
        </w:tc>
      </w:tr>
      <w:tr w:rsidR="00C81379" w:rsidRPr="00C81379" w14:paraId="4C7B39DC" w14:textId="77777777" w:rsidTr="00C81379">
        <w:tc>
          <w:tcPr>
            <w:tcW w:w="4209" w:type="dxa"/>
          </w:tcPr>
          <w:p w14:paraId="4E7857B3" w14:textId="04630B48" w:rsidR="00C81379" w:rsidRDefault="00C81379" w:rsidP="00C81379">
            <w:pPr>
              <w:pStyle w:val="afa"/>
            </w:pPr>
            <w:r>
              <w:t xml:space="preserve">Векторный анализатор цепей </w:t>
            </w:r>
            <w:proofErr w:type="spellStart"/>
            <w:r w:rsidRPr="00C81379">
              <w:t>NanoRFE</w:t>
            </w:r>
            <w:proofErr w:type="spellEnd"/>
            <w:r w:rsidRPr="00C81379">
              <w:t xml:space="preserve"> VNA6000</w:t>
            </w:r>
          </w:p>
        </w:tc>
        <w:tc>
          <w:tcPr>
            <w:tcW w:w="2416" w:type="dxa"/>
            <w:vAlign w:val="center"/>
          </w:tcPr>
          <w:p w14:paraId="79C94564" w14:textId="2C4763C3" w:rsidR="00C81379" w:rsidRDefault="001B7D30" w:rsidP="00C81379">
            <w:pPr>
              <w:pStyle w:val="afa"/>
            </w:pPr>
            <w:r>
              <w:t>150 000</w:t>
            </w:r>
          </w:p>
        </w:tc>
        <w:tc>
          <w:tcPr>
            <w:tcW w:w="2726" w:type="dxa"/>
            <w:vAlign w:val="center"/>
          </w:tcPr>
          <w:p w14:paraId="39780597" w14:textId="2E679C1E" w:rsidR="00C81379" w:rsidRPr="00C81379" w:rsidRDefault="00C81379" w:rsidP="00C81379">
            <w:pPr>
              <w:pStyle w:val="afa"/>
              <w:rPr>
                <w:lang w:val="en-US"/>
              </w:rPr>
            </w:pPr>
            <w:r>
              <w:t>1</w:t>
            </w:r>
          </w:p>
        </w:tc>
      </w:tr>
    </w:tbl>
    <w:p w14:paraId="01140E9D" w14:textId="77777777" w:rsidR="009F0FE7" w:rsidRDefault="009F0FE7" w:rsidP="000930B7">
      <w:pPr>
        <w:pStyle w:val="a4"/>
      </w:pPr>
    </w:p>
    <w:p w14:paraId="4ECA42F9" w14:textId="5E33F769" w:rsidR="00B0712C" w:rsidRDefault="00927236" w:rsidP="00B0712C">
      <w:pPr>
        <w:pStyle w:val="a4"/>
      </w:pPr>
      <w:r w:rsidRPr="00927236">
        <w:t>На объекты основных средств стоимостью до 10</w:t>
      </w:r>
      <w:r>
        <w:t> </w:t>
      </w:r>
      <w:r w:rsidRPr="00927236">
        <w:t>000 рублей включительно амортизация не начисляется. На объекты основных средств стоимостью от 10</w:t>
      </w:r>
      <w:r>
        <w:t> </w:t>
      </w:r>
      <w:r w:rsidRPr="00927236">
        <w:t>000 до 100</w:t>
      </w:r>
      <w:r>
        <w:t> </w:t>
      </w:r>
      <w:r w:rsidRPr="00927236">
        <w:t>000 рублей амортизация начисляется в размере 100% первоначальной стоимости при выдаче его в эксплуатацию. Имущество дороже 100</w:t>
      </w:r>
      <w:r>
        <w:t> </w:t>
      </w:r>
      <w:r w:rsidRPr="00927236">
        <w:t>000 рублей</w:t>
      </w:r>
      <w:r w:rsidR="00490592">
        <w:t xml:space="preserve"> со сроком полезного использования</w:t>
      </w:r>
      <w:r w:rsidR="003103B0">
        <w:t> (СПИ)</w:t>
      </w:r>
      <w:r w:rsidR="00490592">
        <w:t xml:space="preserve"> более 12 месяцев</w:t>
      </w:r>
      <w:r w:rsidRPr="00927236">
        <w:t xml:space="preserve"> включается в состав основных средств и амортизируется.</w:t>
      </w:r>
      <w:r w:rsidR="00FA459D">
        <w:t xml:space="preserve"> СПИ определяется в соответствии с п</w:t>
      </w:r>
      <w:r w:rsidR="00FA459D" w:rsidRPr="00FA459D">
        <w:t>остановление</w:t>
      </w:r>
      <w:r w:rsidR="00FA459D">
        <w:t>м</w:t>
      </w:r>
      <w:r w:rsidR="00FA459D" w:rsidRPr="00FA459D">
        <w:t xml:space="preserve"> </w:t>
      </w:r>
      <w:r w:rsidR="00FA459D">
        <w:t>п</w:t>
      </w:r>
      <w:r w:rsidR="00FA459D" w:rsidRPr="00FA459D">
        <w:t>равительства РФ от 01.01.2002 N 1 (ред. от 18.11.2022) "О Классификации основных средств, включаемых в амортизационные группы"</w:t>
      </w:r>
      <w:r w:rsidR="00B0712C">
        <w:t>.</w:t>
      </w:r>
      <w:r w:rsidR="00FD0CF5" w:rsidRPr="00FD0CF5">
        <w:t xml:space="preserve"> </w:t>
      </w:r>
      <w:r w:rsidR="00FD0CF5">
        <w:t>Согласно постановлению</w:t>
      </w:r>
      <w:r w:rsidR="00B0712C">
        <w:t xml:space="preserve"> СПИ персонального компьютера составляет 3 года, а векторного анализатора цепей 10 лет.</w:t>
      </w:r>
    </w:p>
    <w:p w14:paraId="72E7319E" w14:textId="5E67CA57" w:rsidR="00B0712C" w:rsidRPr="00B0712C" w:rsidRDefault="00B0712C" w:rsidP="00B0712C">
      <w:pPr>
        <w:pStyle w:val="a4"/>
      </w:pPr>
      <w:r w:rsidRPr="00B0712C">
        <w:t xml:space="preserve">Годовые амортизационные отчисления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0712C">
        <w:rPr>
          <w:iCs/>
        </w:rPr>
        <w:t xml:space="preserve"> </w:t>
      </w:r>
      <w:r w:rsidRPr="00B0712C">
        <w:t>рассчитываются по формуле</w:t>
      </w:r>
      <w:r>
        <w:t>:</w:t>
      </w:r>
    </w:p>
    <w:tbl>
      <w:tblPr>
        <w:tblStyle w:val="ae"/>
        <w:tblW w:w="504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198"/>
        <w:gridCol w:w="943"/>
      </w:tblGrid>
      <w:tr w:rsidR="00B0712C" w:rsidRPr="00B0712C" w14:paraId="6FA76A60" w14:textId="77777777" w:rsidTr="00B0712C">
        <w:trPr>
          <w:trHeight w:val="68"/>
        </w:trPr>
        <w:tc>
          <w:tcPr>
            <w:tcW w:w="151" w:type="pct"/>
            <w:tcBorders>
              <w:right w:val="single" w:sz="4" w:space="0" w:color="auto"/>
            </w:tcBorders>
          </w:tcPr>
          <w:p w14:paraId="2A675F41" w14:textId="77777777" w:rsidR="00B0712C" w:rsidRPr="00B0712C" w:rsidRDefault="00B0712C" w:rsidP="00B0712C">
            <w:pPr>
              <w:pStyle w:val="a4"/>
            </w:pPr>
          </w:p>
        </w:tc>
        <w:tc>
          <w:tcPr>
            <w:tcW w:w="4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E06F8" w14:textId="4594C2EF" w:rsidR="00B0712C" w:rsidRPr="00B0712C" w:rsidRDefault="00B0712C" w:rsidP="00B0712C">
            <w:pPr>
              <w:pStyle w:val="ab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E4770" w14:textId="4E1DF643" w:rsidR="00B0712C" w:rsidRPr="00B0712C" w:rsidRDefault="00B0712C" w:rsidP="00B0712C">
            <w:pPr>
              <w:pStyle w:val="ab"/>
              <w:ind w:firstLine="0"/>
            </w:pPr>
            <w:r w:rsidRPr="00B0712C">
              <w:t>(5.</w:t>
            </w:r>
            <w:r w:rsidR="00FD0CF5">
              <w:t>8</w:t>
            </w:r>
            <w:r w:rsidRPr="00B0712C">
              <w:t>)</w:t>
            </w:r>
          </w:p>
        </w:tc>
      </w:tr>
    </w:tbl>
    <w:p w14:paraId="4CE2AD5C" w14:textId="2E691006" w:rsidR="00B0712C" w:rsidRPr="00B0712C" w:rsidRDefault="00B0712C" w:rsidP="00B0712C">
      <w:pPr>
        <w:pStyle w:val="a4"/>
      </w:pPr>
      <w:r w:rsidRPr="00B0712C"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0712C">
        <w:t xml:space="preserve"> – норма амортизации,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0712C">
        <w:t xml:space="preserve"> – балансовая стоимость оборудования.</w:t>
      </w:r>
    </w:p>
    <w:p w14:paraId="0E535B32" w14:textId="3F47D4D1" w:rsidR="00EF3F6E" w:rsidRDefault="00FD0CF5" w:rsidP="000930B7">
      <w:pPr>
        <w:pStyle w:val="a4"/>
      </w:pPr>
      <w:r>
        <w:t xml:space="preserve">По формуле 5.8 </w:t>
      </w:r>
      <w:r w:rsidR="005C3A9C">
        <w:t>амортизационные отчисления за 3 месяца НИОКР составят:</w:t>
      </w:r>
    </w:p>
    <w:p w14:paraId="1DA7F92B" w14:textId="40891FF7" w:rsidR="00EF3F6E" w:rsidRPr="00FD0CF5" w:rsidRDefault="00490592" w:rsidP="000930B7">
      <w:pPr>
        <w:pStyle w:val="a4"/>
        <w:rPr>
          <w:i/>
        </w:rPr>
      </w:pPr>
      <m:oMathPara>
        <m:oMath>
          <m:r>
            <w:rPr>
              <w:rFonts w:ascii="Cambria Math" w:hAnsi="Cambria Math"/>
            </w:rPr>
            <m:t>A=</m:t>
          </m:r>
          <m:r>
            <w:rPr>
              <w:rFonts w:ascii="Cambria Math" w:hAnsi="Cambria Math"/>
            </w:rPr>
            <m:t>3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0,1∙1</m:t>
              </m:r>
              <m:r>
                <w:rPr>
                  <w:rFonts w:ascii="Cambria Math" w:hAnsi="Cambria Math"/>
                  <w:lang w:val="en-US"/>
                </w:rPr>
                <m:t>5</m:t>
              </m:r>
              <m:r>
                <w:rPr>
                  <w:rFonts w:ascii="Cambria Math" w:hAnsi="Cambria Math"/>
                  <w:lang w:val="en-US"/>
                </w:rPr>
                <m:t>0 000</m:t>
              </m:r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lang w:val="en-US"/>
            </w:rPr>
            <m:t>+3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0,33∙110 000</m:t>
              </m:r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lang w:val="en-US"/>
            </w:rPr>
            <m:t xml:space="preserve">=12 825 </m:t>
          </m:r>
          <m:r>
            <w:rPr>
              <w:rFonts w:ascii="Cambria Math" w:hAnsi="Cambria Math"/>
            </w:rPr>
            <m:t>руб.</m:t>
          </m:r>
        </m:oMath>
      </m:oMathPara>
    </w:p>
    <w:p w14:paraId="18745512" w14:textId="77777777" w:rsidR="007E0CF5" w:rsidRDefault="00880CD2" w:rsidP="000930B7">
      <w:pPr>
        <w:pStyle w:val="a4"/>
      </w:pPr>
      <w:r>
        <w:lastRenderedPageBreak/>
        <w:t>Затраты на ремонтное обслуживание примем равными 1,5%, а на электроэнергию – 10% от величины амортизационных отчислений.</w:t>
      </w:r>
      <w:r w:rsidR="007E0CF5">
        <w:t xml:space="preserve"> </w:t>
      </w:r>
    </w:p>
    <w:p w14:paraId="32E4EE02" w14:textId="595C7BCF" w:rsidR="00490592" w:rsidRDefault="007E0CF5" w:rsidP="000930B7">
      <w:pPr>
        <w:pStyle w:val="a4"/>
      </w:pPr>
      <w:r>
        <w:t>Затраты на использование оборудования включают в себя амортизацию, затраты на энергию и ремонт, и для реализации каждого из этапов и для НИОКР в целом составят:</w:t>
      </w:r>
    </w:p>
    <w:p w14:paraId="443257E1" w14:textId="4B7A180A" w:rsidR="00880CD2" w:rsidRPr="00576AD0" w:rsidRDefault="00CD5586" w:rsidP="00CD5586">
      <w:pPr>
        <w:pStyle w:val="a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исп.об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1,115∙</m:t>
              </m:r>
              <m:r>
                <w:rPr>
                  <w:rFonts w:ascii="Cambria Math" w:hAnsi="Cambria Math"/>
                </w:rPr>
                <m:t>12</m:t>
              </m:r>
              <m:r>
                <w:rPr>
                  <w:rFonts w:ascii="Cambria Math" w:hAnsi="Cambria Math"/>
                  <w:lang w:val="en-US"/>
                </w:rPr>
                <m:t> </m:t>
              </m:r>
              <m:r>
                <w:rPr>
                  <w:rFonts w:ascii="Cambria Math" w:hAnsi="Cambria Math"/>
                </w:rPr>
                <m:t>825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руб.=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4 300</m:t>
          </m:r>
          <m:r>
            <m:rPr>
              <m:sty m:val="p"/>
            </m:rPr>
            <w:rPr>
              <w:rFonts w:ascii="Cambria Math" w:hAnsi="Cambria Math"/>
            </w:rPr>
            <m:t xml:space="preserve"> руб</m:t>
          </m:r>
          <m:r>
            <m:rPr>
              <m:sty m:val="p"/>
            </m:rPr>
            <w:rPr>
              <w:rFonts w:ascii="Cambria Math" w:hAnsi="Cambria Math"/>
            </w:rPr>
            <m:t>.,</m:t>
          </m:r>
        </m:oMath>
      </m:oMathPara>
    </w:p>
    <w:p w14:paraId="001B110A" w14:textId="4D397657" w:rsidR="00576AD0" w:rsidRPr="00CD5586" w:rsidRDefault="00CD5586" w:rsidP="00576AD0">
      <w:pPr>
        <w:pStyle w:val="a4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исп.об.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(НИР)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 </m:t>
              </m:r>
              <m:r>
                <w:rPr>
                  <w:rFonts w:ascii="Cambria Math" w:hAnsi="Cambria Math"/>
                </w:rPr>
                <m:t>300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·0,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27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руб.=3</m:t>
          </m:r>
          <m:r>
            <m:rPr>
              <m:sty m:val="p"/>
            </m:rPr>
            <w:rPr>
              <w:rFonts w:ascii="Cambria Math" w:hAnsi="Cambria Math"/>
            </w:rPr>
            <m:t xml:space="preserve"> 861</m:t>
          </m:r>
          <m:r>
            <m:rPr>
              <m:sty m:val="p"/>
            </m:rPr>
            <w:rPr>
              <w:rFonts w:ascii="Cambria Math" w:hAnsi="Cambria Math"/>
            </w:rPr>
            <m:t xml:space="preserve"> руб,</m:t>
          </m:r>
        </m:oMath>
      </m:oMathPara>
    </w:p>
    <w:p w14:paraId="29695DDD" w14:textId="1AA2A3B5" w:rsidR="00576AD0" w:rsidRPr="00CD5586" w:rsidRDefault="00576AD0" w:rsidP="00576AD0">
      <w:pPr>
        <w:pStyle w:val="a4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исп.об.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(ОКР)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4 300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·0,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руб.=1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439</m:t>
          </m:r>
          <m:r>
            <m:rPr>
              <m:sty m:val="p"/>
            </m:rPr>
            <w:rPr>
              <w:rFonts w:ascii="Cambria Math" w:hAnsi="Cambria Math"/>
            </w:rPr>
            <m:t xml:space="preserve"> руб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1D4698DB" w14:textId="36DCCE09" w:rsidR="000E4A6F" w:rsidRPr="000E4A6F" w:rsidRDefault="000E4A6F" w:rsidP="000E4A6F">
      <w:pPr>
        <w:pStyle w:val="aff1"/>
      </w:pPr>
      <w:r>
        <w:t>5.</w:t>
      </w:r>
      <w:r w:rsidRPr="004D67C0">
        <w:t>8</w:t>
      </w:r>
      <w:r>
        <w:t> Ра</w:t>
      </w:r>
      <w:r>
        <w:t>счёт сметной себестоимости НИОКР</w:t>
      </w:r>
    </w:p>
    <w:p w14:paraId="4840D820" w14:textId="0591C002" w:rsidR="00A57B9B" w:rsidRDefault="00A57B9B" w:rsidP="000930B7">
      <w:pPr>
        <w:pStyle w:val="a4"/>
      </w:pPr>
      <w:r>
        <w:t xml:space="preserve">Рассчитанные ранее </w:t>
      </w:r>
      <w:r w:rsidR="000C481B">
        <w:t>расходы для реализации каждого из этапов НИОКР сведены в таблицу 5.8.</w:t>
      </w:r>
    </w:p>
    <w:p w14:paraId="5255C52B" w14:textId="02F932E9" w:rsidR="00A57B9B" w:rsidRDefault="000C481B" w:rsidP="000C481B">
      <w:pPr>
        <w:pStyle w:val="af"/>
      </w:pPr>
      <w:r>
        <w:t>Таблица 5.8 – Смета затрат на выполнение НИОКР</w:t>
      </w:r>
    </w:p>
    <w:tbl>
      <w:tblPr>
        <w:tblStyle w:val="ae"/>
        <w:tblW w:w="9493" w:type="dxa"/>
        <w:tblLook w:val="04A0" w:firstRow="1" w:lastRow="0" w:firstColumn="1" w:lastColumn="0" w:noHBand="0" w:noVBand="1"/>
      </w:tblPr>
      <w:tblGrid>
        <w:gridCol w:w="3164"/>
        <w:gridCol w:w="3164"/>
        <w:gridCol w:w="3165"/>
      </w:tblGrid>
      <w:tr w:rsidR="000C481B" w14:paraId="310AEDD1" w14:textId="77777777" w:rsidTr="00DF4AE4">
        <w:tc>
          <w:tcPr>
            <w:tcW w:w="3164" w:type="dxa"/>
          </w:tcPr>
          <w:p w14:paraId="26A40C69" w14:textId="4405B4B9" w:rsidR="000C481B" w:rsidRDefault="000C481B" w:rsidP="000C481B">
            <w:pPr>
              <w:pStyle w:val="af5"/>
            </w:pPr>
            <w:r>
              <w:t>Статья расходов</w:t>
            </w:r>
          </w:p>
        </w:tc>
        <w:tc>
          <w:tcPr>
            <w:tcW w:w="3164" w:type="dxa"/>
          </w:tcPr>
          <w:p w14:paraId="7E7CEF22" w14:textId="02E9A11B" w:rsidR="000C481B" w:rsidRDefault="000C481B" w:rsidP="000C481B">
            <w:pPr>
              <w:pStyle w:val="af5"/>
            </w:pPr>
            <w:r>
              <w:t>Затраты на реализацию НИР, руб</w:t>
            </w:r>
            <w:r w:rsidR="003813F7">
              <w:t>.</w:t>
            </w:r>
          </w:p>
        </w:tc>
        <w:tc>
          <w:tcPr>
            <w:tcW w:w="3165" w:type="dxa"/>
          </w:tcPr>
          <w:p w14:paraId="19EEE723" w14:textId="01DFD48C" w:rsidR="000C481B" w:rsidRDefault="000C481B" w:rsidP="000C481B">
            <w:pPr>
              <w:pStyle w:val="af5"/>
            </w:pPr>
            <w:r>
              <w:t>Затраты на реализацию ОКР, руб</w:t>
            </w:r>
            <w:r w:rsidR="003813F7">
              <w:t>.</w:t>
            </w:r>
          </w:p>
        </w:tc>
      </w:tr>
      <w:tr w:rsidR="000C481B" w14:paraId="2EDE772A" w14:textId="77777777" w:rsidTr="003813F7">
        <w:tc>
          <w:tcPr>
            <w:tcW w:w="3164" w:type="dxa"/>
            <w:vAlign w:val="center"/>
          </w:tcPr>
          <w:p w14:paraId="4C14B25C" w14:textId="165119B0" w:rsidR="000C481B" w:rsidRDefault="003173C2" w:rsidP="003813F7">
            <w:pPr>
              <w:pStyle w:val="afa"/>
            </w:pPr>
            <w:r>
              <w:t>Прямые материальные расходы</w:t>
            </w:r>
          </w:p>
        </w:tc>
        <w:tc>
          <w:tcPr>
            <w:tcW w:w="3164" w:type="dxa"/>
            <w:vAlign w:val="center"/>
          </w:tcPr>
          <w:p w14:paraId="510B598C" w14:textId="5FA2670C" w:rsidR="000C481B" w:rsidRDefault="004F2A1B" w:rsidP="003173C2">
            <w:pPr>
              <w:pStyle w:val="afa"/>
            </w:pPr>
            <w:r>
              <w:t>1 970</w:t>
            </w:r>
          </w:p>
        </w:tc>
        <w:tc>
          <w:tcPr>
            <w:tcW w:w="3165" w:type="dxa"/>
            <w:vAlign w:val="center"/>
          </w:tcPr>
          <w:p w14:paraId="3B773FCE" w14:textId="14EC2B60" w:rsidR="000C481B" w:rsidRDefault="004F2A1B" w:rsidP="003173C2">
            <w:pPr>
              <w:pStyle w:val="afa"/>
            </w:pPr>
            <w:r>
              <w:t>6 909</w:t>
            </w:r>
          </w:p>
        </w:tc>
      </w:tr>
      <w:tr w:rsidR="000C481B" w14:paraId="04251A69" w14:textId="77777777" w:rsidTr="003813F7">
        <w:tc>
          <w:tcPr>
            <w:tcW w:w="3164" w:type="dxa"/>
            <w:vAlign w:val="center"/>
          </w:tcPr>
          <w:p w14:paraId="278E4FEA" w14:textId="2BB3719C" w:rsidR="000C481B" w:rsidRDefault="003173C2" w:rsidP="003813F7">
            <w:pPr>
              <w:pStyle w:val="afa"/>
            </w:pPr>
            <w:r>
              <w:t>Расходы на оплату труда</w:t>
            </w:r>
          </w:p>
        </w:tc>
        <w:tc>
          <w:tcPr>
            <w:tcW w:w="3164" w:type="dxa"/>
            <w:vAlign w:val="center"/>
          </w:tcPr>
          <w:p w14:paraId="199C8CB1" w14:textId="6C77F6ED" w:rsidR="000C481B" w:rsidRDefault="004F2A1B" w:rsidP="003173C2">
            <w:pPr>
              <w:pStyle w:val="afa"/>
            </w:pPr>
            <w:r>
              <w:t>87 296</w:t>
            </w:r>
          </w:p>
        </w:tc>
        <w:tc>
          <w:tcPr>
            <w:tcW w:w="3165" w:type="dxa"/>
            <w:vAlign w:val="center"/>
          </w:tcPr>
          <w:p w14:paraId="25CE1D1F" w14:textId="721D533D" w:rsidR="000C481B" w:rsidRDefault="004F2A1B" w:rsidP="003173C2">
            <w:pPr>
              <w:pStyle w:val="afa"/>
            </w:pPr>
            <w:r>
              <w:t>246 488</w:t>
            </w:r>
          </w:p>
        </w:tc>
      </w:tr>
      <w:tr w:rsidR="000C481B" w14:paraId="11B16991" w14:textId="77777777" w:rsidTr="003813F7">
        <w:tc>
          <w:tcPr>
            <w:tcW w:w="3164" w:type="dxa"/>
            <w:vAlign w:val="center"/>
          </w:tcPr>
          <w:p w14:paraId="1E72D46F" w14:textId="4AA87413" w:rsidR="000C481B" w:rsidRDefault="003173C2" w:rsidP="003813F7">
            <w:pPr>
              <w:pStyle w:val="afa"/>
            </w:pPr>
            <w:r>
              <w:t>Расходы на страховые взносы</w:t>
            </w:r>
          </w:p>
        </w:tc>
        <w:tc>
          <w:tcPr>
            <w:tcW w:w="3164" w:type="dxa"/>
            <w:vAlign w:val="center"/>
          </w:tcPr>
          <w:p w14:paraId="364C7932" w14:textId="4155E8D4" w:rsidR="000C481B" w:rsidRDefault="00A1654A" w:rsidP="003173C2">
            <w:pPr>
              <w:pStyle w:val="afa"/>
            </w:pPr>
            <w:r>
              <w:t>24 423</w:t>
            </w:r>
          </w:p>
        </w:tc>
        <w:tc>
          <w:tcPr>
            <w:tcW w:w="3165" w:type="dxa"/>
            <w:vAlign w:val="center"/>
          </w:tcPr>
          <w:p w14:paraId="2ED248F5" w14:textId="135B5EE9" w:rsidR="000C481B" w:rsidRDefault="00A1654A" w:rsidP="003173C2">
            <w:pPr>
              <w:pStyle w:val="afa"/>
            </w:pPr>
            <w:r>
              <w:t>66 033</w:t>
            </w:r>
          </w:p>
        </w:tc>
      </w:tr>
      <w:tr w:rsidR="000C481B" w14:paraId="6B2553B7" w14:textId="77777777" w:rsidTr="003813F7">
        <w:tc>
          <w:tcPr>
            <w:tcW w:w="3164" w:type="dxa"/>
            <w:vAlign w:val="center"/>
          </w:tcPr>
          <w:p w14:paraId="5E2B99AB" w14:textId="40671DBF" w:rsidR="000C481B" w:rsidRDefault="003173C2" w:rsidP="003813F7">
            <w:pPr>
              <w:pStyle w:val="afa"/>
            </w:pPr>
            <w:r>
              <w:t>Расходы на аренду</w:t>
            </w:r>
          </w:p>
        </w:tc>
        <w:tc>
          <w:tcPr>
            <w:tcW w:w="3164" w:type="dxa"/>
            <w:vAlign w:val="center"/>
          </w:tcPr>
          <w:p w14:paraId="49B32597" w14:textId="72915318" w:rsidR="000C481B" w:rsidRDefault="004F2A1B" w:rsidP="003173C2">
            <w:pPr>
              <w:pStyle w:val="afa"/>
            </w:pPr>
            <w:r>
              <w:t>20 250</w:t>
            </w:r>
          </w:p>
        </w:tc>
        <w:tc>
          <w:tcPr>
            <w:tcW w:w="3165" w:type="dxa"/>
            <w:vAlign w:val="center"/>
          </w:tcPr>
          <w:p w14:paraId="78B5DDFB" w14:textId="16A2BEEF" w:rsidR="000C481B" w:rsidRDefault="004F2A1B" w:rsidP="003173C2">
            <w:pPr>
              <w:pStyle w:val="afa"/>
            </w:pPr>
            <w:r>
              <w:t>54 750</w:t>
            </w:r>
          </w:p>
        </w:tc>
      </w:tr>
      <w:tr w:rsidR="000C481B" w14:paraId="69B73E8E" w14:textId="77777777" w:rsidTr="003813F7">
        <w:tc>
          <w:tcPr>
            <w:tcW w:w="3164" w:type="dxa"/>
            <w:vAlign w:val="center"/>
          </w:tcPr>
          <w:p w14:paraId="120970EB" w14:textId="675F4F1A" w:rsidR="000C481B" w:rsidRDefault="003173C2" w:rsidP="003813F7">
            <w:pPr>
              <w:pStyle w:val="afa"/>
            </w:pPr>
            <w:r>
              <w:t>Накладные расходы</w:t>
            </w:r>
          </w:p>
        </w:tc>
        <w:tc>
          <w:tcPr>
            <w:tcW w:w="3164" w:type="dxa"/>
            <w:vAlign w:val="center"/>
          </w:tcPr>
          <w:p w14:paraId="0F3DAE55" w14:textId="3BBAC99C" w:rsidR="000C481B" w:rsidRDefault="003813F7" w:rsidP="003173C2">
            <w:pPr>
              <w:pStyle w:val="afa"/>
            </w:pPr>
            <w:r>
              <w:t>39 680</w:t>
            </w:r>
          </w:p>
        </w:tc>
        <w:tc>
          <w:tcPr>
            <w:tcW w:w="3165" w:type="dxa"/>
            <w:vAlign w:val="center"/>
          </w:tcPr>
          <w:p w14:paraId="4C55A6E1" w14:textId="7C8E8060" w:rsidR="000C481B" w:rsidRDefault="003813F7" w:rsidP="003173C2">
            <w:pPr>
              <w:pStyle w:val="afa"/>
            </w:pPr>
            <w:r>
              <w:t>112 404</w:t>
            </w:r>
          </w:p>
        </w:tc>
      </w:tr>
      <w:tr w:rsidR="000C481B" w14:paraId="593AA255" w14:textId="77777777" w:rsidTr="003813F7">
        <w:tc>
          <w:tcPr>
            <w:tcW w:w="3164" w:type="dxa"/>
            <w:vAlign w:val="center"/>
          </w:tcPr>
          <w:p w14:paraId="35E7C4CC" w14:textId="2C3898A2" w:rsidR="000C481B" w:rsidRDefault="003173C2" w:rsidP="003813F7">
            <w:pPr>
              <w:pStyle w:val="afa"/>
            </w:pPr>
            <w:r>
              <w:t>Расходы на использование оборудования</w:t>
            </w:r>
          </w:p>
        </w:tc>
        <w:tc>
          <w:tcPr>
            <w:tcW w:w="3164" w:type="dxa"/>
            <w:vAlign w:val="center"/>
          </w:tcPr>
          <w:p w14:paraId="17759F94" w14:textId="44CD7F8A" w:rsidR="000C481B" w:rsidRDefault="003813F7" w:rsidP="003173C2">
            <w:pPr>
              <w:pStyle w:val="afa"/>
            </w:pPr>
            <w:r>
              <w:t>3 861</w:t>
            </w:r>
          </w:p>
        </w:tc>
        <w:tc>
          <w:tcPr>
            <w:tcW w:w="3165" w:type="dxa"/>
            <w:vAlign w:val="center"/>
          </w:tcPr>
          <w:p w14:paraId="16779F99" w14:textId="7B66A578" w:rsidR="000C481B" w:rsidRDefault="003813F7" w:rsidP="003173C2">
            <w:pPr>
              <w:pStyle w:val="afa"/>
            </w:pPr>
            <w:r>
              <w:t>10 439</w:t>
            </w:r>
          </w:p>
        </w:tc>
      </w:tr>
      <w:tr w:rsidR="00EB4685" w14:paraId="604398DA" w14:textId="77777777" w:rsidTr="003813F7">
        <w:tc>
          <w:tcPr>
            <w:tcW w:w="3164" w:type="dxa"/>
            <w:vAlign w:val="center"/>
          </w:tcPr>
          <w:p w14:paraId="3679A403" w14:textId="54306FE6" w:rsidR="00EB4685" w:rsidRDefault="00EB4685" w:rsidP="00EB4685">
            <w:pPr>
              <w:pStyle w:val="afa"/>
              <w:jc w:val="right"/>
            </w:pPr>
            <w:r>
              <w:t>Итого</w:t>
            </w:r>
          </w:p>
        </w:tc>
        <w:tc>
          <w:tcPr>
            <w:tcW w:w="3164" w:type="dxa"/>
            <w:vAlign w:val="center"/>
          </w:tcPr>
          <w:p w14:paraId="7395E921" w14:textId="199B2A85" w:rsidR="00EB4685" w:rsidRPr="007D764B" w:rsidRDefault="007D764B" w:rsidP="003173C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177 480</w:t>
            </w:r>
          </w:p>
        </w:tc>
        <w:tc>
          <w:tcPr>
            <w:tcW w:w="3165" w:type="dxa"/>
            <w:vAlign w:val="center"/>
          </w:tcPr>
          <w:p w14:paraId="591D9E02" w14:textId="49252755" w:rsidR="00EB4685" w:rsidRPr="002015EA" w:rsidRDefault="002015EA" w:rsidP="003173C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497 023</w:t>
            </w:r>
          </w:p>
        </w:tc>
      </w:tr>
    </w:tbl>
    <w:p w14:paraId="2D22D4DC" w14:textId="77777777" w:rsidR="000C481B" w:rsidRPr="0030496D" w:rsidRDefault="000C481B" w:rsidP="0030496D">
      <w:pPr>
        <w:pStyle w:val="a4"/>
      </w:pPr>
    </w:p>
    <w:p w14:paraId="36036FDA" w14:textId="71F711E6" w:rsidR="00633D04" w:rsidRDefault="00512D7D" w:rsidP="000930B7">
      <w:pPr>
        <w:pStyle w:val="a4"/>
      </w:pPr>
      <w:r>
        <w:t>Затраты на проведение НИОКР составляют:</w:t>
      </w:r>
    </w:p>
    <w:p w14:paraId="2E769745" w14:textId="02313D03" w:rsidR="00512D7D" w:rsidRPr="00512D7D" w:rsidRDefault="00512D7D" w:rsidP="000930B7">
      <w:pPr>
        <w:pStyle w:val="a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НИОКР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НИР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ОКР</m:t>
              </m:r>
            </m:sub>
          </m:sSub>
          <m:r>
            <w:rPr>
              <w:rFonts w:ascii="Cambria Math" w:hAnsi="Cambria Math"/>
              <w:lang w:val="en-US"/>
            </w:rPr>
            <m:t>=674 503 руб.</m:t>
          </m:r>
        </m:oMath>
      </m:oMathPara>
    </w:p>
    <w:p w14:paraId="7C9EFE19" w14:textId="370FCD49" w:rsidR="00633D04" w:rsidRDefault="003E101B" w:rsidP="000930B7">
      <w:pPr>
        <w:pStyle w:val="a4"/>
      </w:pPr>
      <w:r>
        <w:t>Планируемая цена разработки и изготовления одной единицы системы электронного хронометража рассчитывается с учётом 20% прибыли:</w:t>
      </w:r>
    </w:p>
    <w:p w14:paraId="74434574" w14:textId="6C3BFCC4" w:rsidR="003E101B" w:rsidRPr="00FD2FE4" w:rsidRDefault="00FD2FE4" w:rsidP="000930B7">
      <w:pPr>
        <w:pStyle w:val="a4"/>
        <w:rPr>
          <w:i/>
        </w:rPr>
      </w:pPr>
      <m:oMathPara>
        <m:oMath>
          <m:r>
            <w:rPr>
              <w:rFonts w:ascii="Cambria Math" w:hAnsi="Cambria Math"/>
            </w:rPr>
            <m:t>Ц=1,2∙</m:t>
          </m:r>
          <m:r>
            <w:rPr>
              <w:rFonts w:ascii="Cambria Math" w:hAnsi="Cambria Math"/>
              <w:lang w:val="en-US"/>
            </w:rPr>
            <m:t xml:space="preserve">674 503 </m:t>
          </m:r>
          <m:r>
            <w:rPr>
              <w:rFonts w:ascii="Cambria Math" w:hAnsi="Cambria Math"/>
            </w:rPr>
            <m:t>руб. =773 908 руб.</m:t>
          </m:r>
        </m:oMath>
      </m:oMathPara>
    </w:p>
    <w:p w14:paraId="2647B146" w14:textId="64CCCB02" w:rsidR="00633D04" w:rsidRDefault="009F2FCA" w:rsidP="000930B7">
      <w:pPr>
        <w:pStyle w:val="a4"/>
      </w:pPr>
      <w:r>
        <w:t>Ленточный план-график выполнения работ приведён на рисунке 5.1.</w:t>
      </w:r>
    </w:p>
    <w:p w14:paraId="0359FC57" w14:textId="77777777" w:rsidR="00490592" w:rsidRPr="000930B7" w:rsidRDefault="00490592" w:rsidP="000930B7">
      <w:pPr>
        <w:pStyle w:val="a4"/>
      </w:pPr>
    </w:p>
    <w:sectPr w:rsidR="00490592" w:rsidRPr="000930B7" w:rsidSect="00531EC7">
      <w:footerReference w:type="even" r:id="rId8"/>
      <w:footerReference w:type="default" r:id="rId9"/>
      <w:headerReference w:type="first" r:id="rId10"/>
      <w:pgSz w:w="11906" w:h="16838"/>
      <w:pgMar w:top="1134" w:right="850" w:bottom="1134" w:left="1701" w:header="709" w:footer="397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F7351" w14:textId="77777777" w:rsidR="00A25E28" w:rsidRDefault="00A25E28">
      <w:r>
        <w:separator/>
      </w:r>
    </w:p>
  </w:endnote>
  <w:endnote w:type="continuationSeparator" w:id="0">
    <w:p w14:paraId="74482F30" w14:textId="77777777" w:rsidR="00A25E28" w:rsidRDefault="00A25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4A69A" w14:textId="77777777" w:rsidR="00B15329" w:rsidRDefault="00DB028E">
    <w:pPr>
      <w:framePr w:wrap="around" w:vAnchor="text" w:hAnchor="margin" w:xAlign="center" w:y="1"/>
    </w:pPr>
    <w:r>
      <w:fldChar w:fldCharType="begin"/>
    </w:r>
    <w:r w:rsidR="00F6575C">
      <w:instrText xml:space="preserve">PAGE  </w:instrText>
    </w:r>
    <w:r>
      <w:fldChar w:fldCharType="end"/>
    </w:r>
  </w:p>
  <w:p w14:paraId="4DD82621" w14:textId="77777777" w:rsidR="00B15329" w:rsidRDefault="00B15329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8584A" w14:textId="77777777" w:rsidR="00B15329" w:rsidRDefault="00DB028E">
    <w:pPr>
      <w:framePr w:wrap="around" w:vAnchor="text" w:hAnchor="margin" w:xAlign="center" w:y="1"/>
    </w:pPr>
    <w:r>
      <w:fldChar w:fldCharType="begin"/>
    </w:r>
    <w:r w:rsidR="00F6575C">
      <w:instrText xml:space="preserve">PAGE  </w:instrText>
    </w:r>
    <w:r>
      <w:fldChar w:fldCharType="separate"/>
    </w:r>
    <w:r w:rsidR="002D62CD">
      <w:rPr>
        <w:noProof/>
      </w:rPr>
      <w:t>18</w:t>
    </w:r>
    <w:r>
      <w:fldChar w:fldCharType="end"/>
    </w:r>
  </w:p>
  <w:p w14:paraId="439FE3ED" w14:textId="77777777" w:rsidR="00B15329" w:rsidRDefault="00B15329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F38B1" w14:textId="77777777" w:rsidR="00A25E28" w:rsidRDefault="00A25E28">
      <w:r>
        <w:separator/>
      </w:r>
    </w:p>
  </w:footnote>
  <w:footnote w:type="continuationSeparator" w:id="0">
    <w:p w14:paraId="1FFC2CF2" w14:textId="77777777" w:rsidR="00A25E28" w:rsidRDefault="00A25E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F6220" w14:textId="71F0EC7D" w:rsidR="00B15329" w:rsidRDefault="00475FFE"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747B8A42" wp14:editId="6C1EBACB">
              <wp:simplePos x="0" y="0"/>
              <wp:positionH relativeFrom="page">
                <wp:posOffset>169545</wp:posOffset>
              </wp:positionH>
              <wp:positionV relativeFrom="page">
                <wp:posOffset>180340</wp:posOffset>
              </wp:positionV>
              <wp:extent cx="7560310" cy="10692130"/>
              <wp:effectExtent l="0" t="0" r="2540" b="0"/>
              <wp:wrapNone/>
              <wp:docPr id="1" name="Group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0692130"/>
                        <a:chOff x="284" y="284"/>
                        <a:chExt cx="11906" cy="16838"/>
                      </a:xfrm>
                    </wpg:grpSpPr>
                    <wpg:grpSp>
                      <wpg:cNvPr id="2" name="Group 57"/>
                      <wpg:cNvGrpSpPr>
                        <a:grpSpLocks/>
                      </wpg:cNvGrpSpPr>
                      <wpg:grpSpPr bwMode="auto">
                        <a:xfrm>
                          <a:off x="737" y="8618"/>
                          <a:ext cx="681" cy="8222"/>
                          <a:chOff x="1701" y="1134"/>
                          <a:chExt cx="681" cy="8222"/>
                        </a:xfrm>
                      </wpg:grpSpPr>
                      <wpg:grpSp>
                        <wpg:cNvPr id="3" name="Group 58"/>
                        <wpg:cNvGrpSpPr>
                          <a:grpSpLocks/>
                        </wpg:cNvGrpSpPr>
                        <wpg:grpSpPr bwMode="auto">
                          <a:xfrm>
                            <a:off x="1701" y="1134"/>
                            <a:ext cx="681" cy="8222"/>
                            <a:chOff x="1701" y="1134"/>
                            <a:chExt cx="681" cy="8222"/>
                          </a:xfrm>
                        </wpg:grpSpPr>
                        <wps:wsp>
                          <wps:cNvPr id="5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1" y="1134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1" y="3119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1" y="453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1" y="5954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1" y="7938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Line 64"/>
                          <wps:cNvCnPr/>
                          <wps:spPr bwMode="auto">
                            <a:xfrm>
                              <a:off x="1985" y="1134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1" name="Line 65"/>
                          <wps:cNvCnPr/>
                          <wps:spPr bwMode="auto">
                            <a:xfrm>
                              <a:off x="1985" y="3119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2" name="Line 66"/>
                          <wps:cNvCnPr/>
                          <wps:spPr bwMode="auto">
                            <a:xfrm>
                              <a:off x="1985" y="453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" name="Line 67"/>
                          <wps:cNvCnPr/>
                          <wps:spPr bwMode="auto">
                            <a:xfrm>
                              <a:off x="1985" y="5954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4" name="Line 68"/>
                          <wps:cNvCnPr/>
                          <wps:spPr bwMode="auto">
                            <a:xfrm>
                              <a:off x="1985" y="7938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5" name="Line 69"/>
                          <wps:cNvCnPr/>
                          <wps:spPr bwMode="auto">
                            <a:xfrm>
                              <a:off x="1985" y="935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g:grpSp>
                        <wpg:cNvPr id="16" name="Group 70"/>
                        <wpg:cNvGrpSpPr>
                          <a:grpSpLocks/>
                        </wpg:cNvGrpSpPr>
                        <wpg:grpSpPr bwMode="auto">
                          <a:xfrm>
                            <a:off x="1701" y="1134"/>
                            <a:ext cx="283" cy="8221"/>
                            <a:chOff x="1701" y="1134"/>
                            <a:chExt cx="283" cy="8221"/>
                          </a:xfrm>
                        </wpg:grpSpPr>
                        <wps:wsp>
                          <wps:cNvPr id="17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1134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74086D" w14:textId="77777777" w:rsidR="00B15329" w:rsidRDefault="00F6575C">
                                <w:pPr>
                                  <w:spacing w:before="40"/>
                                  <w:jc w:val="center"/>
                                  <w:rPr>
                                    <w:sz w:val="19"/>
                                  </w:rPr>
                                </w:pPr>
                                <w:r>
                                  <w:rPr>
                                    <w:sz w:val="19"/>
                                  </w:rPr>
                                  <w:t>Подп. и дата</w:t>
                                </w:r>
                              </w:p>
                              <w:p w14:paraId="78742093" w14:textId="77777777" w:rsidR="00B15329" w:rsidRDefault="00B15329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3119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671A79" w14:textId="77777777" w:rsidR="00B15329" w:rsidRDefault="00F6575C">
                                <w:pPr>
                                  <w:spacing w:before="40"/>
                                  <w:jc w:val="center"/>
                                  <w:rPr>
                                    <w:sz w:val="19"/>
                                  </w:rPr>
                                </w:pPr>
                                <w:r>
                                  <w:rPr>
                                    <w:sz w:val="19"/>
                                  </w:rPr>
                                  <w:t>Инв. № дубл.</w:t>
                                </w:r>
                              </w:p>
                              <w:p w14:paraId="066F6987" w14:textId="77777777" w:rsidR="00B15329" w:rsidRDefault="00B15329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4536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E7CA48" w14:textId="77777777" w:rsidR="00B15329" w:rsidRDefault="00F6575C">
                                <w:pPr>
                                  <w:spacing w:before="40"/>
                                  <w:jc w:val="center"/>
                                  <w:rPr>
                                    <w:sz w:val="19"/>
                                  </w:rPr>
                                </w:pPr>
                                <w:r>
                                  <w:rPr>
                                    <w:sz w:val="19"/>
                                  </w:rPr>
                                  <w:t>Взам. Инв. №</w:t>
                                </w:r>
                              </w:p>
                              <w:p w14:paraId="5747E507" w14:textId="77777777" w:rsidR="00B15329" w:rsidRDefault="00B15329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5954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0990A8" w14:textId="77777777" w:rsidR="00B15329" w:rsidRDefault="00F6575C">
                                <w:pPr>
                                  <w:spacing w:before="40"/>
                                  <w:jc w:val="center"/>
                                  <w:rPr>
                                    <w:sz w:val="19"/>
                                  </w:rPr>
                                </w:pPr>
                                <w:r>
                                  <w:rPr>
                                    <w:sz w:val="19"/>
                                  </w:rPr>
                                  <w:t>Подп. и дата</w:t>
                                </w:r>
                              </w:p>
                              <w:p w14:paraId="0AFF84BB" w14:textId="77777777" w:rsidR="00B15329" w:rsidRDefault="00B15329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7938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2B69EC" w14:textId="77777777" w:rsidR="00B15329" w:rsidRDefault="00F6575C">
                                <w:pPr>
                                  <w:spacing w:before="40"/>
                                  <w:jc w:val="center"/>
                                  <w:rPr>
                                    <w:sz w:val="19"/>
                                  </w:rPr>
                                </w:pPr>
                                <w:r>
                                  <w:rPr>
                                    <w:sz w:val="19"/>
                                  </w:rPr>
                                  <w:t>Инв. № подл.</w:t>
                                </w:r>
                              </w:p>
                              <w:p w14:paraId="678B4BF0" w14:textId="77777777" w:rsidR="00B15329" w:rsidRDefault="00B15329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76"/>
                        <wpg:cNvGrpSpPr>
                          <a:grpSpLocks/>
                        </wpg:cNvGrpSpPr>
                        <wpg:grpSpPr bwMode="auto">
                          <a:xfrm>
                            <a:off x="1985" y="1134"/>
                            <a:ext cx="397" cy="8221"/>
                            <a:chOff x="1701" y="1134"/>
                            <a:chExt cx="283" cy="8221"/>
                          </a:xfrm>
                        </wpg:grpSpPr>
                        <wps:wsp>
                          <wps:cNvPr id="23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1134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35EF90" w14:textId="77777777" w:rsidR="00B15329" w:rsidRDefault="00B153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3119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BF43CB" w14:textId="77777777" w:rsidR="00B15329" w:rsidRDefault="00B153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Text Box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4536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06E051" w14:textId="77777777" w:rsidR="00B15329" w:rsidRDefault="00B153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5954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57BDC1" w14:textId="77777777" w:rsidR="00B15329" w:rsidRDefault="00B153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" name="Text Box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7938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6C9CC5" w14:textId="77777777" w:rsidR="00B15329" w:rsidRDefault="00B153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8" name="Rectangle 82"/>
                      <wps:cNvSpPr>
                        <a:spLocks noChangeArrowheads="1"/>
                      </wps:cNvSpPr>
                      <wps:spPr bwMode="auto">
                        <a:xfrm>
                          <a:off x="1417" y="567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Text Box 83"/>
                      <wps:cNvSpPr txBox="1">
                        <a:spLocks noChangeArrowheads="1"/>
                      </wps:cNvSpPr>
                      <wps:spPr bwMode="auto">
                        <a:xfrm>
                          <a:off x="1417" y="16839"/>
                          <a:ext cx="10488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EBC18E" w14:textId="77777777" w:rsidR="00B15329" w:rsidRDefault="00F6575C">
                            <w:pPr>
                              <w:spacing w:line="240" w:lineRule="exact"/>
                              <w:ind w:firstLine="56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ГОСТ 2.106-96 ф. 9а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>Копировал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>Формат А4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84"/>
                      <wps:cNvSpPr txBox="1">
                        <a:spLocks noChangeArrowheads="1"/>
                      </wps:cNvSpPr>
                      <wps:spPr bwMode="auto">
                        <a:xfrm>
                          <a:off x="1417" y="16556"/>
                          <a:ext cx="39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76936E" w14:textId="77777777" w:rsidR="00B15329" w:rsidRDefault="00F6575C">
                            <w:pPr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Изм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" name="Text Box 85"/>
                      <wps:cNvSpPr txBox="1">
                        <a:spLocks noChangeArrowheads="1"/>
                      </wps:cNvSpPr>
                      <wps:spPr bwMode="auto">
                        <a:xfrm>
                          <a:off x="1814" y="1655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39BD51" w14:textId="77777777" w:rsidR="00B15329" w:rsidRDefault="00F6575C">
                            <w:pPr>
                              <w:spacing w:line="240" w:lineRule="exact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2" name="Text Box 86"/>
                      <wps:cNvSpPr txBox="1">
                        <a:spLocks noChangeArrowheads="1"/>
                      </wps:cNvSpPr>
                      <wps:spPr bwMode="auto">
                        <a:xfrm>
                          <a:off x="2381" y="1655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EE3A89" w14:textId="77777777" w:rsidR="00B15329" w:rsidRDefault="00F6575C">
                            <w:pPr>
                              <w:widowControl w:val="0"/>
                              <w:spacing w:line="240" w:lineRule="exact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3" name="Text Box 87"/>
                      <wps:cNvSpPr txBox="1">
                        <a:spLocks noChangeArrowheads="1"/>
                      </wps:cNvSpPr>
                      <wps:spPr bwMode="auto">
                        <a:xfrm>
                          <a:off x="3685" y="1655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9378D3" w14:textId="77777777" w:rsidR="00B15329" w:rsidRDefault="00F6575C">
                            <w:pPr>
                              <w:widowControl w:val="0"/>
                              <w:spacing w:line="240" w:lineRule="exact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4" name="Text Box 88"/>
                      <wps:cNvSpPr txBox="1">
                        <a:spLocks noChangeArrowheads="1"/>
                      </wps:cNvSpPr>
                      <wps:spPr bwMode="auto">
                        <a:xfrm>
                          <a:off x="4536" y="1655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AE9E89" w14:textId="77777777" w:rsidR="00B15329" w:rsidRDefault="00F6575C">
                            <w:pPr>
                              <w:spacing w:line="240" w:lineRule="exact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5" name="Text Box 89"/>
                      <wps:cNvSpPr txBox="1">
                        <a:spLocks noChangeArrowheads="1"/>
                      </wps:cNvSpPr>
                      <wps:spPr bwMode="auto">
                        <a:xfrm>
                          <a:off x="11340" y="15989"/>
                          <a:ext cx="567" cy="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3D01F1" w14:textId="77777777" w:rsidR="00B15329" w:rsidRDefault="00F6575C">
                            <w:pPr>
                              <w:spacing w:line="240" w:lineRule="exact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6" name="Text Box 90"/>
                      <wps:cNvSpPr txBox="1">
                        <a:spLocks noChangeArrowheads="1"/>
                      </wps:cNvSpPr>
                      <wps:spPr bwMode="auto">
                        <a:xfrm>
                          <a:off x="5103" y="15989"/>
                          <a:ext cx="6236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6E5843" w14:textId="77777777" w:rsidR="00B15329" w:rsidRDefault="00B15329">
                            <w:pPr>
                              <w:spacing w:before="120"/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0000" tIns="46800" rIns="90000" bIns="46800" anchor="t" anchorCtr="0" upright="1">
                        <a:noAutofit/>
                      </wps:bodyPr>
                    </wps:wsp>
                    <wps:wsp>
                      <wps:cNvPr id="37" name="Line 91"/>
                      <wps:cNvCnPr/>
                      <wps:spPr bwMode="auto">
                        <a:xfrm>
                          <a:off x="1417" y="15989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8" name="Line 92"/>
                      <wps:cNvCnPr/>
                      <wps:spPr bwMode="auto">
                        <a:xfrm>
                          <a:off x="2381" y="15989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9" name="Line 93"/>
                      <wps:cNvCnPr/>
                      <wps:spPr bwMode="auto">
                        <a:xfrm>
                          <a:off x="3685" y="15989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0" name="Line 94"/>
                      <wps:cNvCnPr/>
                      <wps:spPr bwMode="auto">
                        <a:xfrm>
                          <a:off x="4536" y="15989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1" name="Line 95"/>
                      <wps:cNvCnPr/>
                      <wps:spPr bwMode="auto">
                        <a:xfrm>
                          <a:off x="5103" y="15989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2" name="Line 96"/>
                      <wps:cNvCnPr/>
                      <wps:spPr bwMode="auto">
                        <a:xfrm>
                          <a:off x="1814" y="15989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3" name="Line 97"/>
                      <wps:cNvCnPr/>
                      <wps:spPr bwMode="auto">
                        <a:xfrm>
                          <a:off x="1417" y="16273"/>
                          <a:ext cx="368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4" name="Line 98"/>
                      <wps:cNvCnPr/>
                      <wps:spPr bwMode="auto">
                        <a:xfrm>
                          <a:off x="1417" y="16556"/>
                          <a:ext cx="368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5" name="Line 99"/>
                      <wps:cNvCnPr/>
                      <wps:spPr bwMode="auto">
                        <a:xfrm>
                          <a:off x="11340" y="16386"/>
                          <a:ext cx="5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6" name="Line 100"/>
                      <wps:cNvCnPr/>
                      <wps:spPr bwMode="auto">
                        <a:xfrm>
                          <a:off x="11340" y="15989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7" name="Text Box 101"/>
                      <wps:cNvSpPr txBox="1">
                        <a:spLocks noChangeArrowheads="1"/>
                      </wps:cNvSpPr>
                      <wps:spPr bwMode="auto">
                        <a:xfrm>
                          <a:off x="11340" y="16386"/>
                          <a:ext cx="454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5B59E8" w14:textId="77777777" w:rsidR="00B15329" w:rsidRDefault="00B15329">
                            <w:pPr>
                              <w:spacing w:before="40" w:line="240" w:lineRule="exact"/>
                              <w:jc w:val="center"/>
                              <w:rPr>
                                <w:sz w:val="23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8" name="Group 102"/>
                      <wpg:cNvGrpSpPr>
                        <a:grpSpLocks/>
                      </wpg:cNvGrpSpPr>
                      <wpg:grpSpPr bwMode="auto">
                        <a:xfrm>
                          <a:off x="1417" y="15989"/>
                          <a:ext cx="2268" cy="283"/>
                          <a:chOff x="567" y="4536"/>
                          <a:chExt cx="2268" cy="283"/>
                        </a:xfrm>
                      </wpg:grpSpPr>
                      <wps:wsp>
                        <wps:cNvPr id="49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964" y="4536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9987F7" w14:textId="77777777" w:rsidR="00B15329" w:rsidRDefault="00B15329">
                              <w:pPr>
                                <w:spacing w:line="240" w:lineRule="exact"/>
                                <w:jc w:val="center"/>
                                <w:rPr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4536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B1614F" w14:textId="77777777" w:rsidR="00B15329" w:rsidRDefault="00B15329">
                              <w:pPr>
                                <w:widowControl w:val="0"/>
                                <w:spacing w:line="240" w:lineRule="exact"/>
                                <w:jc w:val="center"/>
                                <w:rPr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4536"/>
                            <a:ext cx="39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0ADC1D" w14:textId="77777777" w:rsidR="00B15329" w:rsidRDefault="00B15329">
                              <w:pPr>
                                <w:spacing w:line="240" w:lineRule="exact"/>
                                <w:jc w:val="center"/>
                                <w:rPr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52" name="Group 106"/>
                      <wpg:cNvGrpSpPr>
                        <a:grpSpLocks/>
                      </wpg:cNvGrpSpPr>
                      <wpg:grpSpPr bwMode="auto">
                        <a:xfrm>
                          <a:off x="1417" y="16273"/>
                          <a:ext cx="2268" cy="283"/>
                          <a:chOff x="567" y="4536"/>
                          <a:chExt cx="2268" cy="283"/>
                        </a:xfrm>
                      </wpg:grpSpPr>
                      <wps:wsp>
                        <wps:cNvPr id="53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964" y="4536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C827F0" w14:textId="77777777" w:rsidR="00B15329" w:rsidRDefault="00B15329">
                              <w:pPr>
                                <w:spacing w:line="240" w:lineRule="exact"/>
                                <w:jc w:val="center"/>
                                <w:rPr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4536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BDDC74" w14:textId="77777777" w:rsidR="00B15329" w:rsidRDefault="00B15329">
                              <w:pPr>
                                <w:widowControl w:val="0"/>
                                <w:spacing w:line="240" w:lineRule="exact"/>
                                <w:jc w:val="center"/>
                                <w:rPr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4536"/>
                            <a:ext cx="39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AF8B5F" w14:textId="77777777" w:rsidR="00B15329" w:rsidRDefault="00B15329">
                              <w:pPr>
                                <w:spacing w:line="240" w:lineRule="exact"/>
                                <w:jc w:val="center"/>
                                <w:rPr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56" name="Rectangle 110"/>
                      <wps:cNvSpPr>
                        <a:spLocks noChangeArrowheads="1"/>
                      </wps:cNvSpPr>
                      <wps:spPr bwMode="auto">
                        <a:xfrm>
                          <a:off x="284" y="284"/>
                          <a:ext cx="11906" cy="1683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7B8A42" id="Group 56" o:spid="_x0000_s1026" style="position:absolute;margin-left:13.35pt;margin-top:14.2pt;width:595.3pt;height:841.9pt;z-index:251657728;mso-position-horizontal-relative:page;mso-position-vertical-relative:page" coordorigin="284,284" coordsize="11906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" o:allowincell="f">
              <v:group id="Group 57" o:spid="_x0000_s1027" style="position:absolute;left:737;top:8618;width:681;height:8222" coordorigin="1701,1134" coordsize="681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group id="Group 58" o:spid="_x0000_s1028" style="position:absolute;left:1701;top:1134;width:681;height:8222" coordorigin="1701,1134" coordsize="681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59" o:spid="_x0000_s1029" style="position:absolute;left:1701;top:11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" strokeweight="1.5pt"/>
                  <v:rect id="Rectangle 60" o:spid="_x0000_s1030" style="position:absolute;left:1701;top:311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" strokeweight="1.5pt"/>
                  <v:rect id="Rectangle 61" o:spid="_x0000_s1031" style="position:absolute;left:1701;top:453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" strokeweight="1.5pt"/>
                  <v:rect id="Rectangle 62" o:spid="_x0000_s1032" style="position:absolute;left:1701;top:595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" strokeweight="1.5pt"/>
                  <v:rect id="Rectangle 63" o:spid="_x0000_s1033" style="position:absolute;left:1701;top:793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" strokeweight="1.5pt"/>
                  <v:line id="Line 64" o:spid="_x0000_s1034" style="position:absolute;visibility:visible;mso-wrap-style:square" from="1985,1134" to="2382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65" o:spid="_x0000_s1035" style="position:absolute;visibility:visible;mso-wrap-style:square" from="1985,3119" to="2382,3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66" o:spid="_x0000_s1036" style="position:absolute;visibility:visible;mso-wrap-style:square" from="1985,4536" to="2382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67" o:spid="_x0000_s1037" style="position:absolute;visibility:visible;mso-wrap-style:square" from="1985,5954" to="2382,5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68" o:spid="_x0000_s1038" style="position:absolute;visibility:visible;mso-wrap-style:square" from="1985,7938" to="2382,7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69" o:spid="_x0000_s1039" style="position:absolute;visibility:visible;mso-wrap-style:square" from="1985,9356" to="2382,9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</v:group>
                <v:group id="Group 70" o:spid="_x0000_s1040" style="position:absolute;left:1701;top:1134;width:283;height:8221" coordorigin="1701,1134" coordsize="283,8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41" type="#_x0000_t202" style="position:absolute;left:1701;top:11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" filled="f" stroked="f">
                    <v:textbox style="layout-flow:vertical;mso-layout-flow-alt:bottom-to-top" inset="0,0,0,0">
                      <w:txbxContent>
                        <w:p w14:paraId="4274086D" w14:textId="77777777" w:rsidR="00B15329" w:rsidRDefault="00F6575C">
                          <w:pPr>
                            <w:spacing w:before="40"/>
                            <w:jc w:val="center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Подп. и дата</w:t>
                          </w:r>
                        </w:p>
                        <w:p w14:paraId="78742093" w14:textId="77777777" w:rsidR="00B15329" w:rsidRDefault="00B15329"/>
                      </w:txbxContent>
                    </v:textbox>
                  </v:shape>
                  <v:shape id="Text Box 72" o:spid="_x0000_s1042" type="#_x0000_t202" style="position:absolute;left:1701;top:311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" filled="f" stroked="f">
                    <v:textbox style="layout-flow:vertical;mso-layout-flow-alt:bottom-to-top" inset="0,0,0,0">
                      <w:txbxContent>
                        <w:p w14:paraId="58671A79" w14:textId="77777777" w:rsidR="00B15329" w:rsidRDefault="00F6575C">
                          <w:pPr>
                            <w:spacing w:before="40"/>
                            <w:jc w:val="center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Инв. № дубл.</w:t>
                          </w:r>
                        </w:p>
                        <w:p w14:paraId="066F6987" w14:textId="77777777" w:rsidR="00B15329" w:rsidRDefault="00B15329"/>
                      </w:txbxContent>
                    </v:textbox>
                  </v:shape>
                  <v:shape id="Text Box 73" o:spid="_x0000_s1043" type="#_x0000_t202" style="position:absolute;left:1701;top:453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" filled="f" stroked="f">
                    <v:textbox style="layout-flow:vertical;mso-layout-flow-alt:bottom-to-top" inset="0,0,0,0">
                      <w:txbxContent>
                        <w:p w14:paraId="00E7CA48" w14:textId="77777777" w:rsidR="00B15329" w:rsidRDefault="00F6575C">
                          <w:pPr>
                            <w:spacing w:before="40"/>
                            <w:jc w:val="center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Взам. Инв. №</w:t>
                          </w:r>
                        </w:p>
                        <w:p w14:paraId="5747E507" w14:textId="77777777" w:rsidR="00B15329" w:rsidRDefault="00B15329"/>
                      </w:txbxContent>
                    </v:textbox>
                  </v:shape>
                  <v:shape id="Text Box 74" o:spid="_x0000_s1044" type="#_x0000_t202" style="position:absolute;left:1701;top:595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" filled="f" stroked="f">
                    <v:textbox style="layout-flow:vertical;mso-layout-flow-alt:bottom-to-top" inset="0,0,0,0">
                      <w:txbxContent>
                        <w:p w14:paraId="750990A8" w14:textId="77777777" w:rsidR="00B15329" w:rsidRDefault="00F6575C">
                          <w:pPr>
                            <w:spacing w:before="40"/>
                            <w:jc w:val="center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Подп. и дата</w:t>
                          </w:r>
                        </w:p>
                        <w:p w14:paraId="0AFF84BB" w14:textId="77777777" w:rsidR="00B15329" w:rsidRDefault="00B15329"/>
                      </w:txbxContent>
                    </v:textbox>
                  </v:shape>
                  <v:shape id="Text Box 75" o:spid="_x0000_s1045" type="#_x0000_t202" style="position:absolute;left:1701;top:793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" filled="f" stroked="f">
                    <v:textbox style="layout-flow:vertical;mso-layout-flow-alt:bottom-to-top" inset="0,0,0,0">
                      <w:txbxContent>
                        <w:p w14:paraId="472B69EC" w14:textId="77777777" w:rsidR="00B15329" w:rsidRDefault="00F6575C">
                          <w:pPr>
                            <w:spacing w:before="40"/>
                            <w:jc w:val="center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Инв. № подл.</w:t>
                          </w:r>
                        </w:p>
                        <w:p w14:paraId="678B4BF0" w14:textId="77777777" w:rsidR="00B15329" w:rsidRDefault="00B15329"/>
                      </w:txbxContent>
                    </v:textbox>
                  </v:shape>
                </v:group>
                <v:group id="Group 76" o:spid="_x0000_s1046" style="position:absolute;left:1985;top:1134;width:397;height:8221" coordorigin="1701,1134" coordsize="283,8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77" o:spid="_x0000_s1047" type="#_x0000_t202" style="position:absolute;left:1701;top:11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" filled="f" stroked="f">
                    <v:textbox style="layout-flow:vertical;mso-layout-flow-alt:bottom-to-top" inset="0,0,0,0">
                      <w:txbxContent>
                        <w:p w14:paraId="5535EF90" w14:textId="77777777" w:rsidR="00B15329" w:rsidRDefault="00B15329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78" o:spid="_x0000_s1048" type="#_x0000_t202" style="position:absolute;left:1701;top:311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" filled="f" stroked="f">
                    <v:textbox style="layout-flow:vertical;mso-layout-flow-alt:bottom-to-top" inset="0,0,0,0">
                      <w:txbxContent>
                        <w:p w14:paraId="1FBF43CB" w14:textId="77777777" w:rsidR="00B15329" w:rsidRDefault="00B15329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79" o:spid="_x0000_s1049" type="#_x0000_t202" style="position:absolute;left:1701;top:453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" filled="f" stroked="f">
                    <v:textbox style="layout-flow:vertical;mso-layout-flow-alt:bottom-to-top" inset="0,0,0,0">
                      <w:txbxContent>
                        <w:p w14:paraId="0406E051" w14:textId="77777777" w:rsidR="00B15329" w:rsidRDefault="00B15329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80" o:spid="_x0000_s1050" type="#_x0000_t202" style="position:absolute;left:1701;top:595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" filled="f" stroked="f">
                    <v:textbox style="layout-flow:vertical;mso-layout-flow-alt:bottom-to-top" inset="0,0,0,0">
                      <w:txbxContent>
                        <w:p w14:paraId="7E57BDC1" w14:textId="77777777" w:rsidR="00B15329" w:rsidRDefault="00B15329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81" o:spid="_x0000_s1051" type="#_x0000_t202" style="position:absolute;left:1701;top:793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" filled="f" stroked="f">
                    <v:textbox style="layout-flow:vertical;mso-layout-flow-alt:bottom-to-top" inset="0,0,0,0">
                      <w:txbxContent>
                        <w:p w14:paraId="2B6C9CC5" w14:textId="77777777" w:rsidR="00B15329" w:rsidRDefault="00B15329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</v:group>
              <v:rect id="Rectangle 82" o:spid="_x0000_s1052" style="position:absolute;left:1417;top:567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" strokeweight="1.5pt"/>
              <v:shape id="Text Box 83" o:spid="_x0000_s1053" type="#_x0000_t202" style="position:absolute;left:1417;top:16839;width:1048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<v:textbox inset="0,0,0,0">
                  <w:txbxContent>
                    <w:p w14:paraId="69EBC18E" w14:textId="77777777" w:rsidR="00B15329" w:rsidRDefault="00F6575C">
                      <w:pPr>
                        <w:spacing w:line="240" w:lineRule="exact"/>
                        <w:ind w:firstLine="56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ГОСТ 2.106-96 ф. 9а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>Копировал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>Формат А4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</w:p>
                  </w:txbxContent>
                </v:textbox>
              </v:shape>
              <v:shape id="Text Box 84" o:spid="_x0000_s1054" type="#_x0000_t202" style="position:absolute;left:1417;top:16556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<v:textbox inset="0,0,0,0">
                  <w:txbxContent>
                    <w:p w14:paraId="3E76936E" w14:textId="77777777" w:rsidR="00B15329" w:rsidRDefault="00F6575C">
                      <w:pPr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Изм</w:t>
                      </w:r>
                    </w:p>
                  </w:txbxContent>
                </v:textbox>
              </v:shape>
              <v:shape id="Text Box 85" o:spid="_x0000_s1055" type="#_x0000_t202" style="position:absolute;left:1814;top:1655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<v:textbox inset="0,0,0,0">
                  <w:txbxContent>
                    <w:p w14:paraId="1439BD51" w14:textId="77777777" w:rsidR="00B15329" w:rsidRDefault="00F6575C">
                      <w:pPr>
                        <w:spacing w:line="240" w:lineRule="exact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Лист</w:t>
                      </w:r>
                    </w:p>
                  </w:txbxContent>
                </v:textbox>
              </v:shape>
              <v:shape id="Text Box 86" o:spid="_x0000_s1056" type="#_x0000_t202" style="position:absolute;left:2381;top:1655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<v:textbox inset="0,0,0,0">
                  <w:txbxContent>
                    <w:p w14:paraId="29EE3A89" w14:textId="77777777" w:rsidR="00B15329" w:rsidRDefault="00F6575C">
                      <w:pPr>
                        <w:widowControl w:val="0"/>
                        <w:spacing w:line="240" w:lineRule="exact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№ докум.</w:t>
                      </w:r>
                    </w:p>
                  </w:txbxContent>
                </v:textbox>
              </v:shape>
              <v:shape id="Text Box 87" o:spid="_x0000_s1057" type="#_x0000_t202" style="position:absolute;left:3685;top:1655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<v:textbox inset="0,0,0,0">
                  <w:txbxContent>
                    <w:p w14:paraId="7D9378D3" w14:textId="77777777" w:rsidR="00B15329" w:rsidRDefault="00F6575C">
                      <w:pPr>
                        <w:widowControl w:val="0"/>
                        <w:spacing w:line="240" w:lineRule="exact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Подп.</w:t>
                      </w:r>
                    </w:p>
                  </w:txbxContent>
                </v:textbox>
              </v:shape>
              <v:shape id="Text Box 88" o:spid="_x0000_s1058" type="#_x0000_t202" style="position:absolute;left:4536;top:1655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<v:textbox inset="0,0,0,0">
                  <w:txbxContent>
                    <w:p w14:paraId="17AE9E89" w14:textId="77777777" w:rsidR="00B15329" w:rsidRDefault="00F6575C">
                      <w:pPr>
                        <w:spacing w:line="240" w:lineRule="exact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Дата</w:t>
                      </w:r>
                    </w:p>
                  </w:txbxContent>
                </v:textbox>
              </v:shape>
              <v:shape id="Text Box 89" o:spid="_x0000_s1059" type="#_x0000_t202" style="position:absolute;left:11340;top:15989;width:56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<v:textbox inset="0,0,0,0">
                  <w:txbxContent>
                    <w:p w14:paraId="4C3D01F1" w14:textId="77777777" w:rsidR="00B15329" w:rsidRDefault="00F6575C">
                      <w:pPr>
                        <w:spacing w:line="240" w:lineRule="exact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Лист</w:t>
                      </w:r>
                    </w:p>
                  </w:txbxContent>
                </v:textbox>
              </v:shape>
              <v:shape id="Text Box 90" o:spid="_x0000_s1060" type="#_x0000_t202" style="position:absolute;left:5103;top:15989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" filled="f" stroked="f">
                <v:textbox inset="2.5mm,1.3mm,2.5mm,1.3mm">
                  <w:txbxContent>
                    <w:p w14:paraId="676E5843" w14:textId="77777777" w:rsidR="00B15329" w:rsidRDefault="00B15329">
                      <w:pPr>
                        <w:spacing w:before="120"/>
                        <w:jc w:val="center"/>
                        <w:rPr>
                          <w:sz w:val="36"/>
                          <w:lang w:val="en-US"/>
                        </w:rPr>
                      </w:pPr>
                    </w:p>
                  </w:txbxContent>
                </v:textbox>
              </v:shape>
              <v:line id="Line 91" o:spid="_x0000_s1061" style="position:absolute;visibility:visible;mso-wrap-style:square" from="1417,15989" to="11905,1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B6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MP+D3S/wBcvkEAAD//wMAUEsBAi0AFAAGAAgAAAAhANvh9svuAAAAhQEAABMAAAAAAAAAAAAA&#10;AAAAAAAAAFtDb250ZW50X1R5cGVzXS54bWxQSwECLQAUAAYACAAAACEAWvQsW78AAAAVAQAACwAA&#10;AAAAAAAAAAAAAAAfAQAAX3JlbHMvLnJlbHNQSwECLQAUAAYACAAAACEAynnQesMAAADbAAAADwAA&#10;AAAAAAAAAAAAAAAHAgAAZHJzL2Rvd25yZXYueG1sUEsFBgAAAAADAAMAtwAAAPcCAAAAAA==&#10;" strokeweight="1.5pt"/>
              <v:line id="Line 92" o:spid="_x0000_s1062" style="position:absolute;visibility:visible;mso-wrap-style:square" from="2381,15989" to="2381,16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kQI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" strokeweight="1.5pt"/>
              <v:line id="Line 93" o:spid="_x0000_s1063" style="position:absolute;visibility:visible;mso-wrap-style:square" from="3685,15989" to="3685,16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" strokeweight="1.5pt"/>
              <v:line id="Line 94" o:spid="_x0000_s1064" style="position:absolute;visibility:visible;mso-wrap-style:square" from="4536,15989" to="4536,16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" strokeweight="1.5pt"/>
              <v:line id="Line 95" o:spid="_x0000_s1065" style="position:absolute;visibility:visible;mso-wrap-style:square" from="5103,15989" to="5103,16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p7owwAAANsAAAAPAAAAZHJzL2Rvd25yZXYueG1sRI9Ba8JA&#10;FITvBf/D8gRvdWMt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ctqe6MMAAADbAAAADwAA&#10;AAAAAAAAAAAAAAAHAgAAZHJzL2Rvd25yZXYueG1sUEsFBgAAAAADAAMAtwAAAPcCAAAAAA==&#10;" strokeweight="1.5pt"/>
              <v:line id="Line 96" o:spid="_x0000_s1066" style="position:absolute;visibility:visible;mso-wrap-style:square" from="1814,15989" to="1814,16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ACf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8TOD3S/wBcvEEAAD//wMAUEsBAi0AFAAGAAgAAAAhANvh9svuAAAAhQEAABMAAAAAAAAAAAAA&#10;AAAAAAAAAFtDb250ZW50X1R5cGVzXS54bWxQSwECLQAUAAYACAAAACEAWvQsW78AAAAVAQAACwAA&#10;AAAAAAAAAAAAAAAfAQAAX3JlbHMvLnJlbHNQSwECLQAUAAYACAAAACEAgggAn8MAAADbAAAADwAA&#10;AAAAAAAAAAAAAAAHAgAAZHJzL2Rvd25yZXYueG1sUEsFBgAAAAADAAMAtwAAAPcCAAAAAA==&#10;" strokeweight="1.5pt"/>
              <v:line id="Line 97" o:spid="_x0000_s1067" style="position:absolute;visibility:visible;mso-wrap-style:square" from="1417,16273" to="5100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KUE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W8T+H3S/wBcvkEAAD//wMAUEsBAi0AFAAGAAgAAAAhANvh9svuAAAAhQEAABMAAAAAAAAAAAAA&#10;AAAAAAAAAFtDb250ZW50X1R5cGVzXS54bWxQSwECLQAUAAYACAAAACEAWvQsW78AAAAVAQAACwAA&#10;AAAAAAAAAAAAAAAfAQAAX3JlbHMvLnJlbHNQSwECLQAUAAYACAAAACEA7USlBMMAAADbAAAADwAA&#10;AAAAAAAAAAAAAAAHAgAAZHJzL2Rvd25yZXYueG1sUEsFBgAAAAADAAMAtwAAAPcCAAAAAA==&#10;" strokeweight="1.5pt"/>
              <v:line id="Line 98" o:spid="_x0000_s1068" style="position:absolute;visibility:visible;mso-wrap-style:square" from="1417,16556" to="5100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" strokeweight="1.5pt"/>
              <v:line id="Line 99" o:spid="_x0000_s1069" style="position:absolute;visibility:visible;mso-wrap-style:square" from="11340,16386" to="11907,16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Zjr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3ifw/yX+ALn4AwAA//8DAFBLAQItABQABgAIAAAAIQDb4fbL7gAAAIUBAAATAAAAAAAAAAAA&#10;AAAAAAAAAABbQ29udGVudF9UeXBlc10ueG1sUEsBAi0AFAAGAAgAAAAhAFr0LFu/AAAAFQEAAAsA&#10;AAAAAAAAAAAAAAAAHwEAAF9yZWxzLy5yZWxzUEsBAi0AFAAGAAgAAAAhAA3hmOvEAAAA2wAAAA8A&#10;AAAAAAAAAAAAAAAABwIAAGRycy9kb3ducmV2LnhtbFBLBQYAAAAAAwADALcAAAD4AgAAAAA=&#10;" strokeweight="1.5pt"/>
              <v:line id="Line 100" o:spid="_x0000_s1070" style="position:absolute;visibility:visible;mso-wrap-style:square" from="11340,15989" to="11340,16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wac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/TMGnMMAAADbAAAADwAA&#10;AAAAAAAAAAAAAAAHAgAAZHJzL2Rvd25yZXYueG1sUEsFBgAAAAADAAMAtwAAAPcCAAAAAA==&#10;" strokeweight="1.5pt"/>
              <v:shape id="Text Box 101" o:spid="_x0000_s1071" type="#_x0000_t202" style="position:absolute;left:11340;top:16386;width:454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305B59E8" w14:textId="77777777" w:rsidR="00B15329" w:rsidRDefault="00B15329">
                      <w:pPr>
                        <w:spacing w:before="40" w:line="240" w:lineRule="exact"/>
                        <w:jc w:val="center"/>
                        <w:rPr>
                          <w:sz w:val="23"/>
                        </w:rPr>
                      </w:pPr>
                    </w:p>
                  </w:txbxContent>
                </v:textbox>
              </v:shape>
              <v:group id="Group 102" o:spid="_x0000_s1072" style="position:absolute;left:1417;top:15989;width:2268;height:283" coordorigin="567,4536" coordsize="2268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shape id="Text Box 103" o:spid="_x0000_s1073" type="#_x0000_t202" style="position:absolute;left:964;top:45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589987F7" w14:textId="77777777" w:rsidR="00B15329" w:rsidRDefault="00B15329">
                        <w:pPr>
                          <w:spacing w:line="240" w:lineRule="exact"/>
                          <w:jc w:val="center"/>
                          <w:rPr>
                            <w:sz w:val="19"/>
                          </w:rPr>
                        </w:pPr>
                      </w:p>
                    </w:txbxContent>
                  </v:textbox>
                </v:shape>
                <v:shape id="Text Box 104" o:spid="_x0000_s1074" type="#_x0000_t202" style="position:absolute;left:1531;top:45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04B1614F" w14:textId="77777777" w:rsidR="00B15329" w:rsidRDefault="00B15329">
                        <w:pPr>
                          <w:widowControl w:val="0"/>
                          <w:spacing w:line="240" w:lineRule="exact"/>
                          <w:jc w:val="center"/>
                          <w:rPr>
                            <w:sz w:val="19"/>
                          </w:rPr>
                        </w:pPr>
                      </w:p>
                    </w:txbxContent>
                  </v:textbox>
                </v:shape>
                <v:shape id="Text Box 105" o:spid="_x0000_s1075" type="#_x0000_t202" style="position:absolute;left:567;top:4536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1D0ADC1D" w14:textId="77777777" w:rsidR="00B15329" w:rsidRDefault="00B15329">
                        <w:pPr>
                          <w:spacing w:line="240" w:lineRule="exact"/>
                          <w:jc w:val="center"/>
                          <w:rPr>
                            <w:sz w:val="19"/>
                          </w:rPr>
                        </w:pPr>
                      </w:p>
                    </w:txbxContent>
                  </v:textbox>
                </v:shape>
              </v:group>
              <v:group id="Group 106" o:spid="_x0000_s1076" style="position:absolute;left:1417;top:16273;width:2268;height:283" coordorigin="567,4536" coordsize="2268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<v:shape id="Text Box 107" o:spid="_x0000_s1077" type="#_x0000_t202" style="position:absolute;left:964;top:45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6FC827F0" w14:textId="77777777" w:rsidR="00B15329" w:rsidRDefault="00B15329">
                        <w:pPr>
                          <w:spacing w:line="240" w:lineRule="exact"/>
                          <w:jc w:val="center"/>
                          <w:rPr>
                            <w:sz w:val="19"/>
                          </w:rPr>
                        </w:pPr>
                      </w:p>
                    </w:txbxContent>
                  </v:textbox>
                </v:shape>
                <v:shape id="Text Box 108" o:spid="_x0000_s1078" type="#_x0000_t202" style="position:absolute;left:1531;top:45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60BDDC74" w14:textId="77777777" w:rsidR="00B15329" w:rsidRDefault="00B15329">
                        <w:pPr>
                          <w:widowControl w:val="0"/>
                          <w:spacing w:line="240" w:lineRule="exact"/>
                          <w:jc w:val="center"/>
                          <w:rPr>
                            <w:sz w:val="19"/>
                          </w:rPr>
                        </w:pPr>
                      </w:p>
                    </w:txbxContent>
                  </v:textbox>
                </v:shape>
                <v:shape id="Text Box 109" o:spid="_x0000_s1079" type="#_x0000_t202" style="position:absolute;left:567;top:4536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37AF8B5F" w14:textId="77777777" w:rsidR="00B15329" w:rsidRDefault="00B15329">
                        <w:pPr>
                          <w:spacing w:line="240" w:lineRule="exact"/>
                          <w:jc w:val="center"/>
                          <w:rPr>
                            <w:sz w:val="19"/>
                          </w:rPr>
                        </w:pPr>
                      </w:p>
                    </w:txbxContent>
                  </v:textbox>
                </v:shape>
              </v:group>
              <v:rect id="Rectangle 110" o:spid="_x0000_s1080" style="position:absolute;left:284;top:284;width:11906;height:16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" filled="f"/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4789"/>
    <w:multiLevelType w:val="hybridMultilevel"/>
    <w:tmpl w:val="461AA1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7C4731"/>
    <w:multiLevelType w:val="hybridMultilevel"/>
    <w:tmpl w:val="B12A1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30717"/>
    <w:multiLevelType w:val="hybridMultilevel"/>
    <w:tmpl w:val="37AC2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doNotHyphenateCaps/>
  <w:drawingGridHorizontalSpacing w:val="6"/>
  <w:drawingGridVerticalSpacing w:val="6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A9"/>
    <w:rsid w:val="00002E0A"/>
    <w:rsid w:val="00004725"/>
    <w:rsid w:val="000120BC"/>
    <w:rsid w:val="000134C9"/>
    <w:rsid w:val="00030AE5"/>
    <w:rsid w:val="0004418A"/>
    <w:rsid w:val="0007021E"/>
    <w:rsid w:val="000702AC"/>
    <w:rsid w:val="000930B7"/>
    <w:rsid w:val="000931DA"/>
    <w:rsid w:val="00093366"/>
    <w:rsid w:val="000A75A5"/>
    <w:rsid w:val="000B2E09"/>
    <w:rsid w:val="000B5ED4"/>
    <w:rsid w:val="000B7475"/>
    <w:rsid w:val="000C44BF"/>
    <w:rsid w:val="000C481B"/>
    <w:rsid w:val="000E06B7"/>
    <w:rsid w:val="000E4A6F"/>
    <w:rsid w:val="000E5134"/>
    <w:rsid w:val="000F10E0"/>
    <w:rsid w:val="000F3DE8"/>
    <w:rsid w:val="00101AE6"/>
    <w:rsid w:val="001372F7"/>
    <w:rsid w:val="00137341"/>
    <w:rsid w:val="0014174D"/>
    <w:rsid w:val="00143B76"/>
    <w:rsid w:val="001450E3"/>
    <w:rsid w:val="00146D82"/>
    <w:rsid w:val="00163AC4"/>
    <w:rsid w:val="00167C1A"/>
    <w:rsid w:val="00172552"/>
    <w:rsid w:val="0017269A"/>
    <w:rsid w:val="00176DB8"/>
    <w:rsid w:val="001A3447"/>
    <w:rsid w:val="001A4722"/>
    <w:rsid w:val="001A4F7A"/>
    <w:rsid w:val="001B7D30"/>
    <w:rsid w:val="001D344F"/>
    <w:rsid w:val="001E7C59"/>
    <w:rsid w:val="002015EA"/>
    <w:rsid w:val="00204248"/>
    <w:rsid w:val="002131E4"/>
    <w:rsid w:val="00225AC5"/>
    <w:rsid w:val="00246FEE"/>
    <w:rsid w:val="002512D6"/>
    <w:rsid w:val="00260751"/>
    <w:rsid w:val="00261330"/>
    <w:rsid w:val="00261901"/>
    <w:rsid w:val="002715E7"/>
    <w:rsid w:val="00281393"/>
    <w:rsid w:val="002824E3"/>
    <w:rsid w:val="0028420A"/>
    <w:rsid w:val="002A10E6"/>
    <w:rsid w:val="002B07A9"/>
    <w:rsid w:val="002B0DBD"/>
    <w:rsid w:val="002C0629"/>
    <w:rsid w:val="002D19F0"/>
    <w:rsid w:val="002D4142"/>
    <w:rsid w:val="002D62CD"/>
    <w:rsid w:val="002E573D"/>
    <w:rsid w:val="002E5CDC"/>
    <w:rsid w:val="002E6AC1"/>
    <w:rsid w:val="002F0EA9"/>
    <w:rsid w:val="002F7050"/>
    <w:rsid w:val="003020C1"/>
    <w:rsid w:val="003039B9"/>
    <w:rsid w:val="0030496D"/>
    <w:rsid w:val="003103B0"/>
    <w:rsid w:val="0031061B"/>
    <w:rsid w:val="003173C2"/>
    <w:rsid w:val="003255DE"/>
    <w:rsid w:val="003439AA"/>
    <w:rsid w:val="00346222"/>
    <w:rsid w:val="00346C15"/>
    <w:rsid w:val="003511C6"/>
    <w:rsid w:val="00354C6B"/>
    <w:rsid w:val="00362495"/>
    <w:rsid w:val="00371328"/>
    <w:rsid w:val="00371F0F"/>
    <w:rsid w:val="003813F7"/>
    <w:rsid w:val="00395F55"/>
    <w:rsid w:val="00396A3D"/>
    <w:rsid w:val="003A5597"/>
    <w:rsid w:val="003B5CFB"/>
    <w:rsid w:val="003B7847"/>
    <w:rsid w:val="003C2E3F"/>
    <w:rsid w:val="003E101B"/>
    <w:rsid w:val="003F0C5D"/>
    <w:rsid w:val="0040218B"/>
    <w:rsid w:val="00415D27"/>
    <w:rsid w:val="004315EA"/>
    <w:rsid w:val="00465433"/>
    <w:rsid w:val="00475FFE"/>
    <w:rsid w:val="00490592"/>
    <w:rsid w:val="00490BE2"/>
    <w:rsid w:val="004B2726"/>
    <w:rsid w:val="004B29AA"/>
    <w:rsid w:val="004C24F4"/>
    <w:rsid w:val="004D67C0"/>
    <w:rsid w:val="004E7EB0"/>
    <w:rsid w:val="004F2A1B"/>
    <w:rsid w:val="004F2F3D"/>
    <w:rsid w:val="00507104"/>
    <w:rsid w:val="00507873"/>
    <w:rsid w:val="00512869"/>
    <w:rsid w:val="00512D7D"/>
    <w:rsid w:val="005239F8"/>
    <w:rsid w:val="00531EC7"/>
    <w:rsid w:val="00540C64"/>
    <w:rsid w:val="00547944"/>
    <w:rsid w:val="00576AD0"/>
    <w:rsid w:val="00580C5E"/>
    <w:rsid w:val="00581FF6"/>
    <w:rsid w:val="00584877"/>
    <w:rsid w:val="00584C38"/>
    <w:rsid w:val="005864EA"/>
    <w:rsid w:val="005A5100"/>
    <w:rsid w:val="005B550D"/>
    <w:rsid w:val="005B6FD3"/>
    <w:rsid w:val="005C0EBD"/>
    <w:rsid w:val="005C3A9C"/>
    <w:rsid w:val="005C4209"/>
    <w:rsid w:val="005F4226"/>
    <w:rsid w:val="00604034"/>
    <w:rsid w:val="006046A6"/>
    <w:rsid w:val="00621242"/>
    <w:rsid w:val="006305AF"/>
    <w:rsid w:val="00633CE8"/>
    <w:rsid w:val="00633D04"/>
    <w:rsid w:val="00643222"/>
    <w:rsid w:val="0064371D"/>
    <w:rsid w:val="0065612A"/>
    <w:rsid w:val="006619FB"/>
    <w:rsid w:val="00662EF7"/>
    <w:rsid w:val="00672C02"/>
    <w:rsid w:val="00680BF5"/>
    <w:rsid w:val="00684ECA"/>
    <w:rsid w:val="00694232"/>
    <w:rsid w:val="00696634"/>
    <w:rsid w:val="00697B49"/>
    <w:rsid w:val="006A62A1"/>
    <w:rsid w:val="006B18DA"/>
    <w:rsid w:val="006B7BC9"/>
    <w:rsid w:val="006C3C29"/>
    <w:rsid w:val="006D0E50"/>
    <w:rsid w:val="006E47E8"/>
    <w:rsid w:val="006E6848"/>
    <w:rsid w:val="006F445B"/>
    <w:rsid w:val="007021D7"/>
    <w:rsid w:val="007024DD"/>
    <w:rsid w:val="00712C40"/>
    <w:rsid w:val="00713231"/>
    <w:rsid w:val="00717EEF"/>
    <w:rsid w:val="007216D5"/>
    <w:rsid w:val="007322EB"/>
    <w:rsid w:val="0073561A"/>
    <w:rsid w:val="00745713"/>
    <w:rsid w:val="00751786"/>
    <w:rsid w:val="00752310"/>
    <w:rsid w:val="0079052A"/>
    <w:rsid w:val="007A2D7E"/>
    <w:rsid w:val="007B225F"/>
    <w:rsid w:val="007B2BAB"/>
    <w:rsid w:val="007B34F6"/>
    <w:rsid w:val="007B5DE5"/>
    <w:rsid w:val="007C450E"/>
    <w:rsid w:val="007D63B9"/>
    <w:rsid w:val="007D764B"/>
    <w:rsid w:val="007E0CF5"/>
    <w:rsid w:val="007F40A6"/>
    <w:rsid w:val="00804351"/>
    <w:rsid w:val="00805CBD"/>
    <w:rsid w:val="00815DAC"/>
    <w:rsid w:val="00822B19"/>
    <w:rsid w:val="00823BC6"/>
    <w:rsid w:val="0083159C"/>
    <w:rsid w:val="0083595F"/>
    <w:rsid w:val="00841E41"/>
    <w:rsid w:val="008462C9"/>
    <w:rsid w:val="00852657"/>
    <w:rsid w:val="0087741C"/>
    <w:rsid w:val="00880CD2"/>
    <w:rsid w:val="00882604"/>
    <w:rsid w:val="00884501"/>
    <w:rsid w:val="00892E93"/>
    <w:rsid w:val="008930ED"/>
    <w:rsid w:val="008B4E50"/>
    <w:rsid w:val="008C0E3F"/>
    <w:rsid w:val="008F50C8"/>
    <w:rsid w:val="00900C10"/>
    <w:rsid w:val="00913B2C"/>
    <w:rsid w:val="0091568E"/>
    <w:rsid w:val="00927236"/>
    <w:rsid w:val="009315E8"/>
    <w:rsid w:val="00950B52"/>
    <w:rsid w:val="00954A03"/>
    <w:rsid w:val="00961BCB"/>
    <w:rsid w:val="0096500B"/>
    <w:rsid w:val="009663AD"/>
    <w:rsid w:val="00977659"/>
    <w:rsid w:val="00992CFD"/>
    <w:rsid w:val="009A18AD"/>
    <w:rsid w:val="009C2533"/>
    <w:rsid w:val="009D566E"/>
    <w:rsid w:val="009E2439"/>
    <w:rsid w:val="009F0FE7"/>
    <w:rsid w:val="009F2CA0"/>
    <w:rsid w:val="009F2FCA"/>
    <w:rsid w:val="009F304B"/>
    <w:rsid w:val="00A0015B"/>
    <w:rsid w:val="00A002FC"/>
    <w:rsid w:val="00A02653"/>
    <w:rsid w:val="00A128EB"/>
    <w:rsid w:val="00A1654A"/>
    <w:rsid w:val="00A25E28"/>
    <w:rsid w:val="00A36836"/>
    <w:rsid w:val="00A53A74"/>
    <w:rsid w:val="00A563DB"/>
    <w:rsid w:val="00A57B9B"/>
    <w:rsid w:val="00A722C6"/>
    <w:rsid w:val="00A83E6B"/>
    <w:rsid w:val="00A92E56"/>
    <w:rsid w:val="00AA1099"/>
    <w:rsid w:val="00AA2117"/>
    <w:rsid w:val="00AB41D9"/>
    <w:rsid w:val="00AC0430"/>
    <w:rsid w:val="00AD0882"/>
    <w:rsid w:val="00AD36AB"/>
    <w:rsid w:val="00AE3711"/>
    <w:rsid w:val="00AF0D40"/>
    <w:rsid w:val="00B04B7C"/>
    <w:rsid w:val="00B0712C"/>
    <w:rsid w:val="00B07A55"/>
    <w:rsid w:val="00B11B74"/>
    <w:rsid w:val="00B12D46"/>
    <w:rsid w:val="00B15329"/>
    <w:rsid w:val="00B17A04"/>
    <w:rsid w:val="00B24696"/>
    <w:rsid w:val="00B263FA"/>
    <w:rsid w:val="00B50770"/>
    <w:rsid w:val="00B55978"/>
    <w:rsid w:val="00B81082"/>
    <w:rsid w:val="00B821E9"/>
    <w:rsid w:val="00B94AAD"/>
    <w:rsid w:val="00B97219"/>
    <w:rsid w:val="00BB683F"/>
    <w:rsid w:val="00BB6AB7"/>
    <w:rsid w:val="00BB70CC"/>
    <w:rsid w:val="00BC124B"/>
    <w:rsid w:val="00BC307C"/>
    <w:rsid w:val="00BD7BE5"/>
    <w:rsid w:val="00BE1A9A"/>
    <w:rsid w:val="00BF1E5E"/>
    <w:rsid w:val="00C061B0"/>
    <w:rsid w:val="00C073F8"/>
    <w:rsid w:val="00C1612A"/>
    <w:rsid w:val="00C17C98"/>
    <w:rsid w:val="00C2765E"/>
    <w:rsid w:val="00C521EF"/>
    <w:rsid w:val="00C60ACE"/>
    <w:rsid w:val="00C628D7"/>
    <w:rsid w:val="00C81379"/>
    <w:rsid w:val="00C81D2F"/>
    <w:rsid w:val="00C962B3"/>
    <w:rsid w:val="00CA090C"/>
    <w:rsid w:val="00CC70D5"/>
    <w:rsid w:val="00CD2FE3"/>
    <w:rsid w:val="00CD4169"/>
    <w:rsid w:val="00CD5586"/>
    <w:rsid w:val="00CE77D5"/>
    <w:rsid w:val="00CF67E1"/>
    <w:rsid w:val="00CF75C3"/>
    <w:rsid w:val="00D333DB"/>
    <w:rsid w:val="00D50510"/>
    <w:rsid w:val="00D50DB1"/>
    <w:rsid w:val="00D6094B"/>
    <w:rsid w:val="00D60BB0"/>
    <w:rsid w:val="00D64D61"/>
    <w:rsid w:val="00D6644A"/>
    <w:rsid w:val="00D7103D"/>
    <w:rsid w:val="00D76CF8"/>
    <w:rsid w:val="00D832A2"/>
    <w:rsid w:val="00D85E5C"/>
    <w:rsid w:val="00DB028E"/>
    <w:rsid w:val="00DB6EC3"/>
    <w:rsid w:val="00DC02C6"/>
    <w:rsid w:val="00DD5A40"/>
    <w:rsid w:val="00DE4E4F"/>
    <w:rsid w:val="00DF17F0"/>
    <w:rsid w:val="00DF4AE4"/>
    <w:rsid w:val="00E1515F"/>
    <w:rsid w:val="00E221CB"/>
    <w:rsid w:val="00E2388C"/>
    <w:rsid w:val="00E3656D"/>
    <w:rsid w:val="00E43B63"/>
    <w:rsid w:val="00E73B7A"/>
    <w:rsid w:val="00EA212F"/>
    <w:rsid w:val="00EB4032"/>
    <w:rsid w:val="00EB4685"/>
    <w:rsid w:val="00EC4CAE"/>
    <w:rsid w:val="00EC5F37"/>
    <w:rsid w:val="00EC645B"/>
    <w:rsid w:val="00ED5701"/>
    <w:rsid w:val="00EF3F6E"/>
    <w:rsid w:val="00EF6E30"/>
    <w:rsid w:val="00F032AB"/>
    <w:rsid w:val="00F05209"/>
    <w:rsid w:val="00F06858"/>
    <w:rsid w:val="00F07A9B"/>
    <w:rsid w:val="00F46EAC"/>
    <w:rsid w:val="00F50631"/>
    <w:rsid w:val="00F6575C"/>
    <w:rsid w:val="00F65AE9"/>
    <w:rsid w:val="00FA459D"/>
    <w:rsid w:val="00FA5F53"/>
    <w:rsid w:val="00FA6F91"/>
    <w:rsid w:val="00FB4845"/>
    <w:rsid w:val="00FC541E"/>
    <w:rsid w:val="00FD0CF5"/>
    <w:rsid w:val="00FD1C35"/>
    <w:rsid w:val="00FD2FE4"/>
    <w:rsid w:val="00FE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0A0324D"/>
  <w15:docId w15:val="{EC98AB77-34E9-4E81-B3AB-574C6311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D5586"/>
    <w:pPr>
      <w:spacing w:line="360" w:lineRule="auto"/>
    </w:pPr>
    <w:rPr>
      <w:sz w:val="28"/>
      <w:szCs w:val="24"/>
    </w:rPr>
  </w:style>
  <w:style w:type="paragraph" w:styleId="1">
    <w:name w:val="heading 1"/>
    <w:basedOn w:val="a"/>
    <w:next w:val="a"/>
    <w:link w:val="10"/>
    <w:qFormat/>
    <w:rsid w:val="00B94AAD"/>
    <w:pPr>
      <w:keepNext/>
      <w:jc w:val="center"/>
      <w:outlineLvl w:val="0"/>
    </w:pPr>
    <w:rPr>
      <w:szCs w:val="28"/>
    </w:rPr>
  </w:style>
  <w:style w:type="paragraph" w:styleId="2">
    <w:name w:val="heading 2"/>
    <w:basedOn w:val="a"/>
    <w:next w:val="a"/>
    <w:link w:val="20"/>
    <w:qFormat/>
    <w:rsid w:val="00B94AAD"/>
    <w:pPr>
      <w:keepNext/>
      <w:jc w:val="both"/>
      <w:outlineLvl w:val="1"/>
    </w:pPr>
    <w:rPr>
      <w:szCs w:val="28"/>
    </w:rPr>
  </w:style>
  <w:style w:type="paragraph" w:styleId="3">
    <w:name w:val="heading 3"/>
    <w:basedOn w:val="a"/>
    <w:next w:val="a"/>
    <w:qFormat/>
    <w:rsid w:val="00B94AAD"/>
    <w:pPr>
      <w:keepNext/>
      <w:outlineLvl w:val="2"/>
    </w:pPr>
    <w:rPr>
      <w:szCs w:val="28"/>
    </w:rPr>
  </w:style>
  <w:style w:type="paragraph" w:styleId="4">
    <w:name w:val="heading 4"/>
    <w:basedOn w:val="a"/>
    <w:next w:val="a"/>
    <w:qFormat/>
    <w:rsid w:val="00B94AAD"/>
    <w:pPr>
      <w:keepNext/>
      <w:ind w:firstLine="709"/>
      <w:jc w:val="right"/>
      <w:outlineLvl w:val="3"/>
    </w:pPr>
    <w:rPr>
      <w:szCs w:val="28"/>
    </w:rPr>
  </w:style>
  <w:style w:type="paragraph" w:styleId="5">
    <w:name w:val="heading 5"/>
    <w:basedOn w:val="a"/>
    <w:next w:val="a"/>
    <w:qFormat/>
    <w:rsid w:val="00B94AAD"/>
    <w:pPr>
      <w:keepNext/>
      <w:ind w:firstLine="34"/>
      <w:jc w:val="center"/>
      <w:outlineLvl w:val="4"/>
    </w:pPr>
    <w:rPr>
      <w:szCs w:val="28"/>
    </w:rPr>
  </w:style>
  <w:style w:type="paragraph" w:styleId="6">
    <w:name w:val="heading 6"/>
    <w:basedOn w:val="a"/>
    <w:next w:val="a"/>
    <w:qFormat/>
    <w:rsid w:val="00B94AAD"/>
    <w:pPr>
      <w:keepNext/>
      <w:ind w:firstLine="709"/>
      <w:jc w:val="both"/>
      <w:outlineLvl w:val="5"/>
    </w:pPr>
    <w:rPr>
      <w:i/>
      <w:iCs/>
      <w:szCs w:val="28"/>
    </w:rPr>
  </w:style>
  <w:style w:type="paragraph" w:styleId="7">
    <w:name w:val="heading 7"/>
    <w:basedOn w:val="a"/>
    <w:next w:val="a"/>
    <w:qFormat/>
    <w:rsid w:val="00B94AAD"/>
    <w:pPr>
      <w:tabs>
        <w:tab w:val="num" w:pos="2005"/>
      </w:tabs>
      <w:spacing w:before="240" w:after="60"/>
      <w:ind w:left="2005" w:hanging="1296"/>
      <w:outlineLvl w:val="6"/>
    </w:pPr>
  </w:style>
  <w:style w:type="paragraph" w:styleId="8">
    <w:name w:val="heading 8"/>
    <w:basedOn w:val="a"/>
    <w:next w:val="a"/>
    <w:qFormat/>
    <w:rsid w:val="00B94AAD"/>
    <w:pPr>
      <w:tabs>
        <w:tab w:val="num" w:pos="2149"/>
      </w:tabs>
      <w:spacing w:before="240" w:after="60"/>
      <w:ind w:left="2149" w:hanging="144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B94AAD"/>
    <w:pPr>
      <w:tabs>
        <w:tab w:val="num" w:pos="2293"/>
      </w:tabs>
      <w:spacing w:before="240" w:after="60"/>
      <w:ind w:left="2293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B94AAD"/>
    <w:rPr>
      <w:sz w:val="28"/>
      <w:szCs w:val="28"/>
      <w:lang w:val="ru-RU" w:eastAsia="ru-RU" w:bidi="ar-SA"/>
    </w:rPr>
  </w:style>
  <w:style w:type="character" w:customStyle="1" w:styleId="20">
    <w:name w:val="Заголовок 2 Знак"/>
    <w:link w:val="2"/>
    <w:semiHidden/>
    <w:locked/>
    <w:rsid w:val="00B94AAD"/>
    <w:rPr>
      <w:sz w:val="28"/>
      <w:szCs w:val="28"/>
      <w:lang w:val="ru-RU" w:eastAsia="ru-RU" w:bidi="ar-SA"/>
    </w:rPr>
  </w:style>
  <w:style w:type="character" w:styleId="a3">
    <w:name w:val="Placeholder Text"/>
    <w:uiPriority w:val="99"/>
    <w:semiHidden/>
    <w:rsid w:val="00B94AAD"/>
    <w:rPr>
      <w:color w:val="808080"/>
    </w:rPr>
  </w:style>
  <w:style w:type="paragraph" w:customStyle="1" w:styleId="11">
    <w:name w:val="#1_Заголовок_раздела"/>
    <w:basedOn w:val="a4"/>
    <w:next w:val="a4"/>
    <w:link w:val="12"/>
    <w:qFormat/>
    <w:rsid w:val="00B94AAD"/>
    <w:pPr>
      <w:keepNext/>
      <w:pageBreakBefore/>
      <w:suppressLineNumbers/>
      <w:spacing w:after="120"/>
      <w:outlineLvl w:val="0"/>
    </w:pPr>
    <w:rPr>
      <w:b/>
      <w:bCs/>
    </w:rPr>
  </w:style>
  <w:style w:type="character" w:customStyle="1" w:styleId="12">
    <w:name w:val="#1_Заголовок_раздела Знак"/>
    <w:link w:val="11"/>
    <w:locked/>
    <w:rsid w:val="00B94AAD"/>
    <w:rPr>
      <w:b/>
      <w:bCs/>
      <w:sz w:val="28"/>
      <w:szCs w:val="28"/>
    </w:rPr>
  </w:style>
  <w:style w:type="paragraph" w:customStyle="1" w:styleId="a5">
    <w:name w:val="Рисунок_в_таблице"/>
    <w:basedOn w:val="a6"/>
    <w:qFormat/>
    <w:rsid w:val="00B94AAD"/>
    <w:pPr>
      <w:keepLines w:val="0"/>
      <w:spacing w:before="0" w:after="0" w:line="240" w:lineRule="auto"/>
    </w:pPr>
  </w:style>
  <w:style w:type="paragraph" w:customStyle="1" w:styleId="a6">
    <w:name w:val="Рисунок"/>
    <w:basedOn w:val="a4"/>
    <w:next w:val="a7"/>
    <w:link w:val="a8"/>
    <w:qFormat/>
    <w:rsid w:val="00B94AAD"/>
    <w:pPr>
      <w:keepNext/>
      <w:keepLines/>
      <w:suppressLineNumbers/>
      <w:spacing w:before="120" w:after="120"/>
      <w:ind w:firstLine="0"/>
      <w:jc w:val="center"/>
    </w:pPr>
  </w:style>
  <w:style w:type="paragraph" w:customStyle="1" w:styleId="a7">
    <w:name w:val="#Рисунок_пояснение"/>
    <w:basedOn w:val="a6"/>
    <w:next w:val="a4"/>
    <w:link w:val="a9"/>
    <w:qFormat/>
    <w:rsid w:val="00B94AAD"/>
    <w:pPr>
      <w:keepNext w:val="0"/>
      <w:spacing w:before="0"/>
    </w:pPr>
  </w:style>
  <w:style w:type="paragraph" w:customStyle="1" w:styleId="a4">
    <w:name w:val="#Параграф"/>
    <w:link w:val="aa"/>
    <w:rsid w:val="00B94AAD"/>
    <w:pPr>
      <w:suppressAutoHyphens/>
      <w:spacing w:line="360" w:lineRule="auto"/>
      <w:ind w:firstLine="709"/>
      <w:jc w:val="both"/>
    </w:pPr>
    <w:rPr>
      <w:sz w:val="28"/>
      <w:szCs w:val="28"/>
    </w:rPr>
  </w:style>
  <w:style w:type="character" w:customStyle="1" w:styleId="aa">
    <w:name w:val="#Параграф Знак"/>
    <w:link w:val="a4"/>
    <w:locked/>
    <w:rsid w:val="00B94AAD"/>
    <w:rPr>
      <w:sz w:val="28"/>
      <w:szCs w:val="28"/>
    </w:rPr>
  </w:style>
  <w:style w:type="character" w:customStyle="1" w:styleId="a9">
    <w:name w:val="#Рисунок_пояснение Знак"/>
    <w:link w:val="a7"/>
    <w:locked/>
    <w:rsid w:val="00B94AAD"/>
    <w:rPr>
      <w:sz w:val="28"/>
      <w:szCs w:val="28"/>
    </w:rPr>
  </w:style>
  <w:style w:type="character" w:customStyle="1" w:styleId="a8">
    <w:name w:val="Рисунок Знак"/>
    <w:link w:val="a6"/>
    <w:locked/>
    <w:rsid w:val="00B94AAD"/>
    <w:rPr>
      <w:sz w:val="28"/>
      <w:szCs w:val="28"/>
    </w:rPr>
  </w:style>
  <w:style w:type="paragraph" w:customStyle="1" w:styleId="ab">
    <w:name w:val="Формула"/>
    <w:basedOn w:val="a4"/>
    <w:next w:val="ac"/>
    <w:qFormat/>
    <w:rsid w:val="00B94AAD"/>
    <w:pPr>
      <w:tabs>
        <w:tab w:val="center" w:pos="4678"/>
        <w:tab w:val="right" w:pos="9356"/>
      </w:tabs>
      <w:ind w:firstLine="720"/>
    </w:pPr>
    <w:rPr>
      <w:lang w:eastAsia="zh-CN"/>
    </w:rPr>
  </w:style>
  <w:style w:type="paragraph" w:customStyle="1" w:styleId="ac">
    <w:name w:val="Формула_пояснения"/>
    <w:basedOn w:val="a4"/>
    <w:rsid w:val="00B94AAD"/>
    <w:pPr>
      <w:tabs>
        <w:tab w:val="left" w:pos="709"/>
      </w:tabs>
      <w:ind w:firstLine="0"/>
    </w:pPr>
  </w:style>
  <w:style w:type="paragraph" w:customStyle="1" w:styleId="ad">
    <w:name w:val="Рисунок_буква_в_таблице"/>
    <w:basedOn w:val="a7"/>
    <w:qFormat/>
    <w:rsid w:val="00B94AAD"/>
    <w:pPr>
      <w:spacing w:line="240" w:lineRule="auto"/>
    </w:pPr>
  </w:style>
  <w:style w:type="table" w:styleId="ae">
    <w:name w:val="Table Grid"/>
    <w:basedOn w:val="a1"/>
    <w:uiPriority w:val="59"/>
    <w:rsid w:val="00B94A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блица_заголовок"/>
    <w:basedOn w:val="a4"/>
    <w:next w:val="a4"/>
    <w:qFormat/>
    <w:rsid w:val="00B94AAD"/>
    <w:pPr>
      <w:keepNext/>
      <w:keepLines/>
      <w:suppressLineNumbers/>
      <w:spacing w:before="120"/>
      <w:ind w:firstLine="0"/>
      <w:jc w:val="left"/>
    </w:pPr>
  </w:style>
  <w:style w:type="paragraph" w:customStyle="1" w:styleId="af0">
    <w:name w:val="Таблица_текст_слева"/>
    <w:basedOn w:val="a4"/>
    <w:qFormat/>
    <w:rsid w:val="00B94AAD"/>
    <w:pPr>
      <w:spacing w:line="240" w:lineRule="auto"/>
      <w:ind w:firstLine="0"/>
      <w:jc w:val="left"/>
    </w:pPr>
    <w:rPr>
      <w:sz w:val="24"/>
    </w:rPr>
  </w:style>
  <w:style w:type="character" w:styleId="af1">
    <w:name w:val="footnote reference"/>
    <w:semiHidden/>
    <w:rsid w:val="00B94AAD"/>
    <w:rPr>
      <w:rFonts w:cs="Times New Roman"/>
      <w:vertAlign w:val="superscript"/>
    </w:rPr>
  </w:style>
  <w:style w:type="paragraph" w:styleId="af2">
    <w:name w:val="footnote text"/>
    <w:basedOn w:val="a"/>
    <w:link w:val="af3"/>
    <w:semiHidden/>
    <w:rsid w:val="00B94AAD"/>
    <w:pPr>
      <w:jc w:val="both"/>
    </w:pPr>
    <w:rPr>
      <w:sz w:val="20"/>
      <w:szCs w:val="20"/>
    </w:rPr>
  </w:style>
  <w:style w:type="character" w:customStyle="1" w:styleId="af3">
    <w:name w:val="Текст сноски Знак"/>
    <w:link w:val="af2"/>
    <w:semiHidden/>
    <w:locked/>
    <w:rsid w:val="00B94AAD"/>
    <w:rPr>
      <w:lang w:val="ru-RU" w:eastAsia="ru-RU" w:bidi="ar-SA"/>
    </w:rPr>
  </w:style>
  <w:style w:type="paragraph" w:customStyle="1" w:styleId="30">
    <w:name w:val="#3_Заголовок_параграфа"/>
    <w:basedOn w:val="a4"/>
    <w:next w:val="a4"/>
    <w:rsid w:val="00B94AAD"/>
    <w:pPr>
      <w:keepNext/>
      <w:keepLines/>
      <w:suppressLineNumbers/>
      <w:spacing w:before="120" w:after="120"/>
      <w:outlineLvl w:val="2"/>
    </w:pPr>
    <w:rPr>
      <w:b/>
    </w:rPr>
  </w:style>
  <w:style w:type="paragraph" w:customStyle="1" w:styleId="af4">
    <w:name w:val="#Заголовок_подраздела_нов_стр"/>
    <w:basedOn w:val="a4"/>
    <w:next w:val="a4"/>
    <w:qFormat/>
    <w:rsid w:val="00B94AAD"/>
    <w:pPr>
      <w:keepNext/>
      <w:pageBreakBefore/>
      <w:suppressLineNumbers/>
      <w:spacing w:after="120"/>
      <w:outlineLvl w:val="1"/>
    </w:pPr>
    <w:rPr>
      <w:b/>
    </w:rPr>
  </w:style>
  <w:style w:type="paragraph" w:customStyle="1" w:styleId="af5">
    <w:name w:val="Таблица_строка_заголовков"/>
    <w:basedOn w:val="af0"/>
    <w:next w:val="af0"/>
    <w:qFormat/>
    <w:rsid w:val="00B94AAD"/>
    <w:pPr>
      <w:jc w:val="center"/>
    </w:pPr>
    <w:rPr>
      <w:b/>
    </w:rPr>
  </w:style>
  <w:style w:type="paragraph" w:customStyle="1" w:styleId="af6">
    <w:name w:val="_Оглавление"/>
    <w:basedOn w:val="a"/>
    <w:rsid w:val="00B94AAD"/>
    <w:pPr>
      <w:keepLines/>
      <w:suppressLineNumbers/>
      <w:tabs>
        <w:tab w:val="left" w:leader="dot" w:pos="8998"/>
      </w:tabs>
      <w:suppressAutoHyphens/>
      <w:ind w:right="680" w:firstLine="539"/>
      <w:jc w:val="both"/>
    </w:pPr>
    <w:rPr>
      <w:bCs/>
      <w:szCs w:val="20"/>
    </w:rPr>
  </w:style>
  <w:style w:type="paragraph" w:customStyle="1" w:styleId="af7">
    <w:name w:val="Приложение_заголовок"/>
    <w:basedOn w:val="40"/>
    <w:next w:val="a4"/>
    <w:qFormat/>
    <w:rsid w:val="00B94AAD"/>
    <w:pPr>
      <w:ind w:firstLine="0"/>
      <w:jc w:val="center"/>
      <w:outlineLvl w:val="9"/>
    </w:pPr>
  </w:style>
  <w:style w:type="paragraph" w:customStyle="1" w:styleId="C">
    <w:name w:val="#РЕФ_CОД_ОПР_ВВЕД_ЗАКЛ_СПИС"/>
    <w:basedOn w:val="a4"/>
    <w:next w:val="a4"/>
    <w:qFormat/>
    <w:rsid w:val="00B94AAD"/>
    <w:pPr>
      <w:keepNext/>
      <w:pageBreakBefore/>
      <w:suppressLineNumbers/>
      <w:spacing w:after="120"/>
      <w:ind w:firstLine="0"/>
      <w:jc w:val="center"/>
      <w:outlineLvl w:val="0"/>
    </w:pPr>
    <w:rPr>
      <w:b/>
      <w:caps/>
    </w:rPr>
  </w:style>
  <w:style w:type="paragraph" w:customStyle="1" w:styleId="af8">
    <w:name w:val="Таблица_отступ"/>
    <w:basedOn w:val="af0"/>
    <w:next w:val="a4"/>
    <w:qFormat/>
    <w:rsid w:val="00B94AAD"/>
    <w:rPr>
      <w:sz w:val="12"/>
      <w:szCs w:val="16"/>
    </w:rPr>
  </w:style>
  <w:style w:type="paragraph" w:customStyle="1" w:styleId="af9">
    <w:name w:val="_Приложение"/>
    <w:basedOn w:val="a4"/>
    <w:next w:val="a4"/>
    <w:rsid w:val="00B94AAD"/>
    <w:pPr>
      <w:keepNext/>
      <w:pageBreakBefore/>
      <w:spacing w:after="120"/>
      <w:ind w:firstLine="0"/>
      <w:jc w:val="right"/>
    </w:pPr>
    <w:rPr>
      <w:caps/>
    </w:rPr>
  </w:style>
  <w:style w:type="paragraph" w:customStyle="1" w:styleId="afa">
    <w:name w:val="Таблица_текст_по_центру"/>
    <w:basedOn w:val="af0"/>
    <w:qFormat/>
    <w:rsid w:val="00B94AAD"/>
    <w:pPr>
      <w:jc w:val="center"/>
    </w:pPr>
  </w:style>
  <w:style w:type="paragraph" w:customStyle="1" w:styleId="afb">
    <w:name w:val="_Ключевые_слова"/>
    <w:basedOn w:val="a4"/>
    <w:next w:val="a4"/>
    <w:rsid w:val="00B94AAD"/>
    <w:rPr>
      <w:caps/>
      <w:szCs w:val="20"/>
    </w:rPr>
  </w:style>
  <w:style w:type="paragraph" w:styleId="afc">
    <w:name w:val="Balloon Text"/>
    <w:basedOn w:val="a"/>
    <w:link w:val="afd"/>
    <w:rsid w:val="00B94A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rsid w:val="00B94AAD"/>
    <w:rPr>
      <w:rFonts w:ascii="Tahoma" w:hAnsi="Tahoma" w:cs="Tahoma"/>
      <w:sz w:val="16"/>
      <w:szCs w:val="16"/>
    </w:rPr>
  </w:style>
  <w:style w:type="paragraph" w:customStyle="1" w:styleId="afe">
    <w:name w:val="_Фонарик"/>
    <w:basedOn w:val="a4"/>
    <w:rsid w:val="00B94AAD"/>
    <w:pPr>
      <w:spacing w:line="240" w:lineRule="auto"/>
    </w:pPr>
    <w:rPr>
      <w:szCs w:val="20"/>
      <w:lang w:eastAsia="en-US"/>
    </w:rPr>
  </w:style>
  <w:style w:type="paragraph" w:styleId="aff">
    <w:name w:val="header"/>
    <w:basedOn w:val="a"/>
    <w:link w:val="aff0"/>
    <w:rsid w:val="00B94AAD"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Верхний колонтитул Знак"/>
    <w:basedOn w:val="a0"/>
    <w:link w:val="aff"/>
    <w:rsid w:val="00B94AAD"/>
    <w:rPr>
      <w:sz w:val="28"/>
      <w:szCs w:val="24"/>
    </w:rPr>
  </w:style>
  <w:style w:type="paragraph" w:customStyle="1" w:styleId="aff1">
    <w:name w:val="#Заголовок_подраздела_тек_стр"/>
    <w:basedOn w:val="af4"/>
    <w:next w:val="a4"/>
    <w:qFormat/>
    <w:rsid w:val="00B94AAD"/>
    <w:pPr>
      <w:pageBreakBefore w:val="0"/>
      <w:spacing w:before="120"/>
    </w:pPr>
  </w:style>
  <w:style w:type="paragraph" w:customStyle="1" w:styleId="40">
    <w:name w:val="4 Заголовок_в_тексте"/>
    <w:basedOn w:val="30"/>
    <w:next w:val="a4"/>
    <w:qFormat/>
    <w:rsid w:val="00B94AAD"/>
    <w:pPr>
      <w:outlineLvl w:val="3"/>
    </w:pPr>
  </w:style>
  <w:style w:type="paragraph" w:styleId="aff2">
    <w:name w:val="footer"/>
    <w:basedOn w:val="a"/>
    <w:link w:val="aff3"/>
    <w:rsid w:val="00B94AAD"/>
    <w:pPr>
      <w:tabs>
        <w:tab w:val="center" w:pos="4677"/>
        <w:tab w:val="right" w:pos="9355"/>
      </w:tabs>
      <w:spacing w:line="240" w:lineRule="auto"/>
    </w:pPr>
  </w:style>
  <w:style w:type="character" w:customStyle="1" w:styleId="aff3">
    <w:name w:val="Нижний колонтитул Знак"/>
    <w:basedOn w:val="a0"/>
    <w:link w:val="aff2"/>
    <w:rsid w:val="00B94AAD"/>
    <w:rPr>
      <w:sz w:val="28"/>
      <w:szCs w:val="24"/>
    </w:rPr>
  </w:style>
  <w:style w:type="paragraph" w:styleId="13">
    <w:name w:val="toc 1"/>
    <w:basedOn w:val="a"/>
    <w:next w:val="a"/>
    <w:autoRedefine/>
    <w:uiPriority w:val="39"/>
    <w:rsid w:val="00204248"/>
    <w:pPr>
      <w:spacing w:after="100"/>
    </w:pPr>
  </w:style>
  <w:style w:type="paragraph" w:styleId="31">
    <w:name w:val="toc 3"/>
    <w:basedOn w:val="a"/>
    <w:next w:val="a"/>
    <w:autoRedefine/>
    <w:uiPriority w:val="39"/>
    <w:rsid w:val="00204248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rsid w:val="00204248"/>
    <w:pPr>
      <w:spacing w:after="100"/>
      <w:ind w:left="280"/>
    </w:pPr>
  </w:style>
  <w:style w:type="character" w:styleId="aff4">
    <w:name w:val="Hyperlink"/>
    <w:basedOn w:val="a0"/>
    <w:uiPriority w:val="99"/>
    <w:unhideWhenUsed/>
    <w:rsid w:val="00204248"/>
    <w:rPr>
      <w:color w:val="0000FF" w:themeColor="hyperlink"/>
      <w:u w:val="single"/>
    </w:rPr>
  </w:style>
  <w:style w:type="paragraph" w:customStyle="1" w:styleId="0">
    <w:name w:val="#Стиль Параграф + Первая строка:  0 см"/>
    <w:basedOn w:val="a4"/>
    <w:rsid w:val="0079052A"/>
    <w:pPr>
      <w:ind w:firstLine="0"/>
    </w:pPr>
    <w:rPr>
      <w:szCs w:val="20"/>
    </w:rPr>
  </w:style>
  <w:style w:type="table" w:customStyle="1" w:styleId="14">
    <w:name w:val="Сетка таблицы1"/>
    <w:basedOn w:val="a1"/>
    <w:next w:val="ae"/>
    <w:uiPriority w:val="39"/>
    <w:rsid w:val="000B5ED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1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61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2;&#1083;&#1072;&#1076;&#1080;&#1084;&#1080;&#1088;%20&#1040;&#1085;&#1072;&#1090;&#1086;&#1083;&#1100;&#1077;&#1074;&#1080;&#1095;\Downloads\&#1089;&#1090;&#1080;&#1083;&#1080;_v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61BDA-C2E6-4563-8B9D-964113520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стили_v1.dotx</Template>
  <TotalTime>1085</TotalTime>
  <Pages>10</Pages>
  <Words>2100</Words>
  <Characters>11971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стили</vt:lpstr>
    </vt:vector>
  </TitlesOfParts>
  <Company>diakov.net</Company>
  <LinksUpToDate>false</LinksUpToDate>
  <CharactersWithSpaces>14043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стили</dc:title>
  <dc:creator>KobzevVA</dc:creator>
  <cp:lastModifiedBy>Константин Краснинский</cp:lastModifiedBy>
  <cp:revision>254</cp:revision>
  <cp:lastPrinted>2012-01-19T10:51:00Z</cp:lastPrinted>
  <dcterms:created xsi:type="dcterms:W3CDTF">2024-05-14T16:17:00Z</dcterms:created>
  <dcterms:modified xsi:type="dcterms:W3CDTF">2024-05-24T22:11:00Z</dcterms:modified>
</cp:coreProperties>
</file>